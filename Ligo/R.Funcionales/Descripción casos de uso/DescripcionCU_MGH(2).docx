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E11847" w14:paraId="4996063F" w14:textId="77777777" w:rsidTr="006F57E0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1756F665" w14:textId="534DF1B9" w:rsidR="00184664" w:rsidRPr="00E11847" w:rsidRDefault="00667C06" w:rsidP="00DE58E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3F1ED8" wp14:editId="7E3895AE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523875</wp:posOffset>
                      </wp:positionV>
                      <wp:extent cx="3200400" cy="685800"/>
                      <wp:effectExtent l="0" t="0" r="0" b="0"/>
                      <wp:wrapSquare wrapText="bothSides"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C1AA5F" w14:textId="29AEDF07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“MODIFICAR GRUPO ESTUDIANTIL”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3F1ED8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7.45pt;margin-top:41.25pt;width:252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" filled="f" stroked="f">
                      <v:textbox>
                        <w:txbxContent>
                          <w:p w14:paraId="43C1AA5F" w14:textId="29AEDF07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“MODIFICAR GRUPO ESTUDIANTIL”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E58E8" w:rsidRPr="00DE58E8">
              <w:rPr>
                <w:rFonts w:ascii="Georgia" w:hAnsi="Georgia"/>
                <w:sz w:val="28"/>
              </w:rPr>
              <w:t>Caso: 44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E11847" w14:paraId="0118BD68" w14:textId="77777777" w:rsidTr="006F57E0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7E3742DA" w14:textId="77777777" w:rsidR="00362C4A" w:rsidRPr="00E11847" w:rsidRDefault="00362C4A" w:rsidP="00943060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290C8DF2" w14:textId="77777777" w:rsidR="00362C4A" w:rsidRDefault="00943060" w:rsidP="00CD797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="00E71853"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61AE545B" w14:textId="77777777" w:rsidR="00E71853" w:rsidRPr="00E11847" w:rsidRDefault="00E71853" w:rsidP="00CD797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77E6FFEC" w14:textId="77777777" w:rsidR="00E71853" w:rsidRPr="00E71853" w:rsidRDefault="00943060" w:rsidP="00E71853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="00E71853" w:rsidRPr="00E71853">
                    <w:rPr>
                      <w:rFonts w:ascii="Georgia" w:hAnsi="Georgia"/>
                      <w:b w:val="0"/>
                    </w:rPr>
                    <w:t>“</w:t>
                  </w:r>
                  <w:r w:rsidR="00E71853" w:rsidRPr="00E71853">
                    <w:rPr>
                      <w:rFonts w:ascii="Georgia" w:hAnsi="Georgia"/>
                      <w:b w:val="0"/>
                      <w:lang w:val="es-ES_tradnl"/>
                    </w:rPr>
                    <w:t>El sistema permitirá al usuario administrador del grupo estudiantil modificar la información del grupo estudiantil “</w:t>
                  </w:r>
                </w:p>
                <w:p w14:paraId="73F4EAE8" w14:textId="77777777" w:rsidR="00362C4A" w:rsidRPr="00E71853" w:rsidRDefault="00362C4A" w:rsidP="00CD797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15E4AEF5" w14:textId="77777777" w:rsidR="00184664" w:rsidRPr="00E11847" w:rsidRDefault="00184664" w:rsidP="00DE58E8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2D26EE70" w14:textId="77777777" w:rsidR="006337E6" w:rsidRPr="00E11847" w:rsidRDefault="006337E6" w:rsidP="00095C0F">
            <w:pPr>
              <w:rPr>
                <w:rFonts w:ascii="Georgia" w:hAnsi="Georgia"/>
              </w:rPr>
            </w:pPr>
          </w:p>
        </w:tc>
      </w:tr>
    </w:tbl>
    <w:p w14:paraId="1B7A6FC6" w14:textId="77777777" w:rsidR="00B56F21" w:rsidRDefault="00B56F21" w:rsidP="004670DD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DE58E8" w:rsidRPr="00E71853" w14:paraId="0F04CB0C" w14:textId="77777777" w:rsidTr="00095C0F">
        <w:tc>
          <w:tcPr>
            <w:tcW w:w="10312" w:type="dxa"/>
            <w:gridSpan w:val="2"/>
          </w:tcPr>
          <w:p w14:paraId="431EC8A9" w14:textId="77777777" w:rsidR="00DE58E8" w:rsidRPr="00E71853" w:rsidRDefault="00DE58E8" w:rsidP="004670DD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DE58E8" w:rsidRPr="00E71853" w14:paraId="37C5AA32" w14:textId="77777777" w:rsidTr="00E71853">
        <w:trPr>
          <w:trHeight w:val="317"/>
        </w:trPr>
        <w:tc>
          <w:tcPr>
            <w:tcW w:w="5156" w:type="dxa"/>
          </w:tcPr>
          <w:p w14:paraId="45EE420F" w14:textId="77777777" w:rsidR="00DE58E8" w:rsidRPr="00E71853" w:rsidRDefault="00DE58E8" w:rsidP="004670DD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606903DA" w14:textId="77777777" w:rsidR="00DE58E8" w:rsidRPr="00E71853" w:rsidRDefault="00DE58E8" w:rsidP="004670DD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DE58E8" w:rsidRPr="00E71853" w14:paraId="45B28619" w14:textId="77777777" w:rsidTr="00DE58E8">
        <w:tc>
          <w:tcPr>
            <w:tcW w:w="5156" w:type="dxa"/>
          </w:tcPr>
          <w:p w14:paraId="351F1E80" w14:textId="77777777" w:rsidR="00DE58E8" w:rsidRPr="00E71853" w:rsidRDefault="00E71853" w:rsidP="004670DD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selecciona modificar grupo estudiantil</w:t>
            </w:r>
          </w:p>
        </w:tc>
        <w:tc>
          <w:tcPr>
            <w:tcW w:w="5156" w:type="dxa"/>
          </w:tcPr>
          <w:p w14:paraId="05E1E248" w14:textId="77777777" w:rsidR="00DE58E8" w:rsidRPr="00E71853" w:rsidRDefault="00DE58E8" w:rsidP="004670DD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E58E8" w:rsidRPr="00E71853" w14:paraId="47E57264" w14:textId="77777777" w:rsidTr="00DE58E8">
        <w:tc>
          <w:tcPr>
            <w:tcW w:w="5156" w:type="dxa"/>
          </w:tcPr>
          <w:p w14:paraId="6CCF51C9" w14:textId="77777777" w:rsidR="00DE58E8" w:rsidRPr="00E71853" w:rsidRDefault="00E71853" w:rsidP="004670DD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68816AA7" w14:textId="77777777" w:rsidR="00DE58E8" w:rsidRPr="00E71853" w:rsidRDefault="00DE58E8" w:rsidP="004670DD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E58E8" w:rsidRPr="00E71853" w14:paraId="76F6231F" w14:textId="77777777" w:rsidTr="00E71853">
        <w:trPr>
          <w:trHeight w:val="260"/>
        </w:trPr>
        <w:tc>
          <w:tcPr>
            <w:tcW w:w="5156" w:type="dxa"/>
          </w:tcPr>
          <w:p w14:paraId="48624B7B" w14:textId="77777777" w:rsidR="00DE58E8" w:rsidRPr="00E71853" w:rsidRDefault="00E71853" w:rsidP="004670DD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7DF68FC3" w14:textId="77777777" w:rsidR="00DE58E8" w:rsidRPr="00E71853" w:rsidRDefault="0080362F" w:rsidP="004670DD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DE58E8" w:rsidRPr="00E71853" w14:paraId="43FF478E" w14:textId="77777777" w:rsidTr="00DE58E8">
        <w:tc>
          <w:tcPr>
            <w:tcW w:w="5156" w:type="dxa"/>
          </w:tcPr>
          <w:p w14:paraId="5BAE630E" w14:textId="77777777" w:rsidR="00DE58E8" w:rsidRPr="00E71853" w:rsidRDefault="00E71853" w:rsidP="004670DD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 El sistema obtiene datos de los grupos estudiantiles</w:t>
            </w:r>
          </w:p>
        </w:tc>
        <w:tc>
          <w:tcPr>
            <w:tcW w:w="5156" w:type="dxa"/>
          </w:tcPr>
          <w:p w14:paraId="4C1B0799" w14:textId="77777777" w:rsidR="00DE58E8" w:rsidRPr="00E71853" w:rsidRDefault="0080362F" w:rsidP="0080362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 </w:t>
            </w:r>
          </w:p>
        </w:tc>
      </w:tr>
      <w:tr w:rsidR="00CF114C" w:rsidRPr="00E71853" w14:paraId="4358CA4F" w14:textId="77777777" w:rsidTr="00CF114C">
        <w:trPr>
          <w:trHeight w:val="791"/>
        </w:trPr>
        <w:tc>
          <w:tcPr>
            <w:tcW w:w="5156" w:type="dxa"/>
          </w:tcPr>
          <w:p w14:paraId="3368FDA9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obtiene los datos de los grupos estudiantiles del catálogo de Grupos en base a los datos del usuario</w:t>
            </w:r>
          </w:p>
        </w:tc>
        <w:tc>
          <w:tcPr>
            <w:tcW w:w="5156" w:type="dxa"/>
          </w:tcPr>
          <w:p w14:paraId="5DD80586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6E14FE65" w14:textId="77777777" w:rsidTr="00CF114C">
        <w:trPr>
          <w:trHeight w:val="540"/>
        </w:trPr>
        <w:tc>
          <w:tcPr>
            <w:tcW w:w="5156" w:type="dxa"/>
          </w:tcPr>
          <w:p w14:paraId="4056105E" w14:textId="77777777" w:rsidR="00CF114C" w:rsidRDefault="00CF114C" w:rsidP="004670DD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sistema carga la pagina/forma de modificación de grupos </w:t>
            </w:r>
          </w:p>
        </w:tc>
        <w:tc>
          <w:tcPr>
            <w:tcW w:w="5156" w:type="dxa"/>
          </w:tcPr>
          <w:p w14:paraId="40BEAD8E" w14:textId="77777777" w:rsidR="00CF114C" w:rsidRPr="00E71853" w:rsidRDefault="00CF114C" w:rsidP="004670DD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12E1C259" w14:textId="77777777" w:rsidTr="00DE58E8">
        <w:tc>
          <w:tcPr>
            <w:tcW w:w="5156" w:type="dxa"/>
          </w:tcPr>
          <w:p w14:paraId="3670526B" w14:textId="77777777" w:rsidR="00CF114C" w:rsidRDefault="00CF114C" w:rsidP="004670DD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sistema carga la información del grupo obtenida en la forma de la pagina</w:t>
            </w:r>
          </w:p>
        </w:tc>
        <w:tc>
          <w:tcPr>
            <w:tcW w:w="5156" w:type="dxa"/>
          </w:tcPr>
          <w:p w14:paraId="0E1691BD" w14:textId="77777777" w:rsidR="00CF114C" w:rsidRPr="00E71853" w:rsidRDefault="00CF114C" w:rsidP="004670DD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6FE5AC71" w14:textId="77777777" w:rsidTr="004D516F">
        <w:trPr>
          <w:trHeight w:val="302"/>
        </w:trPr>
        <w:tc>
          <w:tcPr>
            <w:tcW w:w="5156" w:type="dxa"/>
          </w:tcPr>
          <w:p w14:paraId="79E99D21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8.-El sistema inicia el registro de cambios</w:t>
            </w:r>
          </w:p>
        </w:tc>
        <w:tc>
          <w:tcPr>
            <w:tcW w:w="5156" w:type="dxa"/>
          </w:tcPr>
          <w:p w14:paraId="123E0229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741315C2" w14:textId="77777777" w:rsidTr="00095C0F">
        <w:tc>
          <w:tcPr>
            <w:tcW w:w="5156" w:type="dxa"/>
          </w:tcPr>
          <w:p w14:paraId="59156B2D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muestra la página de modificación</w:t>
            </w:r>
          </w:p>
        </w:tc>
        <w:tc>
          <w:tcPr>
            <w:tcW w:w="5156" w:type="dxa"/>
          </w:tcPr>
          <w:p w14:paraId="25BD8E91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3D0047E2" w14:textId="77777777" w:rsidTr="00095C0F">
        <w:tc>
          <w:tcPr>
            <w:tcW w:w="5156" w:type="dxa"/>
          </w:tcPr>
          <w:p w14:paraId="1B369F73" w14:textId="77777777" w:rsidR="00CF114C" w:rsidRDefault="00CF114C" w:rsidP="00CF114C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usuario selecciona campo(s) a modificar</w:t>
            </w:r>
          </w:p>
        </w:tc>
        <w:tc>
          <w:tcPr>
            <w:tcW w:w="5156" w:type="dxa"/>
          </w:tcPr>
          <w:p w14:paraId="198FCEE1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33FE5BB9" w14:textId="77777777" w:rsidTr="00095C0F">
        <w:tc>
          <w:tcPr>
            <w:tcW w:w="5156" w:type="dxa"/>
          </w:tcPr>
          <w:p w14:paraId="4ED28124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usuario inserta nueva información o imagen</w:t>
            </w:r>
          </w:p>
        </w:tc>
        <w:tc>
          <w:tcPr>
            <w:tcW w:w="5156" w:type="dxa"/>
          </w:tcPr>
          <w:p w14:paraId="7CB12C53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43E64E41" w14:textId="77777777" w:rsidTr="00095C0F">
        <w:tc>
          <w:tcPr>
            <w:tcW w:w="5156" w:type="dxa"/>
          </w:tcPr>
          <w:p w14:paraId="40118D84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 El usuario confirma el cambio</w:t>
            </w:r>
          </w:p>
        </w:tc>
        <w:tc>
          <w:tcPr>
            <w:tcW w:w="5156" w:type="dxa"/>
          </w:tcPr>
          <w:p w14:paraId="7C6EDB77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41AA97CA" w14:textId="77777777" w:rsidTr="00CF114C">
        <w:trPr>
          <w:trHeight w:val="302"/>
        </w:trPr>
        <w:tc>
          <w:tcPr>
            <w:tcW w:w="5156" w:type="dxa"/>
          </w:tcPr>
          <w:p w14:paraId="7554EE59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13.-El sistema almacena temporalmente la información modificada con su id y contenido</w:t>
            </w:r>
          </w:p>
        </w:tc>
        <w:tc>
          <w:tcPr>
            <w:tcW w:w="5156" w:type="dxa"/>
          </w:tcPr>
          <w:p w14:paraId="5648CB42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1F98BCAE" w14:textId="77777777" w:rsidTr="00095C0F">
        <w:tc>
          <w:tcPr>
            <w:tcW w:w="5156" w:type="dxa"/>
          </w:tcPr>
          <w:p w14:paraId="488E010A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sistema valida si la información por campo está en los parámetros</w:t>
            </w:r>
          </w:p>
        </w:tc>
        <w:tc>
          <w:tcPr>
            <w:tcW w:w="5156" w:type="dxa"/>
          </w:tcPr>
          <w:p w14:paraId="0ACAC29D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14.1.- La información no es válida y se termina el caso de uso</w:t>
            </w:r>
          </w:p>
        </w:tc>
      </w:tr>
      <w:tr w:rsidR="00CF114C" w:rsidRPr="00E71853" w14:paraId="14A64043" w14:textId="77777777" w:rsidTr="00CF114C">
        <w:trPr>
          <w:trHeight w:val="540"/>
        </w:trPr>
        <w:tc>
          <w:tcPr>
            <w:tcW w:w="5156" w:type="dxa"/>
          </w:tcPr>
          <w:p w14:paraId="418B292A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15.-El sistema selecciona el id modificado en el catálogo </w:t>
            </w:r>
            <w:proofErr w:type="gramStart"/>
            <w:r>
              <w:rPr>
                <w:rFonts w:ascii="Georgia" w:hAnsi="Georgia"/>
                <w:sz w:val="22"/>
              </w:rPr>
              <w:t>de la BD</w:t>
            </w:r>
            <w:proofErr w:type="gramEnd"/>
          </w:p>
        </w:tc>
        <w:tc>
          <w:tcPr>
            <w:tcW w:w="5156" w:type="dxa"/>
          </w:tcPr>
          <w:p w14:paraId="12B714D1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684BE9DF" w14:textId="77777777" w:rsidTr="00095C0F">
        <w:tc>
          <w:tcPr>
            <w:tcW w:w="5156" w:type="dxa"/>
          </w:tcPr>
          <w:p w14:paraId="48FC15DE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sistema sobrescribe la información del atributo(s) seleccionado</w:t>
            </w:r>
          </w:p>
        </w:tc>
        <w:tc>
          <w:tcPr>
            <w:tcW w:w="5156" w:type="dxa"/>
          </w:tcPr>
          <w:p w14:paraId="09DFC316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5A535076" w14:textId="77777777" w:rsidTr="00CF114C">
        <w:trPr>
          <w:trHeight w:val="303"/>
        </w:trPr>
        <w:tc>
          <w:tcPr>
            <w:tcW w:w="5156" w:type="dxa"/>
          </w:tcPr>
          <w:p w14:paraId="435809C5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17.- El sistema guarda los cambios en la base de datos</w:t>
            </w:r>
          </w:p>
        </w:tc>
        <w:tc>
          <w:tcPr>
            <w:tcW w:w="5156" w:type="dxa"/>
          </w:tcPr>
          <w:p w14:paraId="237BAAC7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0BD2E1F9" w14:textId="77777777" w:rsidTr="00095C0F">
        <w:tc>
          <w:tcPr>
            <w:tcW w:w="5156" w:type="dxa"/>
          </w:tcPr>
          <w:p w14:paraId="4942933C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18.- El sistema copia la información de las variables temporales en el registro de cambios </w:t>
            </w:r>
          </w:p>
        </w:tc>
        <w:tc>
          <w:tcPr>
            <w:tcW w:w="5156" w:type="dxa"/>
          </w:tcPr>
          <w:p w14:paraId="1A1752DF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33052C67" w14:textId="77777777" w:rsidTr="00095C0F">
        <w:tc>
          <w:tcPr>
            <w:tcW w:w="5156" w:type="dxa"/>
          </w:tcPr>
          <w:p w14:paraId="3433C056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19.- El sistema guarda registro de cambios </w:t>
            </w:r>
          </w:p>
        </w:tc>
        <w:tc>
          <w:tcPr>
            <w:tcW w:w="5156" w:type="dxa"/>
          </w:tcPr>
          <w:p w14:paraId="40666388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4134FF04" w14:textId="77777777" w:rsidTr="00095C0F">
        <w:tc>
          <w:tcPr>
            <w:tcW w:w="5156" w:type="dxa"/>
          </w:tcPr>
          <w:p w14:paraId="688536A5" w14:textId="77777777" w:rsidR="00CF114C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lastRenderedPageBreak/>
              <w:t xml:space="preserve">20.- El sistema genera retroalimentaciones de cambios en campos </w:t>
            </w:r>
          </w:p>
        </w:tc>
        <w:tc>
          <w:tcPr>
            <w:tcW w:w="5156" w:type="dxa"/>
          </w:tcPr>
          <w:p w14:paraId="598E3FDE" w14:textId="77777777" w:rsidR="00CF114C" w:rsidRPr="00E71853" w:rsidRDefault="00CF114C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2E90945A" w14:textId="77777777" w:rsidTr="00DE58E8">
        <w:tc>
          <w:tcPr>
            <w:tcW w:w="5156" w:type="dxa"/>
          </w:tcPr>
          <w:p w14:paraId="29280E5A" w14:textId="77777777" w:rsidR="00CF114C" w:rsidRDefault="004D516F" w:rsidP="004670DD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21.- El usuario acepta los cambios y finaliza el caso de uso</w:t>
            </w:r>
          </w:p>
        </w:tc>
        <w:tc>
          <w:tcPr>
            <w:tcW w:w="5156" w:type="dxa"/>
          </w:tcPr>
          <w:p w14:paraId="00BB5AA1" w14:textId="77777777" w:rsidR="00CF114C" w:rsidRPr="00E71853" w:rsidRDefault="00CF114C" w:rsidP="004670DD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7B980D92" w14:textId="77777777" w:rsidR="00DE58E8" w:rsidRDefault="00DE58E8" w:rsidP="004670DD">
      <w:pPr>
        <w:pStyle w:val="Sinespaciado"/>
        <w:rPr>
          <w:rFonts w:ascii="Georgia" w:hAnsi="Georgia"/>
          <w:sz w:val="22"/>
        </w:rPr>
      </w:pPr>
    </w:p>
    <w:p w14:paraId="134D8D52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2133349E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44766338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079E4664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5DFF1CC1" w14:textId="77777777" w:rsidR="0050038A" w:rsidRDefault="0050038A" w:rsidP="0050038A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Puntos de extensión: Ninguno</w:t>
      </w:r>
    </w:p>
    <w:p w14:paraId="0B204690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1EFEFB52" w14:textId="77777777" w:rsidR="0050038A" w:rsidRDefault="0050038A" w:rsidP="0050038A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703FB3D6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168DBEB7" w14:textId="1FEF0CD5" w:rsidR="0050038A" w:rsidRPr="0050038A" w:rsidRDefault="009908F1" w:rsidP="0050038A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588C790B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18F4B179" w14:textId="1C49609E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7E492E91" w14:textId="27BE2E1C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administrador de un grupo estudiantil</w:t>
      </w:r>
    </w:p>
    <w:p w14:paraId="6382B09C" w14:textId="1DE58653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Grupo estudiantil existente</w:t>
      </w:r>
    </w:p>
    <w:p w14:paraId="6E1C3C61" w14:textId="379445F8" w:rsidR="009908F1" w:rsidRP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0AD7CF34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1434BC62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62BC1CF" w14:textId="23D64ECF" w:rsidR="0050038A" w:rsidRPr="0050038A" w:rsidRDefault="002827F8" w:rsidP="0050038A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0CC942AC" w14:textId="77777777" w:rsidR="004D516F" w:rsidRPr="0050038A" w:rsidRDefault="004D516F" w:rsidP="004670DD">
      <w:pPr>
        <w:pStyle w:val="Sinespaciado"/>
        <w:rPr>
          <w:rFonts w:ascii="Georgia" w:hAnsi="Georgia"/>
          <w:sz w:val="22"/>
          <w:lang w:val="es-ES_tradnl"/>
        </w:rPr>
      </w:pPr>
    </w:p>
    <w:p w14:paraId="200F8678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0EA67619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230D6205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5376117D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7389C0AC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06B185A4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360A17E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0D205277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2C086417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58F49D6C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3B48149F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574BF02D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1749D514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068014DE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7AAD4FC1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5D98769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52CC15A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01027D5B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578FAF80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3E4C981E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1B749B4E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376C218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5E010CDA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956E3E1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45712307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205999CA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286D907C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0E4C9E12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2C58D4C8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6E7D7FE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7561538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C78FF66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78EAE822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6D858C2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14D206C9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585B0D9B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3825E32D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462F4991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1F2608F5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11326B36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08E4D6CB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4D516F" w:rsidRPr="00E11847" w14:paraId="07AE6E8F" w14:textId="77777777" w:rsidTr="00095C0F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781AA457" w14:textId="33EBDA10" w:rsidR="004D516F" w:rsidRPr="00E11847" w:rsidRDefault="00667C06" w:rsidP="00095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1964E9" wp14:editId="1A5ECD18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694055</wp:posOffset>
                      </wp:positionV>
                      <wp:extent cx="3200400" cy="685800"/>
                      <wp:effectExtent l="0" t="0" r="0" b="0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D2E44D" w14:textId="018E2FA4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“MODIFICAR </w:t>
                                  </w:r>
                                  <w:r>
                                    <w:rPr>
                                      <w:sz w:val="32"/>
                                    </w:rPr>
                                    <w:t>PERFIL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964E9" id="Cuadro de texto 2" o:spid="_x0000_s1027" type="#_x0000_t202" style="position:absolute;left:0;text-align:left;margin-left:27.05pt;margin-top:54.65pt;width:252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" filled="f" stroked="f">
                      <v:textbox>
                        <w:txbxContent>
                          <w:p w14:paraId="14D2E44D" w14:textId="018E2FA4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“MODIFICAR </w:t>
                            </w:r>
                            <w:r>
                              <w:rPr>
                                <w:sz w:val="32"/>
                              </w:rPr>
                              <w:t>PERFIL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D516F" w:rsidRPr="00DE58E8">
              <w:rPr>
                <w:rFonts w:ascii="Georgia" w:hAnsi="Georgia"/>
                <w:sz w:val="28"/>
              </w:rPr>
              <w:t>Caso: 4</w:t>
            </w:r>
            <w:r w:rsidR="003D741E">
              <w:rPr>
                <w:rFonts w:ascii="Georgia" w:hAnsi="Georgia"/>
                <w:sz w:val="28"/>
              </w:rPr>
              <w:t>5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D516F" w:rsidRPr="00E11847" w14:paraId="0AB2D875" w14:textId="77777777" w:rsidTr="00095C0F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311FA2C1" w14:textId="77777777" w:rsidR="004D516F" w:rsidRPr="00E11847" w:rsidRDefault="004D516F" w:rsidP="00095C0F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25B3976A" w14:textId="77777777" w:rsidR="004D516F" w:rsidRDefault="004D516F" w:rsidP="00095C0F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75C4740D" w14:textId="77777777" w:rsidR="004D516F" w:rsidRPr="00E11847" w:rsidRDefault="004D516F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0CA51FEB" w14:textId="472EAB2C" w:rsidR="004D516F" w:rsidRPr="00E71853" w:rsidRDefault="004D516F" w:rsidP="00095C0F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E71853">
                    <w:rPr>
                      <w:rFonts w:ascii="Georgia" w:hAnsi="Georgia"/>
                      <w:b w:val="0"/>
                    </w:rPr>
                    <w:t>“</w:t>
                  </w:r>
                  <w:r w:rsidR="003D741E" w:rsidRPr="003D741E">
                    <w:rPr>
                      <w:rFonts w:ascii="Georgia" w:hAnsi="Georgia"/>
                      <w:b w:val="0"/>
                      <w:lang w:val="es-ES_tradnl"/>
                    </w:rPr>
                    <w:t>El sistema permitirá al usuario modificar ciertas características de su perfil dependiendo del rol que desempeñe.</w:t>
                  </w:r>
                  <w:r w:rsidR="003D741E">
                    <w:rPr>
                      <w:rFonts w:ascii="Georgia" w:hAnsi="Georgia"/>
                      <w:b w:val="0"/>
                      <w:lang w:val="es-ES_tradnl"/>
                    </w:rPr>
                    <w:t>”</w:t>
                  </w:r>
                </w:p>
                <w:p w14:paraId="35C64454" w14:textId="77777777" w:rsidR="004D516F" w:rsidRPr="00E71853" w:rsidRDefault="004D516F" w:rsidP="00095C0F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123808B6" w14:textId="77777777" w:rsidR="004D516F" w:rsidRPr="00E11847" w:rsidRDefault="004D516F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0A26A5AC" w14:textId="77777777" w:rsidR="004D516F" w:rsidRPr="00E11847" w:rsidRDefault="004D516F" w:rsidP="00095C0F">
            <w:pPr>
              <w:rPr>
                <w:rFonts w:ascii="Georgia" w:hAnsi="Georgia"/>
              </w:rPr>
            </w:pPr>
          </w:p>
        </w:tc>
      </w:tr>
    </w:tbl>
    <w:p w14:paraId="49D42AD5" w14:textId="77777777" w:rsidR="004D516F" w:rsidRDefault="004D516F" w:rsidP="004D516F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4D516F" w:rsidRPr="00E71853" w14:paraId="0F368C24" w14:textId="77777777" w:rsidTr="0080362F">
        <w:tc>
          <w:tcPr>
            <w:tcW w:w="10312" w:type="dxa"/>
            <w:gridSpan w:val="2"/>
          </w:tcPr>
          <w:p w14:paraId="6B7C00C6" w14:textId="77777777" w:rsidR="004D516F" w:rsidRPr="00E71853" w:rsidRDefault="004D516F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4D516F" w:rsidRPr="00E71853" w14:paraId="507561AF" w14:textId="77777777" w:rsidTr="0080362F">
        <w:trPr>
          <w:trHeight w:val="317"/>
        </w:trPr>
        <w:tc>
          <w:tcPr>
            <w:tcW w:w="5156" w:type="dxa"/>
          </w:tcPr>
          <w:p w14:paraId="3AAAFD3F" w14:textId="77777777" w:rsidR="004D516F" w:rsidRPr="00E71853" w:rsidRDefault="004D516F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4CC22E41" w14:textId="77777777" w:rsidR="004D516F" w:rsidRPr="00E71853" w:rsidRDefault="004D516F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4D516F" w:rsidRPr="00E71853" w14:paraId="4E12F59D" w14:textId="77777777" w:rsidTr="0080362F">
        <w:tc>
          <w:tcPr>
            <w:tcW w:w="5156" w:type="dxa"/>
          </w:tcPr>
          <w:p w14:paraId="423149E5" w14:textId="77777777" w:rsidR="004D516F" w:rsidRPr="00E71853" w:rsidRDefault="004D516F" w:rsidP="0080362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modificar </w:t>
            </w:r>
            <w:r w:rsidR="0080362F">
              <w:rPr>
                <w:rFonts w:ascii="Georgia" w:hAnsi="Georgia"/>
                <w:sz w:val="22"/>
              </w:rPr>
              <w:t>perfil</w:t>
            </w:r>
          </w:p>
        </w:tc>
        <w:tc>
          <w:tcPr>
            <w:tcW w:w="5156" w:type="dxa"/>
          </w:tcPr>
          <w:p w14:paraId="77ECAF6E" w14:textId="77777777" w:rsidR="004D516F" w:rsidRPr="00E71853" w:rsidRDefault="004D516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D516F" w:rsidRPr="00E71853" w14:paraId="2FE9560F" w14:textId="77777777" w:rsidTr="0080362F">
        <w:tc>
          <w:tcPr>
            <w:tcW w:w="5156" w:type="dxa"/>
          </w:tcPr>
          <w:p w14:paraId="48655C2E" w14:textId="77777777" w:rsidR="004D516F" w:rsidRPr="00E71853" w:rsidRDefault="004D516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738E29DF" w14:textId="77777777" w:rsidR="004D516F" w:rsidRPr="00E71853" w:rsidRDefault="004D516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D516F" w:rsidRPr="00E71853" w14:paraId="2D429E62" w14:textId="77777777" w:rsidTr="0080362F">
        <w:trPr>
          <w:trHeight w:val="260"/>
        </w:trPr>
        <w:tc>
          <w:tcPr>
            <w:tcW w:w="5156" w:type="dxa"/>
          </w:tcPr>
          <w:p w14:paraId="259755A4" w14:textId="77777777" w:rsidR="004D516F" w:rsidRPr="00E71853" w:rsidRDefault="004D516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39BD4667" w14:textId="77777777" w:rsidR="004D516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4D516F" w:rsidRPr="00E71853" w14:paraId="34145CA6" w14:textId="77777777" w:rsidTr="0080362F">
        <w:tc>
          <w:tcPr>
            <w:tcW w:w="5156" w:type="dxa"/>
          </w:tcPr>
          <w:p w14:paraId="6FC2DB95" w14:textId="77777777" w:rsidR="004D516F" w:rsidRPr="00E71853" w:rsidRDefault="004D516F" w:rsidP="0080362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obtiene datos </w:t>
            </w:r>
            <w:r w:rsidR="0080362F">
              <w:rPr>
                <w:rFonts w:ascii="Georgia" w:hAnsi="Georgia"/>
                <w:sz w:val="22"/>
              </w:rPr>
              <w:t xml:space="preserve">del catálogo de Datos correspondiente al alumno </w:t>
            </w:r>
          </w:p>
        </w:tc>
        <w:tc>
          <w:tcPr>
            <w:tcW w:w="5156" w:type="dxa"/>
          </w:tcPr>
          <w:p w14:paraId="216ED5FF" w14:textId="77777777" w:rsidR="004D516F" w:rsidRPr="00E71853" w:rsidRDefault="004D516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7DE9AA9C" w14:textId="77777777" w:rsidTr="0080362F">
        <w:trPr>
          <w:trHeight w:val="791"/>
        </w:trPr>
        <w:tc>
          <w:tcPr>
            <w:tcW w:w="5156" w:type="dxa"/>
          </w:tcPr>
          <w:p w14:paraId="0C330AF3" w14:textId="77777777" w:rsidR="0080362F" w:rsidRDefault="0080362F" w:rsidP="0080362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carga la pagina/forma de modificación de perfil de usuarios</w:t>
            </w:r>
          </w:p>
        </w:tc>
        <w:tc>
          <w:tcPr>
            <w:tcW w:w="5156" w:type="dxa"/>
          </w:tcPr>
          <w:p w14:paraId="1D37BA10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61E17217" w14:textId="77777777" w:rsidTr="0080362F">
        <w:trPr>
          <w:trHeight w:val="540"/>
        </w:trPr>
        <w:tc>
          <w:tcPr>
            <w:tcW w:w="5156" w:type="dxa"/>
          </w:tcPr>
          <w:p w14:paraId="084328B9" w14:textId="77777777" w:rsidR="0080362F" w:rsidRDefault="0080362F" w:rsidP="0080362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sistema carga la información del catálogo obtenida en la forma de la pagina</w:t>
            </w:r>
          </w:p>
        </w:tc>
        <w:tc>
          <w:tcPr>
            <w:tcW w:w="5156" w:type="dxa"/>
          </w:tcPr>
          <w:p w14:paraId="137DF30A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7B28F873" w14:textId="77777777" w:rsidTr="0080362F">
        <w:tc>
          <w:tcPr>
            <w:tcW w:w="5156" w:type="dxa"/>
          </w:tcPr>
          <w:p w14:paraId="20E2C3AF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7.-El sistema inicia el registro de cambios</w:t>
            </w:r>
          </w:p>
        </w:tc>
        <w:tc>
          <w:tcPr>
            <w:tcW w:w="5156" w:type="dxa"/>
          </w:tcPr>
          <w:p w14:paraId="3679D68F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3CEE6487" w14:textId="77777777" w:rsidTr="0080362F">
        <w:trPr>
          <w:trHeight w:val="302"/>
        </w:trPr>
        <w:tc>
          <w:tcPr>
            <w:tcW w:w="5156" w:type="dxa"/>
          </w:tcPr>
          <w:p w14:paraId="6DD03F12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sistema muestra la página de modificación</w:t>
            </w:r>
          </w:p>
        </w:tc>
        <w:tc>
          <w:tcPr>
            <w:tcW w:w="5156" w:type="dxa"/>
          </w:tcPr>
          <w:p w14:paraId="691099EF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70596DAE" w14:textId="77777777" w:rsidTr="0080362F">
        <w:tc>
          <w:tcPr>
            <w:tcW w:w="5156" w:type="dxa"/>
          </w:tcPr>
          <w:p w14:paraId="20936ECE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usuario selecciona campo(s) a modificar</w:t>
            </w:r>
          </w:p>
        </w:tc>
        <w:tc>
          <w:tcPr>
            <w:tcW w:w="5156" w:type="dxa"/>
          </w:tcPr>
          <w:p w14:paraId="530E8D8E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4A078BB6" w14:textId="77777777" w:rsidTr="0080362F">
        <w:tc>
          <w:tcPr>
            <w:tcW w:w="5156" w:type="dxa"/>
          </w:tcPr>
          <w:p w14:paraId="31D19809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usuario inserta nueva información o imagen</w:t>
            </w:r>
          </w:p>
        </w:tc>
        <w:tc>
          <w:tcPr>
            <w:tcW w:w="5156" w:type="dxa"/>
          </w:tcPr>
          <w:p w14:paraId="50C2536E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2B1C2BF5" w14:textId="77777777" w:rsidTr="0080362F">
        <w:tc>
          <w:tcPr>
            <w:tcW w:w="5156" w:type="dxa"/>
          </w:tcPr>
          <w:p w14:paraId="1E879C69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usuario confirma el cambio</w:t>
            </w:r>
          </w:p>
        </w:tc>
        <w:tc>
          <w:tcPr>
            <w:tcW w:w="5156" w:type="dxa"/>
          </w:tcPr>
          <w:p w14:paraId="53883312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5B972713" w14:textId="77777777" w:rsidTr="0080362F">
        <w:tc>
          <w:tcPr>
            <w:tcW w:w="5156" w:type="dxa"/>
          </w:tcPr>
          <w:p w14:paraId="72CF177D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almacena temporalmente la información modificada con su id y contenido</w:t>
            </w:r>
          </w:p>
        </w:tc>
        <w:tc>
          <w:tcPr>
            <w:tcW w:w="5156" w:type="dxa"/>
          </w:tcPr>
          <w:p w14:paraId="0DC50D2D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44973F95" w14:textId="77777777" w:rsidTr="0080362F">
        <w:trPr>
          <w:trHeight w:val="302"/>
        </w:trPr>
        <w:tc>
          <w:tcPr>
            <w:tcW w:w="5156" w:type="dxa"/>
          </w:tcPr>
          <w:p w14:paraId="50C2F8CA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 El sistema valida si la información por campo está en los parámetros</w:t>
            </w:r>
          </w:p>
        </w:tc>
        <w:tc>
          <w:tcPr>
            <w:tcW w:w="5156" w:type="dxa"/>
          </w:tcPr>
          <w:p w14:paraId="62CF4502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13.1.- La información no es válida y se termina el caso de uso</w:t>
            </w:r>
          </w:p>
        </w:tc>
      </w:tr>
      <w:tr w:rsidR="0080362F" w:rsidRPr="00E71853" w14:paraId="49F31F21" w14:textId="77777777" w:rsidTr="0080362F">
        <w:tc>
          <w:tcPr>
            <w:tcW w:w="5156" w:type="dxa"/>
          </w:tcPr>
          <w:p w14:paraId="796F1982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14.-El sistema selecciona el id modificado en el catálogo </w:t>
            </w:r>
            <w:proofErr w:type="gramStart"/>
            <w:r>
              <w:rPr>
                <w:rFonts w:ascii="Georgia" w:hAnsi="Georgia"/>
                <w:sz w:val="22"/>
              </w:rPr>
              <w:t>de la BD</w:t>
            </w:r>
            <w:proofErr w:type="gramEnd"/>
          </w:p>
        </w:tc>
        <w:tc>
          <w:tcPr>
            <w:tcW w:w="5156" w:type="dxa"/>
          </w:tcPr>
          <w:p w14:paraId="36327D06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17BE95EF" w14:textId="77777777" w:rsidTr="0080362F">
        <w:trPr>
          <w:trHeight w:val="540"/>
        </w:trPr>
        <w:tc>
          <w:tcPr>
            <w:tcW w:w="5156" w:type="dxa"/>
          </w:tcPr>
          <w:p w14:paraId="0EFE0790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sistema sobrescribe la información del atributo(s) seleccionado</w:t>
            </w:r>
          </w:p>
        </w:tc>
        <w:tc>
          <w:tcPr>
            <w:tcW w:w="5156" w:type="dxa"/>
          </w:tcPr>
          <w:p w14:paraId="4274D93B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4ACC0558" w14:textId="77777777" w:rsidTr="0080362F">
        <w:tc>
          <w:tcPr>
            <w:tcW w:w="5156" w:type="dxa"/>
          </w:tcPr>
          <w:p w14:paraId="058AC214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sistema guarda los cambios en la base de datos</w:t>
            </w:r>
          </w:p>
        </w:tc>
        <w:tc>
          <w:tcPr>
            <w:tcW w:w="5156" w:type="dxa"/>
          </w:tcPr>
          <w:p w14:paraId="37441AFC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50D5E55D" w14:textId="77777777" w:rsidTr="0080362F">
        <w:trPr>
          <w:trHeight w:val="303"/>
        </w:trPr>
        <w:tc>
          <w:tcPr>
            <w:tcW w:w="5156" w:type="dxa"/>
          </w:tcPr>
          <w:p w14:paraId="0FF5EBF8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17.- El sistema copia la información de las variables temporales en el registro de cambios </w:t>
            </w:r>
          </w:p>
        </w:tc>
        <w:tc>
          <w:tcPr>
            <w:tcW w:w="5156" w:type="dxa"/>
          </w:tcPr>
          <w:p w14:paraId="686A4B41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3BD36438" w14:textId="77777777" w:rsidTr="0080362F">
        <w:tc>
          <w:tcPr>
            <w:tcW w:w="5156" w:type="dxa"/>
          </w:tcPr>
          <w:p w14:paraId="38CCF814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18.- El sistema guarda registro de cambios </w:t>
            </w:r>
          </w:p>
        </w:tc>
        <w:tc>
          <w:tcPr>
            <w:tcW w:w="5156" w:type="dxa"/>
          </w:tcPr>
          <w:p w14:paraId="2A55E232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5658984F" w14:textId="77777777" w:rsidTr="0080362F">
        <w:tc>
          <w:tcPr>
            <w:tcW w:w="5156" w:type="dxa"/>
          </w:tcPr>
          <w:p w14:paraId="37B879D5" w14:textId="77777777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19.- El sistema genera retroalimentaciones de cambios en campos </w:t>
            </w:r>
          </w:p>
        </w:tc>
        <w:tc>
          <w:tcPr>
            <w:tcW w:w="5156" w:type="dxa"/>
          </w:tcPr>
          <w:p w14:paraId="3B26B0C7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5FB4DDEC" w14:textId="77777777" w:rsidTr="00853314">
        <w:trPr>
          <w:trHeight w:val="512"/>
        </w:trPr>
        <w:tc>
          <w:tcPr>
            <w:tcW w:w="5156" w:type="dxa"/>
          </w:tcPr>
          <w:p w14:paraId="1FD7FC9F" w14:textId="4C77A7C1" w:rsidR="0080362F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21.- El usuario acepta los cambios y finaliza el caso de uso</w:t>
            </w:r>
          </w:p>
        </w:tc>
        <w:tc>
          <w:tcPr>
            <w:tcW w:w="5156" w:type="dxa"/>
          </w:tcPr>
          <w:p w14:paraId="3C032525" w14:textId="77777777" w:rsidR="0080362F" w:rsidRPr="00E71853" w:rsidRDefault="0080362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5644071E" w14:textId="77777777" w:rsidR="004D516F" w:rsidRDefault="004D516F" w:rsidP="004670DD">
      <w:pPr>
        <w:pStyle w:val="Sinespaciado"/>
        <w:rPr>
          <w:rFonts w:ascii="Georgia" w:hAnsi="Georgia"/>
          <w:sz w:val="22"/>
        </w:rPr>
      </w:pPr>
    </w:p>
    <w:p w14:paraId="6956C6FE" w14:textId="77777777" w:rsidR="00057BFF" w:rsidRDefault="00057BFF" w:rsidP="004670DD">
      <w:pPr>
        <w:pStyle w:val="Sinespaciado"/>
        <w:rPr>
          <w:rFonts w:ascii="Georgia" w:hAnsi="Georgia"/>
          <w:sz w:val="22"/>
        </w:rPr>
      </w:pPr>
    </w:p>
    <w:p w14:paraId="411CF569" w14:textId="77777777" w:rsidR="00057BFF" w:rsidRDefault="00057BFF" w:rsidP="004670DD">
      <w:pPr>
        <w:pStyle w:val="Sinespaciado"/>
        <w:rPr>
          <w:rFonts w:ascii="Georgia" w:hAnsi="Georgia"/>
          <w:sz w:val="22"/>
        </w:rPr>
      </w:pPr>
    </w:p>
    <w:p w14:paraId="0EFF9B1C" w14:textId="77777777" w:rsidR="00057BFF" w:rsidRDefault="00057BFF" w:rsidP="004670DD">
      <w:pPr>
        <w:pStyle w:val="Sinespaciado"/>
        <w:rPr>
          <w:rFonts w:ascii="Georgia" w:hAnsi="Georgia"/>
          <w:sz w:val="22"/>
        </w:rPr>
      </w:pPr>
    </w:p>
    <w:p w14:paraId="42B6F969" w14:textId="77777777" w:rsidR="0050038A" w:rsidRDefault="0050038A" w:rsidP="0050038A">
      <w:pPr>
        <w:pStyle w:val="Sinespaciado"/>
        <w:rPr>
          <w:rFonts w:ascii="Georgia" w:hAnsi="Georgia"/>
          <w:sz w:val="22"/>
        </w:rPr>
      </w:pPr>
    </w:p>
    <w:p w14:paraId="008B11E2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31F019BC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702BAC49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Puntos de extensión: Ninguno</w:t>
      </w:r>
    </w:p>
    <w:p w14:paraId="567D4D40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20097D46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2717A4EC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511EB7F1" w14:textId="77777777" w:rsidR="009908F1" w:rsidRPr="0050038A" w:rsidRDefault="009908F1" w:rsidP="009908F1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228379F6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28EA8AF1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8E0F859" w14:textId="0BC3DCDA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6AB0A364" w14:textId="4A31A88E" w:rsidR="009908F1" w:rsidRP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2C9FE69C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0D5EB123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04BE439E" w14:textId="77777777" w:rsidR="009908F1" w:rsidRPr="0050038A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1234A4D8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7CAB3508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4F1E6905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5CAFBB0F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5CA80AE9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35B76C07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58B82B26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2C5C2C25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67164B06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5D491F3D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59403CE0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106C55CA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2723D5E4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24D14573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0B621A68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4D9BC226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6B7418C0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5FE65BA2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2356469F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3FE00366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0FEF3E65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6839501A" w14:textId="77777777" w:rsid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79C2E41C" w14:textId="44B6113D" w:rsidR="0050038A" w:rsidRDefault="0050038A">
      <w:p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br w:type="page"/>
      </w:r>
    </w:p>
    <w:p w14:paraId="17C02FCC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7EEE2C1A" w14:textId="77777777" w:rsidR="00057BFF" w:rsidRDefault="00057BFF" w:rsidP="004670DD">
      <w:pPr>
        <w:pStyle w:val="Sinespaciado"/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057BFF" w:rsidRPr="00E11847" w14:paraId="1A0F584A" w14:textId="77777777" w:rsidTr="00095C0F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7FD6CF59" w14:textId="4DDF490F" w:rsidR="00057BFF" w:rsidRPr="00E11847" w:rsidRDefault="00667C06" w:rsidP="00095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0DCB11" wp14:editId="0D9237F9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554355</wp:posOffset>
                      </wp:positionV>
                      <wp:extent cx="3200400" cy="685800"/>
                      <wp:effectExtent l="0" t="0" r="0" b="0"/>
                      <wp:wrapSquare wrapText="bothSides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C64E97" w14:textId="12C01521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“MODIFICAR </w:t>
                                  </w:r>
                                  <w:r>
                                    <w:rPr>
                                      <w:sz w:val="32"/>
                                    </w:rPr>
                                    <w:t>PROMOCIÓN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DCB11" id="Cuadro de texto 3" o:spid="_x0000_s1028" type="#_x0000_t202" style="position:absolute;left:0;text-align:left;margin-left:9.05pt;margin-top:43.65pt;width:25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" filled="f" stroked="f">
                      <v:textbox>
                        <w:txbxContent>
                          <w:p w14:paraId="46C64E97" w14:textId="12C01521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“MODIFICAR </w:t>
                            </w:r>
                            <w:r>
                              <w:rPr>
                                <w:sz w:val="32"/>
                              </w:rPr>
                              <w:t>PROMOCIÓN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57BFF" w:rsidRPr="00DE58E8">
              <w:rPr>
                <w:rFonts w:ascii="Georgia" w:hAnsi="Georgia"/>
                <w:sz w:val="28"/>
              </w:rPr>
              <w:t>Caso: 4</w:t>
            </w:r>
            <w:r w:rsidR="003D741E">
              <w:rPr>
                <w:rFonts w:ascii="Georgia" w:hAnsi="Georgia"/>
                <w:sz w:val="28"/>
              </w:rPr>
              <w:t>6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057BFF" w:rsidRPr="00E11847" w14:paraId="3285C2A1" w14:textId="77777777" w:rsidTr="00095C0F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6EDD7AD9" w14:textId="77777777" w:rsidR="00057BFF" w:rsidRPr="00E11847" w:rsidRDefault="00057BFF" w:rsidP="00095C0F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41BEB7DD" w14:textId="77777777" w:rsidR="00057BFF" w:rsidRDefault="00057BFF" w:rsidP="00095C0F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4CA07BD1" w14:textId="77777777" w:rsidR="00057BFF" w:rsidRPr="00E11847" w:rsidRDefault="00057BFF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43BAD54C" w14:textId="6FBBA248" w:rsidR="00057BFF" w:rsidRPr="001E2D17" w:rsidRDefault="00057BFF" w:rsidP="001E2D17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1E2D17">
                    <w:rPr>
                      <w:rFonts w:ascii="Georgia" w:hAnsi="Georgia"/>
                      <w:b w:val="0"/>
                    </w:rPr>
                    <w:t>“</w:t>
                  </w:r>
                  <w:r w:rsidR="003D741E" w:rsidRPr="003D741E">
                    <w:rPr>
                      <w:rFonts w:ascii="Georgia" w:hAnsi="Georgia"/>
                      <w:b w:val="0"/>
                    </w:rPr>
                    <w:t xml:space="preserve">El sistema permitirá a los usuarios que hayan creado una promoción modificarla. </w:t>
                  </w:r>
                  <w:r w:rsidR="001E2D17"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71958C50" w14:textId="77777777" w:rsidR="00057BFF" w:rsidRPr="00E71853" w:rsidRDefault="00057BFF" w:rsidP="00095C0F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1134D2C0" w14:textId="77777777" w:rsidR="00057BFF" w:rsidRPr="00E11847" w:rsidRDefault="00057BFF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50885AC7" w14:textId="77777777" w:rsidR="00057BFF" w:rsidRPr="00E11847" w:rsidRDefault="00057BFF" w:rsidP="00095C0F">
            <w:pPr>
              <w:rPr>
                <w:rFonts w:ascii="Georgia" w:hAnsi="Georgia"/>
              </w:rPr>
            </w:pPr>
          </w:p>
        </w:tc>
      </w:tr>
    </w:tbl>
    <w:p w14:paraId="59BADA1C" w14:textId="77777777" w:rsidR="00057BFF" w:rsidRDefault="00057BFF" w:rsidP="00057BFF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3D741E" w:rsidRPr="00E71853" w14:paraId="18361678" w14:textId="77777777" w:rsidTr="00095C0F">
        <w:tc>
          <w:tcPr>
            <w:tcW w:w="10312" w:type="dxa"/>
            <w:gridSpan w:val="2"/>
          </w:tcPr>
          <w:p w14:paraId="58CBA998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3D741E" w:rsidRPr="00E71853" w14:paraId="089CAE4D" w14:textId="77777777" w:rsidTr="00095C0F">
        <w:trPr>
          <w:trHeight w:val="317"/>
        </w:trPr>
        <w:tc>
          <w:tcPr>
            <w:tcW w:w="5156" w:type="dxa"/>
          </w:tcPr>
          <w:p w14:paraId="6E08C2CC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6125F7B4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3D741E" w:rsidRPr="00E71853" w14:paraId="5291319C" w14:textId="77777777" w:rsidTr="00095C0F">
        <w:tc>
          <w:tcPr>
            <w:tcW w:w="5156" w:type="dxa"/>
          </w:tcPr>
          <w:p w14:paraId="7DD787C0" w14:textId="77481C14" w:rsidR="003D741E" w:rsidRPr="00E71853" w:rsidRDefault="003D741E" w:rsidP="0050038A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modificar </w:t>
            </w:r>
            <w:r w:rsidR="0050038A">
              <w:rPr>
                <w:rFonts w:ascii="Georgia" w:hAnsi="Georgia"/>
                <w:sz w:val="22"/>
              </w:rPr>
              <w:t xml:space="preserve">promoción </w:t>
            </w:r>
          </w:p>
        </w:tc>
        <w:tc>
          <w:tcPr>
            <w:tcW w:w="5156" w:type="dxa"/>
          </w:tcPr>
          <w:p w14:paraId="507FD167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69516E51" w14:textId="77777777" w:rsidTr="00095C0F">
        <w:tc>
          <w:tcPr>
            <w:tcW w:w="5156" w:type="dxa"/>
          </w:tcPr>
          <w:p w14:paraId="27291BAB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6F173B78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0DE73F0D" w14:textId="77777777" w:rsidTr="00095C0F">
        <w:trPr>
          <w:trHeight w:val="260"/>
        </w:trPr>
        <w:tc>
          <w:tcPr>
            <w:tcW w:w="5156" w:type="dxa"/>
          </w:tcPr>
          <w:p w14:paraId="7401FFDA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0BC133A7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3D741E" w:rsidRPr="00E71853" w14:paraId="57BCA3B8" w14:textId="77777777" w:rsidTr="00095C0F">
        <w:tc>
          <w:tcPr>
            <w:tcW w:w="5156" w:type="dxa"/>
          </w:tcPr>
          <w:p w14:paraId="7B6A7DBB" w14:textId="010472C3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 El sistema obtiene</w:t>
            </w:r>
            <w:r w:rsidR="00095C0F">
              <w:rPr>
                <w:rFonts w:ascii="Georgia" w:hAnsi="Georgia"/>
                <w:sz w:val="22"/>
              </w:rPr>
              <w:t xml:space="preserve"> promociones almacenadas en la entidad “Promociones” </w:t>
            </w:r>
            <w:proofErr w:type="gramStart"/>
            <w:r w:rsidR="00095C0F">
              <w:rPr>
                <w:rFonts w:ascii="Georgia" w:hAnsi="Georgia"/>
                <w:sz w:val="22"/>
              </w:rPr>
              <w:t>de la BD correspondiente</w:t>
            </w:r>
            <w:proofErr w:type="gramEnd"/>
            <w:r w:rsidR="00095C0F">
              <w:rPr>
                <w:rFonts w:ascii="Georgia" w:hAnsi="Georgia"/>
                <w:sz w:val="22"/>
              </w:rPr>
              <w:t xml:space="preserve"> a la sesión de usuario</w:t>
            </w:r>
          </w:p>
        </w:tc>
        <w:tc>
          <w:tcPr>
            <w:tcW w:w="5156" w:type="dxa"/>
          </w:tcPr>
          <w:p w14:paraId="3F666EFD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4D96C0D0" w14:textId="77777777" w:rsidTr="00095C0F">
        <w:trPr>
          <w:trHeight w:val="791"/>
        </w:trPr>
        <w:tc>
          <w:tcPr>
            <w:tcW w:w="5156" w:type="dxa"/>
          </w:tcPr>
          <w:p w14:paraId="7AE1B271" w14:textId="541D3D72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5.- El sistema carga la pagina/forma de modificación </w:t>
            </w:r>
            <w:r w:rsidR="00095C0F">
              <w:rPr>
                <w:rFonts w:ascii="Georgia" w:hAnsi="Georgia"/>
                <w:sz w:val="22"/>
              </w:rPr>
              <w:t>promociones</w:t>
            </w:r>
          </w:p>
        </w:tc>
        <w:tc>
          <w:tcPr>
            <w:tcW w:w="5156" w:type="dxa"/>
          </w:tcPr>
          <w:p w14:paraId="3F8788C5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3E64CECA" w14:textId="77777777" w:rsidTr="00095C0F">
        <w:trPr>
          <w:trHeight w:val="540"/>
        </w:trPr>
        <w:tc>
          <w:tcPr>
            <w:tcW w:w="5156" w:type="dxa"/>
          </w:tcPr>
          <w:p w14:paraId="2B6FBDD6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sistema carga la información del catálogo obtenida en la forma de la pagina</w:t>
            </w:r>
          </w:p>
        </w:tc>
        <w:tc>
          <w:tcPr>
            <w:tcW w:w="5156" w:type="dxa"/>
          </w:tcPr>
          <w:p w14:paraId="78D27F26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6B76F3CF" w14:textId="77777777" w:rsidTr="00095C0F">
        <w:tc>
          <w:tcPr>
            <w:tcW w:w="5156" w:type="dxa"/>
          </w:tcPr>
          <w:p w14:paraId="3C5DEA22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7.-El sistema inicia el registro de cambios</w:t>
            </w:r>
          </w:p>
        </w:tc>
        <w:tc>
          <w:tcPr>
            <w:tcW w:w="5156" w:type="dxa"/>
          </w:tcPr>
          <w:p w14:paraId="79EBF084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79567261" w14:textId="77777777" w:rsidTr="00095C0F">
        <w:trPr>
          <w:trHeight w:val="302"/>
        </w:trPr>
        <w:tc>
          <w:tcPr>
            <w:tcW w:w="5156" w:type="dxa"/>
          </w:tcPr>
          <w:p w14:paraId="4D742FC7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sistema muestra la página de modificación</w:t>
            </w:r>
          </w:p>
        </w:tc>
        <w:tc>
          <w:tcPr>
            <w:tcW w:w="5156" w:type="dxa"/>
          </w:tcPr>
          <w:p w14:paraId="7D59CE90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0D303558" w14:textId="77777777" w:rsidTr="00095C0F">
        <w:tc>
          <w:tcPr>
            <w:tcW w:w="5156" w:type="dxa"/>
          </w:tcPr>
          <w:p w14:paraId="046EEE0D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usuario selecciona campo(s) a modificar</w:t>
            </w:r>
          </w:p>
        </w:tc>
        <w:tc>
          <w:tcPr>
            <w:tcW w:w="5156" w:type="dxa"/>
          </w:tcPr>
          <w:p w14:paraId="2EAF111C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448656B9" w14:textId="77777777" w:rsidTr="00095C0F">
        <w:tc>
          <w:tcPr>
            <w:tcW w:w="5156" w:type="dxa"/>
          </w:tcPr>
          <w:p w14:paraId="0D7B201A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usuario inserta nueva información o imagen</w:t>
            </w:r>
          </w:p>
        </w:tc>
        <w:tc>
          <w:tcPr>
            <w:tcW w:w="5156" w:type="dxa"/>
          </w:tcPr>
          <w:p w14:paraId="478B4296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1771420C" w14:textId="77777777" w:rsidTr="00095C0F">
        <w:tc>
          <w:tcPr>
            <w:tcW w:w="5156" w:type="dxa"/>
          </w:tcPr>
          <w:p w14:paraId="70B9D610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usuario confirma el cambio</w:t>
            </w:r>
          </w:p>
        </w:tc>
        <w:tc>
          <w:tcPr>
            <w:tcW w:w="5156" w:type="dxa"/>
          </w:tcPr>
          <w:p w14:paraId="2456225E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471F2020" w14:textId="77777777" w:rsidTr="00095C0F">
        <w:tc>
          <w:tcPr>
            <w:tcW w:w="5156" w:type="dxa"/>
          </w:tcPr>
          <w:p w14:paraId="6EFF8E4A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almacena temporalmente la información modificada con su id y contenido</w:t>
            </w:r>
          </w:p>
        </w:tc>
        <w:tc>
          <w:tcPr>
            <w:tcW w:w="5156" w:type="dxa"/>
          </w:tcPr>
          <w:p w14:paraId="5D02951B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1B2691C9" w14:textId="77777777" w:rsidTr="00095C0F">
        <w:trPr>
          <w:trHeight w:val="302"/>
        </w:trPr>
        <w:tc>
          <w:tcPr>
            <w:tcW w:w="5156" w:type="dxa"/>
          </w:tcPr>
          <w:p w14:paraId="10203402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 El sistema valida si la información por campo está en los parámetros</w:t>
            </w:r>
          </w:p>
        </w:tc>
        <w:tc>
          <w:tcPr>
            <w:tcW w:w="5156" w:type="dxa"/>
          </w:tcPr>
          <w:p w14:paraId="3E77F609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13.1.- La información no es válida y se termina el caso de uso</w:t>
            </w:r>
          </w:p>
        </w:tc>
      </w:tr>
      <w:tr w:rsidR="003D741E" w:rsidRPr="00E71853" w14:paraId="070EC2FA" w14:textId="77777777" w:rsidTr="00095C0F">
        <w:tc>
          <w:tcPr>
            <w:tcW w:w="5156" w:type="dxa"/>
          </w:tcPr>
          <w:p w14:paraId="31B38FAE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14.-El sistema selecciona el id modificado en el catálogo </w:t>
            </w:r>
            <w:proofErr w:type="gramStart"/>
            <w:r>
              <w:rPr>
                <w:rFonts w:ascii="Georgia" w:hAnsi="Georgia"/>
                <w:sz w:val="22"/>
              </w:rPr>
              <w:t>de la BD</w:t>
            </w:r>
            <w:proofErr w:type="gramEnd"/>
          </w:p>
        </w:tc>
        <w:tc>
          <w:tcPr>
            <w:tcW w:w="5156" w:type="dxa"/>
          </w:tcPr>
          <w:p w14:paraId="509BE0E0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2FC4B55F" w14:textId="77777777" w:rsidTr="00095C0F">
        <w:trPr>
          <w:trHeight w:val="540"/>
        </w:trPr>
        <w:tc>
          <w:tcPr>
            <w:tcW w:w="5156" w:type="dxa"/>
          </w:tcPr>
          <w:p w14:paraId="5C5A9CE0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sistema sobrescribe la información del atributo(s) seleccionado</w:t>
            </w:r>
          </w:p>
        </w:tc>
        <w:tc>
          <w:tcPr>
            <w:tcW w:w="5156" w:type="dxa"/>
          </w:tcPr>
          <w:p w14:paraId="1B413616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6609FFA0" w14:textId="77777777" w:rsidTr="00095C0F">
        <w:tc>
          <w:tcPr>
            <w:tcW w:w="5156" w:type="dxa"/>
          </w:tcPr>
          <w:p w14:paraId="286ECD03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sistema guarda los cambios en la base de datos</w:t>
            </w:r>
          </w:p>
        </w:tc>
        <w:tc>
          <w:tcPr>
            <w:tcW w:w="5156" w:type="dxa"/>
          </w:tcPr>
          <w:p w14:paraId="3DBBBB37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642B5A3C" w14:textId="77777777" w:rsidTr="00095C0F">
        <w:trPr>
          <w:trHeight w:val="303"/>
        </w:trPr>
        <w:tc>
          <w:tcPr>
            <w:tcW w:w="5156" w:type="dxa"/>
          </w:tcPr>
          <w:p w14:paraId="28A08461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17.- El sistema copia la información de las variables temporales en el registro de cambios </w:t>
            </w:r>
          </w:p>
        </w:tc>
        <w:tc>
          <w:tcPr>
            <w:tcW w:w="5156" w:type="dxa"/>
          </w:tcPr>
          <w:p w14:paraId="31033C41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03AA4414" w14:textId="77777777" w:rsidTr="00095C0F">
        <w:tc>
          <w:tcPr>
            <w:tcW w:w="5156" w:type="dxa"/>
          </w:tcPr>
          <w:p w14:paraId="6E319AB8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18.- El sistema guarda registro de cambios </w:t>
            </w:r>
          </w:p>
        </w:tc>
        <w:tc>
          <w:tcPr>
            <w:tcW w:w="5156" w:type="dxa"/>
          </w:tcPr>
          <w:p w14:paraId="00096668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35CE2C65" w14:textId="77777777" w:rsidTr="00095C0F">
        <w:tc>
          <w:tcPr>
            <w:tcW w:w="5156" w:type="dxa"/>
          </w:tcPr>
          <w:p w14:paraId="360271C2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19.- El sistema genera retroalimentaciones de cambios en campos </w:t>
            </w:r>
          </w:p>
        </w:tc>
        <w:tc>
          <w:tcPr>
            <w:tcW w:w="5156" w:type="dxa"/>
          </w:tcPr>
          <w:p w14:paraId="16D2F358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1E13451A" w14:textId="77777777" w:rsidTr="00095C0F">
        <w:trPr>
          <w:trHeight w:val="456"/>
        </w:trPr>
        <w:tc>
          <w:tcPr>
            <w:tcW w:w="5156" w:type="dxa"/>
          </w:tcPr>
          <w:p w14:paraId="4189E5B9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21.- El usuario acepta los cambios y finaliza el caso de uso</w:t>
            </w:r>
          </w:p>
        </w:tc>
        <w:tc>
          <w:tcPr>
            <w:tcW w:w="5156" w:type="dxa"/>
          </w:tcPr>
          <w:p w14:paraId="623ECB8A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644EB35C" w14:textId="77777777" w:rsidR="003D741E" w:rsidRDefault="003D741E" w:rsidP="003D741E">
      <w:pPr>
        <w:pStyle w:val="Sinespaciado"/>
        <w:rPr>
          <w:rFonts w:ascii="Georgia" w:hAnsi="Georgia"/>
          <w:sz w:val="22"/>
        </w:rPr>
      </w:pPr>
    </w:p>
    <w:p w14:paraId="121EE4B9" w14:textId="77777777" w:rsidR="00057BFF" w:rsidRDefault="00057BFF" w:rsidP="004670DD">
      <w:pPr>
        <w:pStyle w:val="Sinespaciado"/>
        <w:rPr>
          <w:rFonts w:ascii="Georgia" w:hAnsi="Georgia"/>
          <w:sz w:val="22"/>
        </w:rPr>
      </w:pPr>
    </w:p>
    <w:p w14:paraId="2637202E" w14:textId="77777777" w:rsidR="003D741E" w:rsidRDefault="003D741E" w:rsidP="004670DD">
      <w:pPr>
        <w:pStyle w:val="Sinespaciado"/>
        <w:rPr>
          <w:rFonts w:ascii="Georgia" w:hAnsi="Georgia"/>
          <w:sz w:val="22"/>
        </w:rPr>
      </w:pPr>
    </w:p>
    <w:p w14:paraId="42F66865" w14:textId="77777777" w:rsidR="0050038A" w:rsidRDefault="0050038A" w:rsidP="0050038A">
      <w:pPr>
        <w:pStyle w:val="Sinespaciado"/>
        <w:rPr>
          <w:rFonts w:ascii="Georgia" w:hAnsi="Georgia"/>
          <w:sz w:val="22"/>
        </w:rPr>
      </w:pPr>
    </w:p>
    <w:p w14:paraId="020FC8E1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312CE15B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Puntos de extensión: Ninguno</w:t>
      </w:r>
    </w:p>
    <w:p w14:paraId="21CE1E07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7B62AE55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13C6F123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521D81BD" w14:textId="77777777" w:rsidR="009908F1" w:rsidRPr="0050038A" w:rsidRDefault="009908F1" w:rsidP="009908F1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51070813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15CDA7A2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0DF59431" w14:textId="335D92C2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Ser usuario </w:t>
      </w:r>
      <w:r>
        <w:rPr>
          <w:rFonts w:ascii="Georgia" w:hAnsi="Georgia"/>
          <w:sz w:val="22"/>
          <w:lang w:val="es-ES_tradnl"/>
        </w:rPr>
        <w:t>registrado</w:t>
      </w:r>
    </w:p>
    <w:p w14:paraId="47F908F2" w14:textId="07DAA9CC" w:rsidR="009908F1" w:rsidRP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7B2AC892" w14:textId="29018137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al menos una promoción publicada</w:t>
      </w:r>
    </w:p>
    <w:p w14:paraId="06092C9F" w14:textId="4F438C5E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Que el articulo este existente</w:t>
      </w:r>
    </w:p>
    <w:p w14:paraId="4E4D0FFD" w14:textId="77777777" w:rsidR="009908F1" w:rsidRPr="0050038A" w:rsidRDefault="009908F1" w:rsidP="009908F1">
      <w:pPr>
        <w:pStyle w:val="Sinespaciado"/>
        <w:ind w:left="720"/>
        <w:rPr>
          <w:rFonts w:ascii="Georgia" w:hAnsi="Georgia"/>
          <w:sz w:val="22"/>
          <w:lang w:val="es-ES_tradnl"/>
        </w:rPr>
      </w:pPr>
    </w:p>
    <w:p w14:paraId="2142C949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1A30BE51" w14:textId="77777777" w:rsidR="009908F1" w:rsidRPr="0050038A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5B01DB84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2ABE6A82" w14:textId="77777777" w:rsidR="0050038A" w:rsidRPr="0050038A" w:rsidRDefault="0050038A" w:rsidP="009908F1">
      <w:pPr>
        <w:pStyle w:val="Sinespaciado"/>
        <w:ind w:left="720"/>
        <w:rPr>
          <w:rFonts w:ascii="Georgia" w:hAnsi="Georgia"/>
          <w:sz w:val="22"/>
          <w:lang w:val="es-ES_tradnl"/>
        </w:rPr>
      </w:pPr>
    </w:p>
    <w:p w14:paraId="6608D989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2BDA569C" w14:textId="7C8E5494" w:rsidR="0050038A" w:rsidRDefault="0050038A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p w14:paraId="7B4F9C9C" w14:textId="77777777" w:rsidR="003D741E" w:rsidRPr="009908F1" w:rsidRDefault="003D741E" w:rsidP="004670DD">
      <w:pPr>
        <w:pStyle w:val="Sinespaciado"/>
        <w:rPr>
          <w:rFonts w:ascii="Georgia" w:hAnsi="Georgia"/>
          <w:sz w:val="22"/>
          <w:lang w:val="es-ES_tradnl"/>
        </w:rPr>
      </w:pPr>
    </w:p>
    <w:p w14:paraId="7239669A" w14:textId="77777777" w:rsidR="003D741E" w:rsidRDefault="003D741E" w:rsidP="004670DD">
      <w:pPr>
        <w:pStyle w:val="Sinespaciado"/>
        <w:rPr>
          <w:rFonts w:ascii="Georgia" w:hAnsi="Georgia"/>
          <w:sz w:val="22"/>
        </w:rPr>
      </w:pPr>
    </w:p>
    <w:p w14:paraId="17D9B5B2" w14:textId="77777777" w:rsidR="00CC750A" w:rsidRDefault="00CC750A" w:rsidP="004670DD">
      <w:pPr>
        <w:pStyle w:val="Sinespaciado"/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CC750A" w:rsidRPr="00E11847" w14:paraId="442BE7D5" w14:textId="77777777" w:rsidTr="00095C0F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7867B5D1" w14:textId="4CE531B2" w:rsidR="00CC750A" w:rsidRPr="00E11847" w:rsidRDefault="00667C06" w:rsidP="00095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8BD549" wp14:editId="33794DF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503555</wp:posOffset>
                      </wp:positionV>
                      <wp:extent cx="3200400" cy="685800"/>
                      <wp:effectExtent l="0" t="0" r="0" b="0"/>
                      <wp:wrapSquare wrapText="bothSides"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74710" w14:textId="27B50B65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“MODIFICAR </w:t>
                                  </w:r>
                                  <w:r>
                                    <w:rPr>
                                      <w:sz w:val="32"/>
                                    </w:rPr>
                                    <w:t>RANGO DE PRODUCTO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8BD549" id="Cuadro de texto 4" o:spid="_x0000_s1029" type="#_x0000_t202" style="position:absolute;left:0;text-align:left;margin-left:9.05pt;margin-top:39.65pt;width:252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" filled="f" stroked="f">
                      <v:textbox>
                        <w:txbxContent>
                          <w:p w14:paraId="6DF74710" w14:textId="27B50B65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“MODIFICAR </w:t>
                            </w:r>
                            <w:r>
                              <w:rPr>
                                <w:sz w:val="32"/>
                              </w:rPr>
                              <w:t>RANGO DE PRODUCTO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C750A" w:rsidRPr="00DE58E8">
              <w:rPr>
                <w:rFonts w:ascii="Georgia" w:hAnsi="Georgia"/>
                <w:sz w:val="28"/>
              </w:rPr>
              <w:t>Caso:</w:t>
            </w: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t xml:space="preserve"> </w:t>
            </w:r>
            <w:r w:rsidR="00CC750A" w:rsidRPr="00DE58E8">
              <w:rPr>
                <w:rFonts w:ascii="Georgia" w:hAnsi="Georgia"/>
                <w:sz w:val="28"/>
              </w:rPr>
              <w:t xml:space="preserve"> 4</w:t>
            </w:r>
            <w:r w:rsidR="003D741E">
              <w:rPr>
                <w:rFonts w:ascii="Georgia" w:hAnsi="Georgia"/>
                <w:sz w:val="28"/>
              </w:rPr>
              <w:t>7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CC750A" w:rsidRPr="00E11847" w14:paraId="30BDCF5D" w14:textId="77777777" w:rsidTr="00095C0F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3DB6FEC0" w14:textId="77777777" w:rsidR="00CC750A" w:rsidRPr="00E11847" w:rsidRDefault="00CC750A" w:rsidP="00095C0F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3057CDEA" w14:textId="249D8D88" w:rsidR="00CC750A" w:rsidRDefault="00CC750A" w:rsidP="00095C0F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33834C65" w14:textId="77777777" w:rsidR="00CC750A" w:rsidRPr="00E11847" w:rsidRDefault="00CC750A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4F1695FB" w14:textId="64649F9A" w:rsidR="00CC750A" w:rsidRPr="001E2D17" w:rsidRDefault="00CC750A" w:rsidP="00095C0F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1E2D17">
                    <w:rPr>
                      <w:rFonts w:ascii="Georgia" w:hAnsi="Georgia"/>
                      <w:b w:val="0"/>
                    </w:rPr>
                    <w:t>“</w:t>
                  </w:r>
                  <w:r w:rsidR="003D741E" w:rsidRPr="003D741E">
                    <w:rPr>
                      <w:rFonts w:ascii="Georgia" w:hAnsi="Georgia"/>
                      <w:b w:val="0"/>
                      <w:lang w:val="es-ES_tradnl"/>
                    </w:rPr>
                    <w:t xml:space="preserve">El usuario que dio de alta el rango de su producto tendrá la facilidad de modificarla de acuerdo a sus necesidades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3084AF7A" w14:textId="77777777" w:rsidR="00CC750A" w:rsidRPr="00E71853" w:rsidRDefault="00CC750A" w:rsidP="00095C0F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6D4CA75F" w14:textId="77777777" w:rsidR="00CC750A" w:rsidRPr="00E11847" w:rsidRDefault="00CC750A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7CC8F354" w14:textId="77777777" w:rsidR="00CC750A" w:rsidRPr="00E11847" w:rsidRDefault="00CC750A" w:rsidP="00095C0F">
            <w:pPr>
              <w:rPr>
                <w:rFonts w:ascii="Georgia" w:hAnsi="Georgia"/>
              </w:rPr>
            </w:pPr>
          </w:p>
        </w:tc>
      </w:tr>
    </w:tbl>
    <w:p w14:paraId="6369BC34" w14:textId="77777777" w:rsidR="00CC750A" w:rsidRDefault="00CC750A" w:rsidP="00CC750A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3D741E" w:rsidRPr="00E71853" w14:paraId="08B6AA42" w14:textId="77777777" w:rsidTr="00095C0F">
        <w:tc>
          <w:tcPr>
            <w:tcW w:w="10312" w:type="dxa"/>
            <w:gridSpan w:val="2"/>
          </w:tcPr>
          <w:p w14:paraId="41D0F793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3D741E" w:rsidRPr="00E71853" w14:paraId="43A74EBA" w14:textId="77777777" w:rsidTr="00095C0F">
        <w:trPr>
          <w:trHeight w:val="317"/>
        </w:trPr>
        <w:tc>
          <w:tcPr>
            <w:tcW w:w="5156" w:type="dxa"/>
          </w:tcPr>
          <w:p w14:paraId="62AE5002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5440591B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3D741E" w:rsidRPr="00E71853" w14:paraId="60F9072F" w14:textId="77777777" w:rsidTr="00095C0F">
        <w:tc>
          <w:tcPr>
            <w:tcW w:w="5156" w:type="dxa"/>
          </w:tcPr>
          <w:p w14:paraId="04842152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selecciona rango del producto</w:t>
            </w:r>
          </w:p>
        </w:tc>
        <w:tc>
          <w:tcPr>
            <w:tcW w:w="5156" w:type="dxa"/>
          </w:tcPr>
          <w:p w14:paraId="5BFF01E8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40C5CBDA" w14:textId="77777777" w:rsidTr="00095C0F">
        <w:tc>
          <w:tcPr>
            <w:tcW w:w="5156" w:type="dxa"/>
          </w:tcPr>
          <w:p w14:paraId="4C95711D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1C21339D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03549738" w14:textId="77777777" w:rsidTr="00095C0F">
        <w:trPr>
          <w:trHeight w:val="260"/>
        </w:trPr>
        <w:tc>
          <w:tcPr>
            <w:tcW w:w="5156" w:type="dxa"/>
          </w:tcPr>
          <w:p w14:paraId="7F2A3E69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12A948A5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3D741E" w:rsidRPr="00E71853" w14:paraId="75E85A8E" w14:textId="77777777" w:rsidTr="00095C0F">
        <w:trPr>
          <w:trHeight w:val="791"/>
        </w:trPr>
        <w:tc>
          <w:tcPr>
            <w:tcW w:w="5156" w:type="dxa"/>
          </w:tcPr>
          <w:p w14:paraId="5F39F870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obtiene los productos almacenadas en la entidad “Productos” </w:t>
            </w:r>
            <w:proofErr w:type="gramStart"/>
            <w:r>
              <w:rPr>
                <w:rFonts w:ascii="Georgia" w:hAnsi="Georgia"/>
                <w:sz w:val="22"/>
              </w:rPr>
              <w:t>de la BD correspondiente</w:t>
            </w:r>
            <w:proofErr w:type="gramEnd"/>
            <w:r>
              <w:rPr>
                <w:rFonts w:ascii="Georgia" w:hAnsi="Georgia"/>
                <w:sz w:val="22"/>
              </w:rPr>
              <w:t xml:space="preserve"> a la sesión del usuario </w:t>
            </w:r>
          </w:p>
        </w:tc>
        <w:tc>
          <w:tcPr>
            <w:tcW w:w="5156" w:type="dxa"/>
          </w:tcPr>
          <w:p w14:paraId="4DFCCA43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1B8F8178" w14:textId="77777777" w:rsidTr="00095C0F">
        <w:tc>
          <w:tcPr>
            <w:tcW w:w="5156" w:type="dxa"/>
          </w:tcPr>
          <w:p w14:paraId="6DE70134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obtiene le id del producto a modificar</w:t>
            </w:r>
          </w:p>
        </w:tc>
        <w:tc>
          <w:tcPr>
            <w:tcW w:w="5156" w:type="dxa"/>
          </w:tcPr>
          <w:p w14:paraId="52261F67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5D076BC4" w14:textId="77777777" w:rsidTr="00095C0F">
        <w:tc>
          <w:tcPr>
            <w:tcW w:w="5156" w:type="dxa"/>
          </w:tcPr>
          <w:p w14:paraId="6B66A445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sistema carga los atributos del producto a modificar</w:t>
            </w:r>
          </w:p>
        </w:tc>
        <w:tc>
          <w:tcPr>
            <w:tcW w:w="5156" w:type="dxa"/>
          </w:tcPr>
          <w:p w14:paraId="5BB8D670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3CB794A7" w14:textId="77777777" w:rsidTr="00095C0F">
        <w:tc>
          <w:tcPr>
            <w:tcW w:w="5156" w:type="dxa"/>
          </w:tcPr>
          <w:p w14:paraId="00BE1952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7.- El sistema carga la pagina/forma de modificación del producto </w:t>
            </w:r>
          </w:p>
        </w:tc>
        <w:tc>
          <w:tcPr>
            <w:tcW w:w="5156" w:type="dxa"/>
          </w:tcPr>
          <w:p w14:paraId="17DE0D79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377EAAC0" w14:textId="77777777" w:rsidTr="00095C0F">
        <w:tc>
          <w:tcPr>
            <w:tcW w:w="5156" w:type="dxa"/>
          </w:tcPr>
          <w:p w14:paraId="69CEAAC3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8.-El sistema carga la información de atributos en los campos de la forma</w:t>
            </w:r>
          </w:p>
        </w:tc>
        <w:tc>
          <w:tcPr>
            <w:tcW w:w="5156" w:type="dxa"/>
          </w:tcPr>
          <w:p w14:paraId="3879E623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0580F7BB" w14:textId="77777777" w:rsidTr="00095C0F">
        <w:tc>
          <w:tcPr>
            <w:tcW w:w="5156" w:type="dxa"/>
          </w:tcPr>
          <w:p w14:paraId="11696005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muestra la pagina/forma de modificación</w:t>
            </w:r>
          </w:p>
        </w:tc>
        <w:tc>
          <w:tcPr>
            <w:tcW w:w="5156" w:type="dxa"/>
          </w:tcPr>
          <w:p w14:paraId="1295523F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1AD4B4C4" w14:textId="77777777" w:rsidTr="00095C0F">
        <w:tc>
          <w:tcPr>
            <w:tcW w:w="5156" w:type="dxa"/>
          </w:tcPr>
          <w:p w14:paraId="3FAC874B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sistema genera el inicio de registro de cambios</w:t>
            </w:r>
          </w:p>
        </w:tc>
        <w:tc>
          <w:tcPr>
            <w:tcW w:w="5156" w:type="dxa"/>
          </w:tcPr>
          <w:p w14:paraId="58CF113A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0288B2B7" w14:textId="77777777" w:rsidTr="00095C0F">
        <w:tc>
          <w:tcPr>
            <w:tcW w:w="5156" w:type="dxa"/>
          </w:tcPr>
          <w:p w14:paraId="6D277CBF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sistema carga las ubicaciones agregadas de la entidad Ubicaciones correspondiente al usuario</w:t>
            </w:r>
          </w:p>
        </w:tc>
        <w:tc>
          <w:tcPr>
            <w:tcW w:w="5156" w:type="dxa"/>
          </w:tcPr>
          <w:p w14:paraId="1EE99869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29F82EB8" w14:textId="77777777" w:rsidTr="00095C0F">
        <w:tc>
          <w:tcPr>
            <w:tcW w:w="5156" w:type="dxa"/>
          </w:tcPr>
          <w:p w14:paraId="513CBD4B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carga en el menú desplegable las ubicaciones guardadas</w:t>
            </w:r>
          </w:p>
        </w:tc>
        <w:tc>
          <w:tcPr>
            <w:tcW w:w="5156" w:type="dxa"/>
          </w:tcPr>
          <w:p w14:paraId="2236C389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597ADBE1" w14:textId="77777777" w:rsidTr="00095C0F">
        <w:tc>
          <w:tcPr>
            <w:tcW w:w="5156" w:type="dxa"/>
          </w:tcPr>
          <w:p w14:paraId="31251B6A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 El usuario selecciona una opción de modificación</w:t>
            </w:r>
          </w:p>
        </w:tc>
        <w:tc>
          <w:tcPr>
            <w:tcW w:w="5156" w:type="dxa"/>
          </w:tcPr>
          <w:p w14:paraId="779991CA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35683B18" w14:textId="77777777" w:rsidTr="00095C0F">
        <w:tc>
          <w:tcPr>
            <w:tcW w:w="5156" w:type="dxa"/>
          </w:tcPr>
          <w:p w14:paraId="59523D59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 El sistema evalúa si se desea una nueva ubicación</w:t>
            </w:r>
          </w:p>
        </w:tc>
        <w:tc>
          <w:tcPr>
            <w:tcW w:w="5156" w:type="dxa"/>
          </w:tcPr>
          <w:p w14:paraId="43086DC7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13.1.- El sistema conecta al caso de uso de agregar ubicación y retorna al flujo normal</w:t>
            </w:r>
          </w:p>
        </w:tc>
      </w:tr>
      <w:tr w:rsidR="003D741E" w:rsidRPr="00E71853" w14:paraId="304D2A2B" w14:textId="77777777" w:rsidTr="00095C0F">
        <w:tc>
          <w:tcPr>
            <w:tcW w:w="5156" w:type="dxa"/>
          </w:tcPr>
          <w:p w14:paraId="7AAFCC5A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sistema actualiza la ubicación correspondiente al id del producto</w:t>
            </w:r>
          </w:p>
        </w:tc>
        <w:tc>
          <w:tcPr>
            <w:tcW w:w="5156" w:type="dxa"/>
          </w:tcPr>
          <w:p w14:paraId="453F8138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34472413" w14:textId="77777777" w:rsidTr="00095C0F">
        <w:tc>
          <w:tcPr>
            <w:tcW w:w="5156" w:type="dxa"/>
          </w:tcPr>
          <w:p w14:paraId="1B5791E2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sistema guarda los cambios en la base de datos</w:t>
            </w:r>
          </w:p>
        </w:tc>
        <w:tc>
          <w:tcPr>
            <w:tcW w:w="5156" w:type="dxa"/>
          </w:tcPr>
          <w:p w14:paraId="098451EA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4511FEBA" w14:textId="77777777" w:rsidTr="00095C0F">
        <w:tc>
          <w:tcPr>
            <w:tcW w:w="5156" w:type="dxa"/>
          </w:tcPr>
          <w:p w14:paraId="283FAADF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sistema guarda las alteraciones en el registro de cambios</w:t>
            </w:r>
          </w:p>
        </w:tc>
        <w:tc>
          <w:tcPr>
            <w:tcW w:w="5156" w:type="dxa"/>
          </w:tcPr>
          <w:p w14:paraId="2D8AE8CE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14E541B6" w14:textId="77777777" w:rsidTr="00095C0F">
        <w:tc>
          <w:tcPr>
            <w:tcW w:w="5156" w:type="dxa"/>
          </w:tcPr>
          <w:p w14:paraId="5E6601E1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17.- El sistema cierra y almacena el registro</w:t>
            </w:r>
          </w:p>
        </w:tc>
        <w:tc>
          <w:tcPr>
            <w:tcW w:w="5156" w:type="dxa"/>
          </w:tcPr>
          <w:p w14:paraId="0A630C8D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40E72520" w14:textId="77777777" w:rsidTr="00095C0F">
        <w:tc>
          <w:tcPr>
            <w:tcW w:w="5156" w:type="dxa"/>
          </w:tcPr>
          <w:p w14:paraId="3A169758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18.- El sistema muestra retroalimentación de los cambios realizados</w:t>
            </w:r>
          </w:p>
        </w:tc>
        <w:tc>
          <w:tcPr>
            <w:tcW w:w="5156" w:type="dxa"/>
          </w:tcPr>
          <w:p w14:paraId="0FB8D59A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022B9CDE" w14:textId="77777777" w:rsidTr="00095C0F">
        <w:tc>
          <w:tcPr>
            <w:tcW w:w="5156" w:type="dxa"/>
          </w:tcPr>
          <w:p w14:paraId="7E880E98" w14:textId="77777777" w:rsidR="003D741E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19.- El usuario acepta la retroalimentación y finaliza el caso de uso</w:t>
            </w:r>
          </w:p>
        </w:tc>
        <w:tc>
          <w:tcPr>
            <w:tcW w:w="5156" w:type="dxa"/>
          </w:tcPr>
          <w:p w14:paraId="44A4D27B" w14:textId="77777777" w:rsidR="003D741E" w:rsidRPr="00E71853" w:rsidRDefault="003D741E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38380DC6" w14:textId="77777777" w:rsidR="0050038A" w:rsidRDefault="0050038A" w:rsidP="0050038A">
      <w:pPr>
        <w:pStyle w:val="Sinespaciado"/>
        <w:rPr>
          <w:rFonts w:ascii="Georgia" w:hAnsi="Georgia"/>
          <w:sz w:val="22"/>
        </w:rPr>
      </w:pPr>
    </w:p>
    <w:p w14:paraId="6D6CE47D" w14:textId="389BF1F0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Agregar Ubicación</w:t>
      </w:r>
    </w:p>
    <w:p w14:paraId="0586704C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118EC1D8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2CAF31B8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581326CD" w14:textId="2DD4F771" w:rsidR="009908F1" w:rsidRPr="0050038A" w:rsidRDefault="009908F1" w:rsidP="009908F1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La ubicación deberá ser almacenada de manera encriptada/segura</w:t>
      </w:r>
      <w:r>
        <w:rPr>
          <w:rFonts w:ascii="Georgia" w:hAnsi="Georgia"/>
          <w:sz w:val="22"/>
          <w:lang w:val="es-ES_tradnl"/>
        </w:rPr>
        <w:t xml:space="preserve"> </w:t>
      </w:r>
    </w:p>
    <w:p w14:paraId="71C460D5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15C3CDD5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13BC2100" w14:textId="22EF2BCA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Ser </w:t>
      </w:r>
      <w:r>
        <w:rPr>
          <w:rFonts w:ascii="Georgia" w:hAnsi="Georgia"/>
          <w:sz w:val="22"/>
          <w:lang w:val="es-ES_tradnl"/>
        </w:rPr>
        <w:t>usuario registrado</w:t>
      </w:r>
    </w:p>
    <w:p w14:paraId="09E52205" w14:textId="061753DD" w:rsidR="009908F1" w:rsidRP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334AAE74" w14:textId="3266691E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activada la localización</w:t>
      </w:r>
    </w:p>
    <w:p w14:paraId="730D02F7" w14:textId="1DDB793F" w:rsidR="009908F1" w:rsidRPr="0050038A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un producto dado de alta al menos</w:t>
      </w:r>
    </w:p>
    <w:p w14:paraId="53136D7C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2B5C039E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04038883" w14:textId="77777777" w:rsidR="009908F1" w:rsidRPr="0050038A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1698C157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42414726" w14:textId="77777777" w:rsidR="0050038A" w:rsidRPr="0050038A" w:rsidRDefault="0050038A" w:rsidP="009908F1">
      <w:pPr>
        <w:pStyle w:val="Sinespaciado"/>
        <w:ind w:left="720"/>
        <w:rPr>
          <w:rFonts w:ascii="Georgia" w:hAnsi="Georgia"/>
          <w:sz w:val="22"/>
          <w:lang w:val="es-ES_tradnl"/>
        </w:rPr>
      </w:pPr>
    </w:p>
    <w:p w14:paraId="5D535598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2616553E" w14:textId="61078B6C" w:rsidR="0050038A" w:rsidRDefault="0050038A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797C9AF4" w14:textId="77777777" w:rsidR="003D741E" w:rsidRDefault="003D741E" w:rsidP="00CC750A">
      <w:pPr>
        <w:pStyle w:val="Sinespaciado"/>
        <w:rPr>
          <w:rFonts w:ascii="Georgia" w:hAnsi="Georgia"/>
        </w:rPr>
      </w:pPr>
    </w:p>
    <w:p w14:paraId="61D186C7" w14:textId="77777777" w:rsidR="00B919C2" w:rsidRDefault="00B919C2" w:rsidP="004670DD">
      <w:pPr>
        <w:pStyle w:val="Sinespaciado"/>
        <w:rPr>
          <w:rFonts w:ascii="Georgia" w:hAnsi="Georgia"/>
          <w:sz w:val="22"/>
        </w:rPr>
      </w:pPr>
    </w:p>
    <w:p w14:paraId="2807A9AE" w14:textId="77777777" w:rsidR="003D741E" w:rsidRDefault="003D741E" w:rsidP="004670DD">
      <w:pPr>
        <w:pStyle w:val="Sinespaciado"/>
        <w:rPr>
          <w:rFonts w:ascii="Georgia" w:hAnsi="Georgia"/>
          <w:sz w:val="22"/>
        </w:rPr>
      </w:pPr>
    </w:p>
    <w:p w14:paraId="6F283BA5" w14:textId="77777777" w:rsidR="00B919C2" w:rsidRDefault="00B919C2" w:rsidP="004670DD">
      <w:pPr>
        <w:pStyle w:val="Sinespaciado"/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B919C2" w:rsidRPr="00E11847" w14:paraId="097772A1" w14:textId="77777777" w:rsidTr="00095C0F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32D8664D" w14:textId="561C4195" w:rsidR="00B919C2" w:rsidRPr="00E11847" w:rsidRDefault="00667C06" w:rsidP="00095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89356C" wp14:editId="5FA3657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478790</wp:posOffset>
                      </wp:positionV>
                      <wp:extent cx="3200400" cy="685800"/>
                      <wp:effectExtent l="0" t="0" r="0" b="0"/>
                      <wp:wrapSquare wrapText="bothSides"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2EFC4" w14:textId="78350BDD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PAGAR PRODUCTO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9356C" id="Cuadro de texto 5" o:spid="_x0000_s1030" type="#_x0000_t202" style="position:absolute;left:0;text-align:left;margin-left:.05pt;margin-top:37.7pt;width:252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" filled="f" stroked="f">
                      <v:textbox>
                        <w:txbxContent>
                          <w:p w14:paraId="6782EFC4" w14:textId="78350BDD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PAGAR PRODUCTO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919C2" w:rsidRPr="00DE58E8">
              <w:rPr>
                <w:rFonts w:ascii="Georgia" w:hAnsi="Georgia"/>
                <w:sz w:val="28"/>
              </w:rPr>
              <w:t>Caso: 4</w:t>
            </w:r>
            <w:r w:rsidR="003D741E">
              <w:rPr>
                <w:rFonts w:ascii="Georgia" w:hAnsi="Georgia"/>
                <w:sz w:val="28"/>
              </w:rPr>
              <w:t>8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B919C2" w:rsidRPr="00E11847" w14:paraId="49676CE4" w14:textId="77777777" w:rsidTr="00095C0F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32D97556" w14:textId="77777777" w:rsidR="00B919C2" w:rsidRPr="00E11847" w:rsidRDefault="00B919C2" w:rsidP="00095C0F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5B772428" w14:textId="7542F428" w:rsidR="00B919C2" w:rsidRDefault="00B919C2" w:rsidP="00095C0F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</w:t>
                  </w:r>
                  <w:r w:rsidR="00095C0F">
                    <w:rPr>
                      <w:rFonts w:ascii="Georgia" w:hAnsi="Georgia"/>
                      <w:b w:val="0"/>
                    </w:rPr>
                    <w:t xml:space="preserve"> y PayPal</w:t>
                  </w:r>
                  <w:r w:rsidRPr="00E71853">
                    <w:rPr>
                      <w:rFonts w:ascii="Georgia" w:hAnsi="Georgia"/>
                      <w:b w:val="0"/>
                    </w:rPr>
                    <w:t>”</w:t>
                  </w:r>
                </w:p>
                <w:p w14:paraId="04B2EA0D" w14:textId="77777777" w:rsidR="00B919C2" w:rsidRPr="00E11847" w:rsidRDefault="00B919C2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5EC9AE31" w14:textId="77777777" w:rsidR="00B919C2" w:rsidRPr="001E2D17" w:rsidRDefault="00B919C2" w:rsidP="00095C0F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1E2D17">
                    <w:rPr>
                      <w:rFonts w:ascii="Georgia" w:hAnsi="Georgia"/>
                      <w:b w:val="0"/>
                    </w:rPr>
                    <w:t>“</w:t>
                  </w:r>
                  <w:r w:rsidRPr="00B919C2">
                    <w:rPr>
                      <w:rFonts w:ascii="Georgia" w:hAnsi="Georgia"/>
                      <w:b w:val="0"/>
                      <w:lang w:val="es-ES_tradnl"/>
                    </w:rPr>
                    <w:t xml:space="preserve">El usuario podrá pagar un producto a través de la plataforma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7A2C73DA" w14:textId="77777777" w:rsidR="00B919C2" w:rsidRPr="00E71853" w:rsidRDefault="00B919C2" w:rsidP="00095C0F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16655B2C" w14:textId="77777777" w:rsidR="00B919C2" w:rsidRPr="00E11847" w:rsidRDefault="00B919C2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1FC952BA" w14:textId="77777777" w:rsidR="00B919C2" w:rsidRPr="00E11847" w:rsidRDefault="00B919C2" w:rsidP="00095C0F">
            <w:pPr>
              <w:rPr>
                <w:rFonts w:ascii="Georgia" w:hAnsi="Georgia"/>
              </w:rPr>
            </w:pPr>
          </w:p>
        </w:tc>
      </w:tr>
    </w:tbl>
    <w:p w14:paraId="467541C9" w14:textId="77777777" w:rsidR="00B919C2" w:rsidRDefault="00B919C2" w:rsidP="00B919C2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B919C2" w:rsidRPr="00E71853" w14:paraId="3CF1A73B" w14:textId="77777777" w:rsidTr="00095C0F">
        <w:tc>
          <w:tcPr>
            <w:tcW w:w="10312" w:type="dxa"/>
            <w:gridSpan w:val="2"/>
          </w:tcPr>
          <w:p w14:paraId="1B6997CF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B919C2" w:rsidRPr="00E71853" w14:paraId="72A90AE6" w14:textId="77777777" w:rsidTr="00095C0F">
        <w:trPr>
          <w:trHeight w:val="317"/>
        </w:trPr>
        <w:tc>
          <w:tcPr>
            <w:tcW w:w="5156" w:type="dxa"/>
          </w:tcPr>
          <w:p w14:paraId="1DA963C5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06652E2C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B919C2" w:rsidRPr="00E71853" w14:paraId="786FEC73" w14:textId="77777777" w:rsidTr="00095C0F">
        <w:tc>
          <w:tcPr>
            <w:tcW w:w="5156" w:type="dxa"/>
          </w:tcPr>
          <w:p w14:paraId="5A140D3E" w14:textId="07F263D0" w:rsidR="00B919C2" w:rsidRPr="00E71853" w:rsidRDefault="00B919C2" w:rsidP="0050038A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 w:rsidR="0050038A">
              <w:rPr>
                <w:rFonts w:ascii="Georgia" w:hAnsi="Georgia"/>
                <w:sz w:val="22"/>
              </w:rPr>
              <w:t>pagar producto</w:t>
            </w:r>
          </w:p>
        </w:tc>
        <w:tc>
          <w:tcPr>
            <w:tcW w:w="5156" w:type="dxa"/>
          </w:tcPr>
          <w:p w14:paraId="4E4CEEBF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0E0B802E" w14:textId="77777777" w:rsidTr="00095C0F">
        <w:tc>
          <w:tcPr>
            <w:tcW w:w="5156" w:type="dxa"/>
          </w:tcPr>
          <w:p w14:paraId="78CEFA86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376DE589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222FE6C5" w14:textId="77777777" w:rsidTr="00095C0F">
        <w:trPr>
          <w:trHeight w:val="260"/>
        </w:trPr>
        <w:tc>
          <w:tcPr>
            <w:tcW w:w="5156" w:type="dxa"/>
          </w:tcPr>
          <w:p w14:paraId="6A411C28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5EE21441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B919C2" w:rsidRPr="00E71853" w14:paraId="272E737C" w14:textId="77777777" w:rsidTr="00095C0F">
        <w:trPr>
          <w:trHeight w:val="694"/>
        </w:trPr>
        <w:tc>
          <w:tcPr>
            <w:tcW w:w="5156" w:type="dxa"/>
          </w:tcPr>
          <w:p w14:paraId="22B4CF49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obtiene información en base al id del producto en la entidad “Productos” </w:t>
            </w:r>
          </w:p>
        </w:tc>
        <w:tc>
          <w:tcPr>
            <w:tcW w:w="5156" w:type="dxa"/>
          </w:tcPr>
          <w:p w14:paraId="0D80F472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714F0DE5" w14:textId="77777777" w:rsidTr="00095C0F">
        <w:trPr>
          <w:trHeight w:val="344"/>
        </w:trPr>
        <w:tc>
          <w:tcPr>
            <w:tcW w:w="5156" w:type="dxa"/>
          </w:tcPr>
          <w:p w14:paraId="3C112D1F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obtiene el precio del producto</w:t>
            </w:r>
          </w:p>
        </w:tc>
        <w:tc>
          <w:tcPr>
            <w:tcW w:w="5156" w:type="dxa"/>
          </w:tcPr>
          <w:p w14:paraId="79FCC644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496DD7FA" w14:textId="77777777" w:rsidTr="00095C0F">
        <w:trPr>
          <w:trHeight w:val="344"/>
        </w:trPr>
        <w:tc>
          <w:tcPr>
            <w:tcW w:w="5156" w:type="dxa"/>
          </w:tcPr>
          <w:p w14:paraId="00D4F950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sistema calcula el precio final en base a la cantidad, el precio, el descuento y la comisión todo adquirido de los catálogos correspondientes</w:t>
            </w:r>
          </w:p>
        </w:tc>
        <w:tc>
          <w:tcPr>
            <w:tcW w:w="5156" w:type="dxa"/>
          </w:tcPr>
          <w:p w14:paraId="056D33EE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6FC0FEC4" w14:textId="77777777" w:rsidTr="00095C0F">
        <w:trPr>
          <w:trHeight w:val="344"/>
        </w:trPr>
        <w:tc>
          <w:tcPr>
            <w:tcW w:w="5156" w:type="dxa"/>
          </w:tcPr>
          <w:p w14:paraId="16035EBB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sistema almacena las variables empleado, id del producto, usuario, vendedor, fecha y hora.</w:t>
            </w:r>
          </w:p>
        </w:tc>
        <w:tc>
          <w:tcPr>
            <w:tcW w:w="5156" w:type="dxa"/>
          </w:tcPr>
          <w:p w14:paraId="1A55FC69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2C188639" w14:textId="77777777" w:rsidTr="00095C0F">
        <w:trPr>
          <w:trHeight w:val="344"/>
        </w:trPr>
        <w:tc>
          <w:tcPr>
            <w:tcW w:w="5156" w:type="dxa"/>
          </w:tcPr>
          <w:p w14:paraId="59FA8F00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sistema llama al caso de uso Conectar con PayPal</w:t>
            </w:r>
          </w:p>
        </w:tc>
        <w:tc>
          <w:tcPr>
            <w:tcW w:w="5156" w:type="dxa"/>
          </w:tcPr>
          <w:p w14:paraId="7C4CDF1E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5DAC250A" w14:textId="77777777" w:rsidTr="00095C0F">
        <w:trPr>
          <w:trHeight w:val="344"/>
        </w:trPr>
        <w:tc>
          <w:tcPr>
            <w:tcW w:w="5156" w:type="dxa"/>
          </w:tcPr>
          <w:p w14:paraId="43E20A27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comparte el precio final del producto para que PayPal genere el cargo</w:t>
            </w:r>
          </w:p>
        </w:tc>
        <w:tc>
          <w:tcPr>
            <w:tcW w:w="5156" w:type="dxa"/>
          </w:tcPr>
          <w:p w14:paraId="51AC6504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35B0AB18" w14:textId="77777777" w:rsidTr="00095C0F">
        <w:trPr>
          <w:trHeight w:val="344"/>
        </w:trPr>
        <w:tc>
          <w:tcPr>
            <w:tcW w:w="5156" w:type="dxa"/>
          </w:tcPr>
          <w:p w14:paraId="3015E1A0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PayPal genera el cargo y devuelve información de la transacción</w:t>
            </w:r>
          </w:p>
        </w:tc>
        <w:tc>
          <w:tcPr>
            <w:tcW w:w="5156" w:type="dxa"/>
          </w:tcPr>
          <w:p w14:paraId="527D8DAB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1CE6051E" w14:textId="77777777" w:rsidTr="00095C0F">
        <w:trPr>
          <w:trHeight w:val="344"/>
        </w:trPr>
        <w:tc>
          <w:tcPr>
            <w:tcW w:w="5156" w:type="dxa"/>
          </w:tcPr>
          <w:p w14:paraId="55A0869E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11.-El sistema verifica si hubo errores </w:t>
            </w:r>
          </w:p>
        </w:tc>
        <w:tc>
          <w:tcPr>
            <w:tcW w:w="5156" w:type="dxa"/>
          </w:tcPr>
          <w:p w14:paraId="0A593F82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11.1.- El sistema finaliza el caso de uso</w:t>
            </w:r>
          </w:p>
        </w:tc>
      </w:tr>
      <w:tr w:rsidR="00B919C2" w:rsidRPr="00E71853" w14:paraId="01C7920E" w14:textId="77777777" w:rsidTr="00095C0F">
        <w:trPr>
          <w:trHeight w:val="344"/>
        </w:trPr>
        <w:tc>
          <w:tcPr>
            <w:tcW w:w="5156" w:type="dxa"/>
          </w:tcPr>
          <w:p w14:paraId="3F5F0DCA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12.- El sistema crea y almacena el registro de transacción con las variables empleadas previamente guardadas </w:t>
            </w:r>
          </w:p>
        </w:tc>
        <w:tc>
          <w:tcPr>
            <w:tcW w:w="5156" w:type="dxa"/>
          </w:tcPr>
          <w:p w14:paraId="3CA0D992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4992FFE1" w14:textId="77777777" w:rsidTr="00095C0F">
        <w:trPr>
          <w:trHeight w:val="344"/>
        </w:trPr>
        <w:tc>
          <w:tcPr>
            <w:tcW w:w="5156" w:type="dxa"/>
          </w:tcPr>
          <w:p w14:paraId="603AD8A8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 El sistema cierra el registro</w:t>
            </w:r>
          </w:p>
        </w:tc>
        <w:tc>
          <w:tcPr>
            <w:tcW w:w="5156" w:type="dxa"/>
          </w:tcPr>
          <w:p w14:paraId="4C96A05D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6EF9D7F2" w14:textId="77777777" w:rsidTr="00095C0F">
        <w:trPr>
          <w:trHeight w:val="539"/>
        </w:trPr>
        <w:tc>
          <w:tcPr>
            <w:tcW w:w="5156" w:type="dxa"/>
          </w:tcPr>
          <w:p w14:paraId="276F2A64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sistema llama al caso de uso de Actualizar publicaciones</w:t>
            </w:r>
          </w:p>
        </w:tc>
        <w:tc>
          <w:tcPr>
            <w:tcW w:w="5156" w:type="dxa"/>
          </w:tcPr>
          <w:p w14:paraId="6EB9F506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527A1082" w14:textId="77777777" w:rsidTr="00095C0F">
        <w:trPr>
          <w:trHeight w:val="344"/>
        </w:trPr>
        <w:tc>
          <w:tcPr>
            <w:tcW w:w="5156" w:type="dxa"/>
          </w:tcPr>
          <w:p w14:paraId="01DE46FE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sistema genera retro de la transacción</w:t>
            </w:r>
          </w:p>
        </w:tc>
        <w:tc>
          <w:tcPr>
            <w:tcW w:w="5156" w:type="dxa"/>
          </w:tcPr>
          <w:p w14:paraId="47563D4A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5EE9B7B5" w14:textId="77777777" w:rsidTr="00095C0F">
        <w:trPr>
          <w:trHeight w:val="344"/>
        </w:trPr>
        <w:tc>
          <w:tcPr>
            <w:tcW w:w="5156" w:type="dxa"/>
          </w:tcPr>
          <w:p w14:paraId="2FD826CA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sistema imprime en una forma la retro</w:t>
            </w:r>
          </w:p>
        </w:tc>
        <w:tc>
          <w:tcPr>
            <w:tcW w:w="5156" w:type="dxa"/>
          </w:tcPr>
          <w:p w14:paraId="1254EBE0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676CC497" w14:textId="77777777" w:rsidTr="00095C0F">
        <w:trPr>
          <w:trHeight w:val="344"/>
        </w:trPr>
        <w:tc>
          <w:tcPr>
            <w:tcW w:w="5156" w:type="dxa"/>
          </w:tcPr>
          <w:p w14:paraId="47397198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17.- El sistema muestra la forma</w:t>
            </w:r>
          </w:p>
        </w:tc>
        <w:tc>
          <w:tcPr>
            <w:tcW w:w="5156" w:type="dxa"/>
          </w:tcPr>
          <w:p w14:paraId="01C7C211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09F489C4" w14:textId="77777777" w:rsidTr="00095C0F">
        <w:trPr>
          <w:trHeight w:val="344"/>
        </w:trPr>
        <w:tc>
          <w:tcPr>
            <w:tcW w:w="5156" w:type="dxa"/>
          </w:tcPr>
          <w:p w14:paraId="52BEBA76" w14:textId="77777777" w:rsidR="00B919C2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18.- El usuario acepta la retroalimentación y finaliza el caso de uso</w:t>
            </w:r>
          </w:p>
        </w:tc>
        <w:tc>
          <w:tcPr>
            <w:tcW w:w="5156" w:type="dxa"/>
          </w:tcPr>
          <w:p w14:paraId="7A041708" w14:textId="77777777" w:rsidR="00B919C2" w:rsidRPr="00E71853" w:rsidRDefault="00B919C2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0E159E62" w14:textId="77777777" w:rsidR="00B919C2" w:rsidRDefault="00B919C2" w:rsidP="004670DD">
      <w:pPr>
        <w:pStyle w:val="Sinespaciado"/>
        <w:rPr>
          <w:rFonts w:ascii="Georgia" w:hAnsi="Georgia"/>
          <w:sz w:val="22"/>
        </w:rPr>
      </w:pPr>
    </w:p>
    <w:p w14:paraId="3C5171FC" w14:textId="77777777" w:rsidR="0050038A" w:rsidRDefault="0050038A" w:rsidP="0050038A">
      <w:pPr>
        <w:pStyle w:val="Sinespaciado"/>
        <w:rPr>
          <w:rFonts w:ascii="Georgia" w:hAnsi="Georgia"/>
          <w:sz w:val="22"/>
        </w:rPr>
      </w:pPr>
    </w:p>
    <w:p w14:paraId="1B8EA764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67119E70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29F81CAF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07C71518" w14:textId="2F657110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lastRenderedPageBreak/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Conectar con PayPal, Solicitud de compra</w:t>
      </w:r>
      <w:r w:rsidR="00CB09BB">
        <w:rPr>
          <w:rFonts w:ascii="Georgia" w:hAnsi="Georgia"/>
          <w:b/>
          <w:bCs/>
          <w:sz w:val="22"/>
          <w:lang w:val="es-ES_tradnl"/>
        </w:rPr>
        <w:t>, Actualizar publicaciones</w:t>
      </w:r>
    </w:p>
    <w:p w14:paraId="7B80FDD3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1E968C21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108A86DD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2D647A98" w14:textId="38FF530B" w:rsidR="009908F1" w:rsidRPr="0050038A" w:rsidRDefault="009908F1" w:rsidP="009908F1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La información deberá ser almacenada de manera segura y los valores a transacción deberán ser no editables</w:t>
      </w:r>
      <w:r>
        <w:rPr>
          <w:rFonts w:ascii="Georgia" w:hAnsi="Georgia"/>
          <w:sz w:val="22"/>
          <w:lang w:val="es-ES_tradnl"/>
        </w:rPr>
        <w:t xml:space="preserve"> </w:t>
      </w:r>
    </w:p>
    <w:p w14:paraId="02BFD670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14924987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B1B746B" w14:textId="283A8DC4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Ser usuario </w:t>
      </w:r>
      <w:r>
        <w:rPr>
          <w:rFonts w:ascii="Georgia" w:hAnsi="Georgia"/>
          <w:sz w:val="22"/>
          <w:lang w:val="es-ES_tradnl"/>
        </w:rPr>
        <w:t>registrado</w:t>
      </w:r>
    </w:p>
    <w:p w14:paraId="774E1C70" w14:textId="11CCFA03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PayPal</w:t>
      </w:r>
    </w:p>
    <w:p w14:paraId="4386AF43" w14:textId="63ECAE3C" w:rsidR="009908F1" w:rsidRP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4090E5CF" w14:textId="7FA00753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saldo en cuenta PayPal</w:t>
      </w:r>
    </w:p>
    <w:p w14:paraId="3945EADF" w14:textId="4A504042" w:rsidR="009908F1" w:rsidRPr="0050038A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Llenar la forma de compra </w:t>
      </w:r>
    </w:p>
    <w:p w14:paraId="0AA5E04A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189A2411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6C6667F4" w14:textId="77777777" w:rsidR="009908F1" w:rsidRPr="0050038A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2FAEFC4B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0D6E8CC7" w14:textId="77777777" w:rsidR="0050038A" w:rsidRPr="0050038A" w:rsidRDefault="0050038A" w:rsidP="009908F1">
      <w:pPr>
        <w:pStyle w:val="Sinespaciado"/>
        <w:ind w:left="720"/>
        <w:rPr>
          <w:rFonts w:ascii="Georgia" w:hAnsi="Georgia"/>
          <w:sz w:val="22"/>
          <w:lang w:val="es-ES_tradnl"/>
        </w:rPr>
      </w:pPr>
    </w:p>
    <w:p w14:paraId="651B5C12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37686924" w14:textId="0E0C477F" w:rsidR="00095C0F" w:rsidRDefault="0050038A" w:rsidP="0050038A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p w14:paraId="3B96609F" w14:textId="77777777" w:rsidR="00095C0F" w:rsidRDefault="00095C0F" w:rsidP="004670DD">
      <w:pPr>
        <w:pStyle w:val="Sinespaciado"/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095C0F" w:rsidRPr="00E11847" w14:paraId="0A275E2B" w14:textId="77777777" w:rsidTr="00095C0F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4BBFFE45" w14:textId="778B0D13" w:rsidR="00095C0F" w:rsidRPr="00E11847" w:rsidRDefault="00667C06" w:rsidP="00095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D9D3F4" wp14:editId="60B5AF50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599440</wp:posOffset>
                      </wp:positionV>
                      <wp:extent cx="3200400" cy="685800"/>
                      <wp:effectExtent l="0" t="0" r="0" b="0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1518B2" w14:textId="702C4C35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PUBLICAR ANUNCIO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D9D3F4" id="Cuadro de texto 6" o:spid="_x0000_s1031" type="#_x0000_t202" style="position:absolute;left:0;text-align:left;margin-left:27.05pt;margin-top:47.2pt;width:252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" filled="f" stroked="f">
                      <v:textbox>
                        <w:txbxContent>
                          <w:p w14:paraId="261518B2" w14:textId="702C4C35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PUBLICAR ANUNCIO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95C0F" w:rsidRPr="00DE58E8">
              <w:rPr>
                <w:rFonts w:ascii="Georgia" w:hAnsi="Georgia"/>
                <w:sz w:val="28"/>
              </w:rPr>
              <w:t>Caso:</w:t>
            </w: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t xml:space="preserve"> </w:t>
            </w:r>
            <w:r w:rsidR="00095C0F" w:rsidRPr="00DE58E8">
              <w:rPr>
                <w:rFonts w:ascii="Georgia" w:hAnsi="Georgia"/>
                <w:sz w:val="28"/>
              </w:rPr>
              <w:t xml:space="preserve"> 4</w:t>
            </w:r>
            <w:r w:rsidR="00095C0F">
              <w:rPr>
                <w:rFonts w:ascii="Georgia" w:hAnsi="Georgia"/>
                <w:sz w:val="28"/>
              </w:rPr>
              <w:t>9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095C0F" w:rsidRPr="00E11847" w14:paraId="21DF0AF5" w14:textId="77777777" w:rsidTr="00095C0F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1F8A6A52" w14:textId="77777777" w:rsidR="00095C0F" w:rsidRPr="00E11847" w:rsidRDefault="00095C0F" w:rsidP="00095C0F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1C1D89AF" w14:textId="2895E70C" w:rsidR="00095C0F" w:rsidRDefault="00095C0F" w:rsidP="00095C0F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3437B366" w14:textId="77777777" w:rsidR="00095C0F" w:rsidRPr="00E11847" w:rsidRDefault="00095C0F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57EA2C11" w14:textId="4892717D" w:rsidR="00095C0F" w:rsidRPr="001E2D17" w:rsidRDefault="00095C0F" w:rsidP="00095C0F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1E2D17">
                    <w:rPr>
                      <w:rFonts w:ascii="Georgia" w:hAnsi="Georgia"/>
                      <w:b w:val="0"/>
                    </w:rPr>
                    <w:t>“</w:t>
                  </w:r>
                  <w:r w:rsidRPr="00095C0F">
                    <w:rPr>
                      <w:rFonts w:ascii="Georgia" w:hAnsi="Georgia"/>
                      <w:b w:val="0"/>
                      <w:lang w:val="es-ES_tradnl"/>
                    </w:rPr>
                    <w:t>El sistema permitirá al usuario publicar un anuncio que ya está almacenado en su cuenta</w:t>
                  </w:r>
                  <w:r w:rsidRPr="00B919C2">
                    <w:rPr>
                      <w:rFonts w:ascii="Georgia" w:hAnsi="Georgia"/>
                      <w:b w:val="0"/>
                      <w:lang w:val="es-ES_tradnl"/>
                    </w:rPr>
                    <w:t xml:space="preserve">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4DA9641D" w14:textId="77777777" w:rsidR="00095C0F" w:rsidRPr="00E71853" w:rsidRDefault="00095C0F" w:rsidP="00095C0F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76728180" w14:textId="77777777" w:rsidR="00095C0F" w:rsidRPr="00E11847" w:rsidRDefault="00095C0F" w:rsidP="00095C0F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04B40B6F" w14:textId="77777777" w:rsidR="00095C0F" w:rsidRPr="00E11847" w:rsidRDefault="00095C0F" w:rsidP="00095C0F">
            <w:pPr>
              <w:rPr>
                <w:rFonts w:ascii="Georgia" w:hAnsi="Georgia"/>
              </w:rPr>
            </w:pPr>
          </w:p>
        </w:tc>
      </w:tr>
    </w:tbl>
    <w:p w14:paraId="23545DFB" w14:textId="77777777" w:rsidR="00095C0F" w:rsidRDefault="00095C0F" w:rsidP="00095C0F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095C0F" w:rsidRPr="00E71853" w14:paraId="606C34F3" w14:textId="77777777" w:rsidTr="00095C0F">
        <w:tc>
          <w:tcPr>
            <w:tcW w:w="10312" w:type="dxa"/>
            <w:gridSpan w:val="2"/>
          </w:tcPr>
          <w:p w14:paraId="76A62F29" w14:textId="77777777" w:rsidR="00095C0F" w:rsidRPr="00E71853" w:rsidRDefault="00095C0F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095C0F" w:rsidRPr="00E71853" w14:paraId="107A1D77" w14:textId="77777777" w:rsidTr="00095C0F">
        <w:trPr>
          <w:trHeight w:val="358"/>
        </w:trPr>
        <w:tc>
          <w:tcPr>
            <w:tcW w:w="5156" w:type="dxa"/>
          </w:tcPr>
          <w:p w14:paraId="32382E43" w14:textId="77777777" w:rsidR="00095C0F" w:rsidRPr="00E71853" w:rsidRDefault="00095C0F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30538DF8" w14:textId="77777777" w:rsidR="00095C0F" w:rsidRPr="00E71853" w:rsidRDefault="00095C0F" w:rsidP="00095C0F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095C0F" w:rsidRPr="00E71853" w14:paraId="2BF48F1C" w14:textId="77777777" w:rsidTr="00095C0F">
        <w:tc>
          <w:tcPr>
            <w:tcW w:w="5156" w:type="dxa"/>
          </w:tcPr>
          <w:p w14:paraId="37C924D0" w14:textId="163B018E" w:rsidR="00095C0F" w:rsidRPr="00E71853" w:rsidRDefault="00095C0F" w:rsidP="0050038A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 w:rsidR="0050038A">
              <w:rPr>
                <w:rFonts w:ascii="Georgia" w:hAnsi="Georgia"/>
                <w:sz w:val="22"/>
              </w:rPr>
              <w:t>publicar anuncio</w:t>
            </w:r>
          </w:p>
        </w:tc>
        <w:tc>
          <w:tcPr>
            <w:tcW w:w="5156" w:type="dxa"/>
          </w:tcPr>
          <w:p w14:paraId="3A961D73" w14:textId="77777777" w:rsidR="00095C0F" w:rsidRPr="00E71853" w:rsidRDefault="00095C0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095C0F" w:rsidRPr="00E71853" w14:paraId="4764EAB7" w14:textId="77777777" w:rsidTr="00095C0F">
        <w:tc>
          <w:tcPr>
            <w:tcW w:w="5156" w:type="dxa"/>
          </w:tcPr>
          <w:p w14:paraId="6022DFD7" w14:textId="77777777" w:rsidR="00095C0F" w:rsidRPr="00E71853" w:rsidRDefault="00095C0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34F21D90" w14:textId="77777777" w:rsidR="00095C0F" w:rsidRPr="00E71853" w:rsidRDefault="00095C0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095C0F" w:rsidRPr="00E71853" w14:paraId="01E585B5" w14:textId="77777777" w:rsidTr="00095C0F">
        <w:trPr>
          <w:trHeight w:val="260"/>
        </w:trPr>
        <w:tc>
          <w:tcPr>
            <w:tcW w:w="5156" w:type="dxa"/>
          </w:tcPr>
          <w:p w14:paraId="058D3A50" w14:textId="77777777" w:rsidR="00095C0F" w:rsidRPr="00E71853" w:rsidRDefault="00095C0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1602BBA6" w14:textId="77777777" w:rsidR="00095C0F" w:rsidRPr="00E71853" w:rsidRDefault="00095C0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095C0F" w:rsidRPr="00E71853" w14:paraId="594D586B" w14:textId="77777777" w:rsidTr="00095C0F">
        <w:trPr>
          <w:trHeight w:val="694"/>
        </w:trPr>
        <w:tc>
          <w:tcPr>
            <w:tcW w:w="5156" w:type="dxa"/>
          </w:tcPr>
          <w:p w14:paraId="5D471F48" w14:textId="55997605" w:rsidR="00095C0F" w:rsidRPr="00E71853" w:rsidRDefault="00095C0F" w:rsidP="00095C0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obtiene anuncios almacenados en el catálogo de “Anuncios” creados por el id del usuario </w:t>
            </w:r>
          </w:p>
        </w:tc>
        <w:tc>
          <w:tcPr>
            <w:tcW w:w="5156" w:type="dxa"/>
          </w:tcPr>
          <w:p w14:paraId="0C8805A6" w14:textId="77777777" w:rsidR="00095C0F" w:rsidRPr="00E71853" w:rsidRDefault="00095C0F" w:rsidP="00095C0F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7CBAEBB1" w14:textId="77777777" w:rsidTr="008F0888">
        <w:trPr>
          <w:trHeight w:val="246"/>
        </w:trPr>
        <w:tc>
          <w:tcPr>
            <w:tcW w:w="5156" w:type="dxa"/>
          </w:tcPr>
          <w:p w14:paraId="6058A340" w14:textId="0197F0B5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carga la pagina/forma de publicación</w:t>
            </w:r>
          </w:p>
        </w:tc>
        <w:tc>
          <w:tcPr>
            <w:tcW w:w="5156" w:type="dxa"/>
          </w:tcPr>
          <w:p w14:paraId="437BBAD2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285EFC99" w14:textId="77777777" w:rsidTr="0050038A">
        <w:trPr>
          <w:trHeight w:val="567"/>
        </w:trPr>
        <w:tc>
          <w:tcPr>
            <w:tcW w:w="5156" w:type="dxa"/>
          </w:tcPr>
          <w:p w14:paraId="29F0EA9A" w14:textId="695D1BC8" w:rsidR="0050038A" w:rsidRDefault="0050038A" w:rsidP="0050038A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sistema carga la información / imagen de los anuncios creados en la forma </w:t>
            </w:r>
          </w:p>
        </w:tc>
        <w:tc>
          <w:tcPr>
            <w:tcW w:w="5156" w:type="dxa"/>
          </w:tcPr>
          <w:p w14:paraId="1A64CED2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1A63C671" w14:textId="77777777" w:rsidTr="008F0888">
        <w:trPr>
          <w:trHeight w:val="246"/>
        </w:trPr>
        <w:tc>
          <w:tcPr>
            <w:tcW w:w="5156" w:type="dxa"/>
          </w:tcPr>
          <w:p w14:paraId="5F0D36CC" w14:textId="33FFAE16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sistema muestra la forma al usuario</w:t>
            </w:r>
          </w:p>
        </w:tc>
        <w:tc>
          <w:tcPr>
            <w:tcW w:w="5156" w:type="dxa"/>
          </w:tcPr>
          <w:p w14:paraId="18FC1950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3CC5A9BB" w14:textId="77777777" w:rsidTr="008F0888">
        <w:trPr>
          <w:trHeight w:val="246"/>
        </w:trPr>
        <w:tc>
          <w:tcPr>
            <w:tcW w:w="5156" w:type="dxa"/>
          </w:tcPr>
          <w:p w14:paraId="00C08F42" w14:textId="1EF1763F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usuario selecciona un anuncio</w:t>
            </w:r>
          </w:p>
        </w:tc>
        <w:tc>
          <w:tcPr>
            <w:tcW w:w="5156" w:type="dxa"/>
          </w:tcPr>
          <w:p w14:paraId="76447EE9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041827BE" w14:textId="77777777" w:rsidTr="008F0888">
        <w:trPr>
          <w:trHeight w:val="246"/>
        </w:trPr>
        <w:tc>
          <w:tcPr>
            <w:tcW w:w="5156" w:type="dxa"/>
          </w:tcPr>
          <w:p w14:paraId="060D3E55" w14:textId="07F22AE3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9.-El usuario carga el mensaje de confirmación</w:t>
            </w:r>
          </w:p>
        </w:tc>
        <w:tc>
          <w:tcPr>
            <w:tcW w:w="5156" w:type="dxa"/>
          </w:tcPr>
          <w:p w14:paraId="451CFCB9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685F8E5A" w14:textId="77777777" w:rsidTr="008F0888">
        <w:trPr>
          <w:trHeight w:val="246"/>
        </w:trPr>
        <w:tc>
          <w:tcPr>
            <w:tcW w:w="5156" w:type="dxa"/>
          </w:tcPr>
          <w:p w14:paraId="2DB95208" w14:textId="75414EC2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usuario selecciona sí o no</w:t>
            </w:r>
          </w:p>
        </w:tc>
        <w:tc>
          <w:tcPr>
            <w:tcW w:w="5156" w:type="dxa"/>
          </w:tcPr>
          <w:p w14:paraId="398CC49D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220AE256" w14:textId="77777777" w:rsidTr="008F0888">
        <w:trPr>
          <w:trHeight w:val="246"/>
        </w:trPr>
        <w:tc>
          <w:tcPr>
            <w:tcW w:w="5156" w:type="dxa"/>
          </w:tcPr>
          <w:p w14:paraId="34E5124D" w14:textId="47948A04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sistema corrobora la selección</w:t>
            </w:r>
          </w:p>
        </w:tc>
        <w:tc>
          <w:tcPr>
            <w:tcW w:w="5156" w:type="dxa"/>
          </w:tcPr>
          <w:p w14:paraId="52FBD443" w14:textId="7B021F51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11.1.- El sistema finaliza el caso de uso</w:t>
            </w:r>
          </w:p>
        </w:tc>
      </w:tr>
      <w:tr w:rsidR="0050038A" w:rsidRPr="00E71853" w14:paraId="0A7144B0" w14:textId="77777777" w:rsidTr="008F0888">
        <w:trPr>
          <w:trHeight w:val="246"/>
        </w:trPr>
        <w:tc>
          <w:tcPr>
            <w:tcW w:w="5156" w:type="dxa"/>
          </w:tcPr>
          <w:p w14:paraId="1699C879" w14:textId="14AC5174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crea un registro de publicación con la información del anuncio, fecha y hora realizados además del id del usuario</w:t>
            </w:r>
          </w:p>
        </w:tc>
        <w:tc>
          <w:tcPr>
            <w:tcW w:w="5156" w:type="dxa"/>
          </w:tcPr>
          <w:p w14:paraId="24AC8B85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231C88B1" w14:textId="77777777" w:rsidTr="0050038A">
        <w:trPr>
          <w:trHeight w:val="302"/>
        </w:trPr>
        <w:tc>
          <w:tcPr>
            <w:tcW w:w="5156" w:type="dxa"/>
          </w:tcPr>
          <w:p w14:paraId="3664BF79" w14:textId="3FD01134" w:rsidR="0050038A" w:rsidRDefault="0050038A" w:rsidP="0050038A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13.- El sistema carga la información de id del anuncio correspondiente </w:t>
            </w:r>
            <w:proofErr w:type="gramStart"/>
            <w:r>
              <w:rPr>
                <w:rFonts w:ascii="Georgia" w:hAnsi="Georgia"/>
                <w:sz w:val="22"/>
              </w:rPr>
              <w:t>a la BD</w:t>
            </w:r>
            <w:proofErr w:type="gramEnd"/>
            <w:r>
              <w:rPr>
                <w:rFonts w:ascii="Georgia" w:hAnsi="Georgia"/>
                <w:sz w:val="22"/>
              </w:rPr>
              <w:t xml:space="preserve"> en el catálogo “Publicados”</w:t>
            </w:r>
          </w:p>
        </w:tc>
        <w:tc>
          <w:tcPr>
            <w:tcW w:w="5156" w:type="dxa"/>
          </w:tcPr>
          <w:p w14:paraId="52124CE3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34CEB60E" w14:textId="77777777" w:rsidTr="0050038A">
        <w:trPr>
          <w:trHeight w:val="330"/>
        </w:trPr>
        <w:tc>
          <w:tcPr>
            <w:tcW w:w="5156" w:type="dxa"/>
          </w:tcPr>
          <w:p w14:paraId="18B4BB2E" w14:textId="7BFAE810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sistema cierra el registro de publicación y se almacena en el catálogo de “Registros”</w:t>
            </w:r>
          </w:p>
        </w:tc>
        <w:tc>
          <w:tcPr>
            <w:tcW w:w="5156" w:type="dxa"/>
          </w:tcPr>
          <w:p w14:paraId="687D951F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3F1077AB" w14:textId="77777777" w:rsidTr="008F0888">
        <w:trPr>
          <w:trHeight w:val="246"/>
        </w:trPr>
        <w:tc>
          <w:tcPr>
            <w:tcW w:w="5156" w:type="dxa"/>
          </w:tcPr>
          <w:p w14:paraId="792B1139" w14:textId="2DD635C7" w:rsidR="0050038A" w:rsidRDefault="0050038A" w:rsidP="0050038A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sistema genera retro de la visión en publicados del anuncio</w:t>
            </w:r>
          </w:p>
        </w:tc>
        <w:tc>
          <w:tcPr>
            <w:tcW w:w="5156" w:type="dxa"/>
          </w:tcPr>
          <w:p w14:paraId="0440A542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00F05886" w14:textId="77777777" w:rsidTr="008F0888">
        <w:trPr>
          <w:trHeight w:val="246"/>
        </w:trPr>
        <w:tc>
          <w:tcPr>
            <w:tcW w:w="5156" w:type="dxa"/>
          </w:tcPr>
          <w:p w14:paraId="75CBB8C7" w14:textId="06C88375" w:rsidR="0050038A" w:rsidRDefault="0050038A" w:rsidP="0050038A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sistema llama al caso de uso de Actualizar publicaciones</w:t>
            </w:r>
          </w:p>
        </w:tc>
        <w:tc>
          <w:tcPr>
            <w:tcW w:w="5156" w:type="dxa"/>
          </w:tcPr>
          <w:p w14:paraId="237CAC72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68B6D4AD" w14:textId="77777777" w:rsidTr="008F0888">
        <w:trPr>
          <w:trHeight w:val="246"/>
        </w:trPr>
        <w:tc>
          <w:tcPr>
            <w:tcW w:w="5156" w:type="dxa"/>
          </w:tcPr>
          <w:p w14:paraId="1F80CE9E" w14:textId="4988CFBB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17.-El sistema le muestra al usuario la retro</w:t>
            </w:r>
          </w:p>
        </w:tc>
        <w:tc>
          <w:tcPr>
            <w:tcW w:w="5156" w:type="dxa"/>
          </w:tcPr>
          <w:p w14:paraId="2B83573F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50038A" w:rsidRPr="00E71853" w14:paraId="2737320A" w14:textId="77777777" w:rsidTr="004E268B">
        <w:trPr>
          <w:trHeight w:val="302"/>
        </w:trPr>
        <w:tc>
          <w:tcPr>
            <w:tcW w:w="5156" w:type="dxa"/>
          </w:tcPr>
          <w:p w14:paraId="4909EFAA" w14:textId="3E61C7FB" w:rsidR="0050038A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18.- El usuario acepta </w:t>
            </w:r>
            <w:r w:rsidR="004E268B">
              <w:rPr>
                <w:rFonts w:ascii="Georgia" w:hAnsi="Georgia"/>
                <w:sz w:val="22"/>
              </w:rPr>
              <w:t xml:space="preserve">la retroalimentación </w:t>
            </w:r>
            <w:r w:rsidR="00F34646">
              <w:rPr>
                <w:rFonts w:ascii="Georgia" w:hAnsi="Georgia"/>
                <w:sz w:val="22"/>
              </w:rPr>
              <w:t>y finaliza el caso de uso</w:t>
            </w:r>
          </w:p>
        </w:tc>
        <w:tc>
          <w:tcPr>
            <w:tcW w:w="5156" w:type="dxa"/>
          </w:tcPr>
          <w:p w14:paraId="1D3C23D4" w14:textId="77777777" w:rsidR="0050038A" w:rsidRPr="00E71853" w:rsidRDefault="0050038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55E84C32" w14:textId="77777777" w:rsidR="00095C0F" w:rsidRDefault="00095C0F" w:rsidP="004670DD">
      <w:pPr>
        <w:pStyle w:val="Sinespaciado"/>
        <w:rPr>
          <w:rFonts w:ascii="Georgia" w:hAnsi="Georgia"/>
          <w:sz w:val="22"/>
        </w:rPr>
      </w:pPr>
    </w:p>
    <w:p w14:paraId="081F98C0" w14:textId="77777777" w:rsidR="0050038A" w:rsidRDefault="0050038A" w:rsidP="004670DD">
      <w:pPr>
        <w:pStyle w:val="Sinespaciado"/>
        <w:rPr>
          <w:rFonts w:ascii="Georgia" w:hAnsi="Georgia"/>
          <w:sz w:val="22"/>
        </w:rPr>
      </w:pPr>
    </w:p>
    <w:p w14:paraId="7A88B1D9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691BDE52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6D2CDFCE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6D92D0E1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34642912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01886F95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3BAA40AF" w14:textId="77777777" w:rsidR="0050038A" w:rsidRDefault="0050038A" w:rsidP="0050038A">
      <w:pPr>
        <w:pStyle w:val="Sinespaciado"/>
        <w:rPr>
          <w:rFonts w:ascii="Georgia" w:hAnsi="Georgia"/>
          <w:sz w:val="22"/>
        </w:rPr>
      </w:pPr>
    </w:p>
    <w:p w14:paraId="0D8055BD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299CB9A9" w14:textId="61AF4349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 w:rsidR="00CB09BB">
        <w:rPr>
          <w:rFonts w:ascii="Georgia" w:hAnsi="Georgia"/>
          <w:b/>
          <w:bCs/>
          <w:sz w:val="22"/>
          <w:lang w:val="es-ES_tradnl"/>
        </w:rPr>
        <w:t xml:space="preserve">Actualizar </w:t>
      </w:r>
      <w:proofErr w:type="gramStart"/>
      <w:r w:rsidR="00CB09BB">
        <w:rPr>
          <w:rFonts w:ascii="Georgia" w:hAnsi="Georgia"/>
          <w:b/>
          <w:bCs/>
          <w:sz w:val="22"/>
          <w:lang w:val="es-ES_tradnl"/>
        </w:rPr>
        <w:t>publicaciones ,</w:t>
      </w:r>
      <w:proofErr w:type="gramEnd"/>
      <w:r w:rsidR="00CB09BB">
        <w:rPr>
          <w:rFonts w:ascii="Georgia" w:hAnsi="Georgia"/>
          <w:b/>
          <w:bCs/>
          <w:sz w:val="22"/>
          <w:lang w:val="es-ES_tradnl"/>
        </w:rPr>
        <w:t xml:space="preserve"> Asignar anuncio a producto</w:t>
      </w:r>
    </w:p>
    <w:p w14:paraId="7C8B5C03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0955D435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3CBAA522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5F5DE5D0" w14:textId="77777777" w:rsidR="009908F1" w:rsidRPr="0050038A" w:rsidRDefault="009908F1" w:rsidP="009908F1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30463BF3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11769586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0D52EAA8" w14:textId="60EA2826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Ser usuario </w:t>
      </w:r>
      <w:r>
        <w:rPr>
          <w:rFonts w:ascii="Georgia" w:hAnsi="Georgia"/>
          <w:sz w:val="22"/>
          <w:lang w:val="es-ES_tradnl"/>
        </w:rPr>
        <w:t>registrado</w:t>
      </w:r>
    </w:p>
    <w:p w14:paraId="1932CD86" w14:textId="77777777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3FA9ACCC" w14:textId="22E6D30F" w:rsidR="00CB09BB" w:rsidRPr="00CB09BB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al menos un producto dado d</w:t>
      </w:r>
      <w:r w:rsidRPr="00CB09BB">
        <w:rPr>
          <w:rFonts w:ascii="Georgia" w:hAnsi="Georgia"/>
          <w:sz w:val="22"/>
          <w:lang w:val="es-ES_tradnl"/>
        </w:rPr>
        <w:t>e alta</w:t>
      </w:r>
    </w:p>
    <w:p w14:paraId="108A001B" w14:textId="77777777" w:rsidR="009908F1" w:rsidRDefault="009908F1" w:rsidP="009908F1">
      <w:pPr>
        <w:pStyle w:val="Sinespaciado"/>
        <w:ind w:left="720"/>
        <w:rPr>
          <w:rFonts w:ascii="Georgia" w:hAnsi="Georgia"/>
          <w:sz w:val="22"/>
          <w:lang w:val="es-ES_tradnl"/>
        </w:rPr>
      </w:pPr>
    </w:p>
    <w:p w14:paraId="5C686B18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2CE14D70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5A6493BC" w14:textId="77777777" w:rsidR="009908F1" w:rsidRPr="0050038A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5F84692A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77CB248F" w14:textId="77777777" w:rsidR="0050038A" w:rsidRPr="0050038A" w:rsidRDefault="0050038A" w:rsidP="0050038A">
      <w:pPr>
        <w:pStyle w:val="Sinespaciado"/>
        <w:rPr>
          <w:rFonts w:ascii="Georgia" w:hAnsi="Georgia"/>
          <w:sz w:val="22"/>
          <w:lang w:val="es-ES_tradnl"/>
        </w:rPr>
      </w:pPr>
    </w:p>
    <w:p w14:paraId="72C8BDD2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1A2707A5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665CFD36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186AEA45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58AA10E3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0F56BAAC" w14:textId="77777777" w:rsidR="004E268B" w:rsidRDefault="004E268B" w:rsidP="004670DD">
      <w:pPr>
        <w:pStyle w:val="Sinespaciado"/>
        <w:rPr>
          <w:rFonts w:ascii="Georgia" w:hAnsi="Georgia"/>
          <w:sz w:val="22"/>
        </w:rPr>
      </w:pPr>
    </w:p>
    <w:p w14:paraId="3F33A769" w14:textId="0D4402AC" w:rsidR="004E268B" w:rsidRDefault="004E268B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4E268B" w:rsidRPr="00E11847" w14:paraId="6F8F012B" w14:textId="77777777" w:rsidTr="008F088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022AEAF6" w14:textId="49BC89DC" w:rsidR="004E268B" w:rsidRPr="00E11847" w:rsidRDefault="00667C06" w:rsidP="004E268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01885F" wp14:editId="0AC5AE4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643890</wp:posOffset>
                      </wp:positionV>
                      <wp:extent cx="3200400" cy="685800"/>
                      <wp:effectExtent l="0" t="0" r="0" b="0"/>
                      <wp:wrapSquare wrapText="bothSides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137105" w14:textId="01BCB71B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PUBLICAR PRODUCTO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1885F" id="Cuadro de texto 7" o:spid="_x0000_s1032" type="#_x0000_t202" style="position:absolute;left:0;text-align:left;margin-left:18.05pt;margin-top:50.7pt;width:252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" filled="f" stroked="f">
                      <v:textbox>
                        <w:txbxContent>
                          <w:p w14:paraId="35137105" w14:textId="01BCB71B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PUBLICAR PRODUCTO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268B" w:rsidRPr="00DE58E8">
              <w:rPr>
                <w:rFonts w:ascii="Georgia" w:hAnsi="Georgia"/>
                <w:sz w:val="28"/>
              </w:rPr>
              <w:t xml:space="preserve">Caso: </w:t>
            </w:r>
            <w:r w:rsidR="004E268B">
              <w:rPr>
                <w:rFonts w:ascii="Georgia" w:hAnsi="Georgia"/>
                <w:sz w:val="28"/>
              </w:rPr>
              <w:t>50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E268B" w:rsidRPr="00E11847" w14:paraId="592AEAC0" w14:textId="77777777" w:rsidTr="008F088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43848103" w14:textId="77777777" w:rsidR="004E268B" w:rsidRPr="00E11847" w:rsidRDefault="004E268B" w:rsidP="008F0888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4D5618EC" w14:textId="77777777" w:rsidR="004E268B" w:rsidRDefault="004E268B" w:rsidP="008F088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7B06F57D" w14:textId="77777777" w:rsidR="004E268B" w:rsidRPr="00E11847" w:rsidRDefault="004E268B" w:rsidP="008F088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5504C1DB" w14:textId="275DD8B8" w:rsidR="004E268B" w:rsidRPr="001E2D17" w:rsidRDefault="004E268B" w:rsidP="008F0888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 “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El sistema permitirá a los usuarios publicar su producto para que pueda ser observado por otros usuarios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328DDBBB" w14:textId="77777777" w:rsidR="004E268B" w:rsidRPr="00E71853" w:rsidRDefault="004E268B" w:rsidP="008F088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0733615D" w14:textId="77777777" w:rsidR="004E268B" w:rsidRPr="00E11847" w:rsidRDefault="004E268B" w:rsidP="008F0888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5E7CA9E8" w14:textId="77777777" w:rsidR="004E268B" w:rsidRPr="00E11847" w:rsidRDefault="004E268B" w:rsidP="008F0888">
            <w:pPr>
              <w:rPr>
                <w:rFonts w:ascii="Georgia" w:hAnsi="Georgia"/>
              </w:rPr>
            </w:pPr>
          </w:p>
        </w:tc>
      </w:tr>
    </w:tbl>
    <w:p w14:paraId="5C2CD14B" w14:textId="77777777" w:rsidR="004E268B" w:rsidRDefault="004E268B" w:rsidP="004E268B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4E268B" w:rsidRPr="00E71853" w14:paraId="6F355DEE" w14:textId="77777777" w:rsidTr="008F0888">
        <w:tc>
          <w:tcPr>
            <w:tcW w:w="10312" w:type="dxa"/>
            <w:gridSpan w:val="2"/>
          </w:tcPr>
          <w:p w14:paraId="3E66220F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4E268B" w:rsidRPr="00E71853" w14:paraId="1655E235" w14:textId="77777777" w:rsidTr="008F0888">
        <w:trPr>
          <w:trHeight w:val="358"/>
        </w:trPr>
        <w:tc>
          <w:tcPr>
            <w:tcW w:w="5156" w:type="dxa"/>
          </w:tcPr>
          <w:p w14:paraId="6D617469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4EBBD136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4E268B" w:rsidRPr="00E71853" w14:paraId="56FCA619" w14:textId="77777777" w:rsidTr="008F0888">
        <w:tc>
          <w:tcPr>
            <w:tcW w:w="5156" w:type="dxa"/>
          </w:tcPr>
          <w:p w14:paraId="77D3B9B5" w14:textId="4E0B4D07" w:rsidR="004E268B" w:rsidRPr="00E71853" w:rsidRDefault="004E268B" w:rsidP="004E268B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selecciona publicar producto</w:t>
            </w:r>
          </w:p>
        </w:tc>
        <w:tc>
          <w:tcPr>
            <w:tcW w:w="5156" w:type="dxa"/>
          </w:tcPr>
          <w:p w14:paraId="10884646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7B17A998" w14:textId="77777777" w:rsidTr="008F0888">
        <w:tc>
          <w:tcPr>
            <w:tcW w:w="5156" w:type="dxa"/>
          </w:tcPr>
          <w:p w14:paraId="357CEF8A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14FE4E89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01EDFB9B" w14:textId="77777777" w:rsidTr="008F0888">
        <w:trPr>
          <w:trHeight w:val="260"/>
        </w:trPr>
        <w:tc>
          <w:tcPr>
            <w:tcW w:w="5156" w:type="dxa"/>
          </w:tcPr>
          <w:p w14:paraId="55D22587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79F688E0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4E268B" w:rsidRPr="00E71853" w14:paraId="25641BC0" w14:textId="77777777" w:rsidTr="008F0888">
        <w:trPr>
          <w:trHeight w:val="694"/>
        </w:trPr>
        <w:tc>
          <w:tcPr>
            <w:tcW w:w="5156" w:type="dxa"/>
          </w:tcPr>
          <w:p w14:paraId="21DA1119" w14:textId="1B6DAAA9" w:rsidR="004E268B" w:rsidRPr="00E71853" w:rsidRDefault="004E268B" w:rsidP="004E268B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obtiene productos del catálogo “Productos” creados por el id del usuario  </w:t>
            </w:r>
          </w:p>
        </w:tc>
        <w:tc>
          <w:tcPr>
            <w:tcW w:w="5156" w:type="dxa"/>
          </w:tcPr>
          <w:p w14:paraId="45CEB0DE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513D9FEE" w14:textId="77777777" w:rsidTr="008F0888">
        <w:trPr>
          <w:trHeight w:val="246"/>
        </w:trPr>
        <w:tc>
          <w:tcPr>
            <w:tcW w:w="5156" w:type="dxa"/>
          </w:tcPr>
          <w:p w14:paraId="0C896C32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carga la pagina/forma de publicación</w:t>
            </w:r>
          </w:p>
        </w:tc>
        <w:tc>
          <w:tcPr>
            <w:tcW w:w="5156" w:type="dxa"/>
          </w:tcPr>
          <w:p w14:paraId="0F086CAB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5AA7DDCA" w14:textId="77777777" w:rsidTr="008F0888">
        <w:trPr>
          <w:trHeight w:val="567"/>
        </w:trPr>
        <w:tc>
          <w:tcPr>
            <w:tcW w:w="5156" w:type="dxa"/>
          </w:tcPr>
          <w:p w14:paraId="442D5610" w14:textId="4089234B" w:rsidR="004E268B" w:rsidRDefault="004E268B" w:rsidP="004E268B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sistema carga los productos posibles a publicar en la forma. </w:t>
            </w:r>
          </w:p>
        </w:tc>
        <w:tc>
          <w:tcPr>
            <w:tcW w:w="5156" w:type="dxa"/>
          </w:tcPr>
          <w:p w14:paraId="1A4B6D2C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75AAFFDB" w14:textId="77777777" w:rsidTr="008F0888">
        <w:trPr>
          <w:trHeight w:val="246"/>
        </w:trPr>
        <w:tc>
          <w:tcPr>
            <w:tcW w:w="5156" w:type="dxa"/>
          </w:tcPr>
          <w:p w14:paraId="74F4800C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sistema muestra la forma al usuario</w:t>
            </w:r>
          </w:p>
        </w:tc>
        <w:tc>
          <w:tcPr>
            <w:tcW w:w="5156" w:type="dxa"/>
          </w:tcPr>
          <w:p w14:paraId="62E13B40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5EF529C3" w14:textId="77777777" w:rsidTr="008F0888">
        <w:trPr>
          <w:trHeight w:val="246"/>
        </w:trPr>
        <w:tc>
          <w:tcPr>
            <w:tcW w:w="5156" w:type="dxa"/>
          </w:tcPr>
          <w:p w14:paraId="3C266D32" w14:textId="0D311A01" w:rsidR="004E268B" w:rsidRDefault="004E268B" w:rsidP="004E268B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usuario selecciona el producto a publicar</w:t>
            </w:r>
          </w:p>
        </w:tc>
        <w:tc>
          <w:tcPr>
            <w:tcW w:w="5156" w:type="dxa"/>
          </w:tcPr>
          <w:p w14:paraId="2937DBBA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27288AB9" w14:textId="77777777" w:rsidTr="008F0888">
        <w:trPr>
          <w:trHeight w:val="246"/>
        </w:trPr>
        <w:tc>
          <w:tcPr>
            <w:tcW w:w="5156" w:type="dxa"/>
          </w:tcPr>
          <w:p w14:paraId="7E500AB5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9.-El usuario carga el mensaje de confirmación</w:t>
            </w:r>
          </w:p>
        </w:tc>
        <w:tc>
          <w:tcPr>
            <w:tcW w:w="5156" w:type="dxa"/>
          </w:tcPr>
          <w:p w14:paraId="5FB7BF08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63026B53" w14:textId="77777777" w:rsidTr="008F0888">
        <w:trPr>
          <w:trHeight w:val="246"/>
        </w:trPr>
        <w:tc>
          <w:tcPr>
            <w:tcW w:w="5156" w:type="dxa"/>
          </w:tcPr>
          <w:p w14:paraId="595E9580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usuario selecciona sí o no</w:t>
            </w:r>
          </w:p>
        </w:tc>
        <w:tc>
          <w:tcPr>
            <w:tcW w:w="5156" w:type="dxa"/>
          </w:tcPr>
          <w:p w14:paraId="1C9A357B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30FA59A7" w14:textId="77777777" w:rsidTr="008F0888">
        <w:trPr>
          <w:trHeight w:val="246"/>
        </w:trPr>
        <w:tc>
          <w:tcPr>
            <w:tcW w:w="5156" w:type="dxa"/>
          </w:tcPr>
          <w:p w14:paraId="6EDC3F78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sistema corrobora la selección</w:t>
            </w:r>
          </w:p>
        </w:tc>
        <w:tc>
          <w:tcPr>
            <w:tcW w:w="5156" w:type="dxa"/>
          </w:tcPr>
          <w:p w14:paraId="127BC327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11.1.- El sistema finaliza el caso de uso</w:t>
            </w:r>
          </w:p>
        </w:tc>
      </w:tr>
      <w:tr w:rsidR="004E268B" w:rsidRPr="00E71853" w14:paraId="665B787D" w14:textId="77777777" w:rsidTr="008F0888">
        <w:trPr>
          <w:trHeight w:val="246"/>
        </w:trPr>
        <w:tc>
          <w:tcPr>
            <w:tcW w:w="5156" w:type="dxa"/>
          </w:tcPr>
          <w:p w14:paraId="0F4E3523" w14:textId="48B2F08A" w:rsidR="004E268B" w:rsidRDefault="004E268B" w:rsidP="004E268B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12.-El sistema crea un registro de publicación con la información del </w:t>
            </w:r>
            <w:r w:rsidR="00F34646">
              <w:rPr>
                <w:rFonts w:ascii="Georgia" w:hAnsi="Georgia"/>
                <w:sz w:val="22"/>
              </w:rPr>
              <w:t>producto</w:t>
            </w:r>
            <w:r>
              <w:rPr>
                <w:rFonts w:ascii="Georgia" w:hAnsi="Georgia"/>
                <w:sz w:val="22"/>
              </w:rPr>
              <w:t>, fecha y hora realizados además del id del usuario</w:t>
            </w:r>
          </w:p>
        </w:tc>
        <w:tc>
          <w:tcPr>
            <w:tcW w:w="5156" w:type="dxa"/>
          </w:tcPr>
          <w:p w14:paraId="46592E8C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6E6BA7D2" w14:textId="77777777" w:rsidTr="008F0888">
        <w:trPr>
          <w:trHeight w:val="302"/>
        </w:trPr>
        <w:tc>
          <w:tcPr>
            <w:tcW w:w="5156" w:type="dxa"/>
          </w:tcPr>
          <w:p w14:paraId="5E2A4620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13.- El sistema carga la información de id del anuncio correspondiente </w:t>
            </w:r>
            <w:proofErr w:type="gramStart"/>
            <w:r>
              <w:rPr>
                <w:rFonts w:ascii="Georgia" w:hAnsi="Georgia"/>
                <w:sz w:val="22"/>
              </w:rPr>
              <w:t>a la BD</w:t>
            </w:r>
            <w:proofErr w:type="gramEnd"/>
            <w:r>
              <w:rPr>
                <w:rFonts w:ascii="Georgia" w:hAnsi="Georgia"/>
                <w:sz w:val="22"/>
              </w:rPr>
              <w:t xml:space="preserve"> en el catálogo “Publicados”</w:t>
            </w:r>
          </w:p>
        </w:tc>
        <w:tc>
          <w:tcPr>
            <w:tcW w:w="5156" w:type="dxa"/>
          </w:tcPr>
          <w:p w14:paraId="16D116FD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69C19E31" w14:textId="77777777" w:rsidTr="008F0888">
        <w:trPr>
          <w:trHeight w:val="330"/>
        </w:trPr>
        <w:tc>
          <w:tcPr>
            <w:tcW w:w="5156" w:type="dxa"/>
          </w:tcPr>
          <w:p w14:paraId="3312212B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sistema cierra el registro de publicación y se almacena en el catálogo de “Registros”</w:t>
            </w:r>
          </w:p>
        </w:tc>
        <w:tc>
          <w:tcPr>
            <w:tcW w:w="5156" w:type="dxa"/>
          </w:tcPr>
          <w:p w14:paraId="598F4E74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50793E8D" w14:textId="77777777" w:rsidTr="008F0888">
        <w:trPr>
          <w:trHeight w:val="246"/>
        </w:trPr>
        <w:tc>
          <w:tcPr>
            <w:tcW w:w="5156" w:type="dxa"/>
          </w:tcPr>
          <w:p w14:paraId="43DEA6C7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sistema genera retro de la visión en publicados del anuncio</w:t>
            </w:r>
          </w:p>
        </w:tc>
        <w:tc>
          <w:tcPr>
            <w:tcW w:w="5156" w:type="dxa"/>
          </w:tcPr>
          <w:p w14:paraId="4FB0E620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7FF392EE" w14:textId="77777777" w:rsidTr="008F0888">
        <w:trPr>
          <w:trHeight w:val="246"/>
        </w:trPr>
        <w:tc>
          <w:tcPr>
            <w:tcW w:w="5156" w:type="dxa"/>
          </w:tcPr>
          <w:p w14:paraId="56619AC3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sistema llama al caso de uso de Actualizar publicaciones</w:t>
            </w:r>
          </w:p>
        </w:tc>
        <w:tc>
          <w:tcPr>
            <w:tcW w:w="5156" w:type="dxa"/>
          </w:tcPr>
          <w:p w14:paraId="797B081F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3A4EB599" w14:textId="77777777" w:rsidTr="008F0888">
        <w:trPr>
          <w:trHeight w:val="246"/>
        </w:trPr>
        <w:tc>
          <w:tcPr>
            <w:tcW w:w="5156" w:type="dxa"/>
          </w:tcPr>
          <w:p w14:paraId="3E58B676" w14:textId="7777777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17.-El sistema le muestra al usuario la retro</w:t>
            </w:r>
          </w:p>
        </w:tc>
        <w:tc>
          <w:tcPr>
            <w:tcW w:w="5156" w:type="dxa"/>
          </w:tcPr>
          <w:p w14:paraId="6C5CAC66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5C77FF71" w14:textId="77777777" w:rsidTr="008F0888">
        <w:trPr>
          <w:trHeight w:val="302"/>
        </w:trPr>
        <w:tc>
          <w:tcPr>
            <w:tcW w:w="5156" w:type="dxa"/>
          </w:tcPr>
          <w:p w14:paraId="789981D3" w14:textId="5D7DCE57" w:rsidR="004E268B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18.- El usuario acepta la retroalimentación </w:t>
            </w:r>
            <w:r w:rsidR="00F34646">
              <w:rPr>
                <w:rFonts w:ascii="Georgia" w:hAnsi="Georgia"/>
                <w:sz w:val="22"/>
              </w:rPr>
              <w:t>y finaliza el caso de uso</w:t>
            </w:r>
          </w:p>
        </w:tc>
        <w:tc>
          <w:tcPr>
            <w:tcW w:w="5156" w:type="dxa"/>
          </w:tcPr>
          <w:p w14:paraId="3416744A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028F739D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5452EE2E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0C8831A2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5FE4D2F1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687D3F24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27EC2EE2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2ACF4FAC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67E92F93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6E303C78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4B8CB045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6F531776" w14:textId="77777777" w:rsidR="004E268B" w:rsidRPr="0050038A" w:rsidRDefault="004E268B" w:rsidP="004E268B">
      <w:pPr>
        <w:pStyle w:val="Sinespaciado"/>
        <w:rPr>
          <w:rFonts w:ascii="Georgia" w:hAnsi="Georgia"/>
          <w:sz w:val="22"/>
          <w:lang w:val="es-ES_tradnl"/>
        </w:rPr>
      </w:pPr>
    </w:p>
    <w:p w14:paraId="12131A8A" w14:textId="3C1FEAEA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lastRenderedPageBreak/>
        <w:t xml:space="preserve">Puntos de extensión: </w:t>
      </w:r>
      <w:r w:rsidR="00CB09BB">
        <w:rPr>
          <w:rFonts w:ascii="Georgia" w:hAnsi="Georgia"/>
          <w:b/>
          <w:bCs/>
          <w:sz w:val="22"/>
          <w:lang w:val="es-ES_tradnl"/>
        </w:rPr>
        <w:t>Actualizar publicaciones</w:t>
      </w:r>
    </w:p>
    <w:p w14:paraId="01EDE6B8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1EB8D85E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3451587B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2FBC385B" w14:textId="77777777" w:rsidR="009908F1" w:rsidRPr="0050038A" w:rsidRDefault="009908F1" w:rsidP="009908F1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62CAD472" w14:textId="77777777" w:rsidR="009908F1" w:rsidRDefault="009908F1" w:rsidP="009908F1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1A450E01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683F32E0" w14:textId="5146D923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Ser usuario </w:t>
      </w:r>
      <w:r>
        <w:rPr>
          <w:rFonts w:ascii="Georgia" w:hAnsi="Georgia"/>
          <w:sz w:val="22"/>
          <w:lang w:val="es-ES_tradnl"/>
        </w:rPr>
        <w:t>registrado</w:t>
      </w:r>
    </w:p>
    <w:p w14:paraId="6024ED38" w14:textId="59ADD23A" w:rsid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2604E2B1" w14:textId="2E0A92C2" w:rsidR="009908F1" w:rsidRPr="009908F1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al menos un producto dado de alta</w:t>
      </w:r>
    </w:p>
    <w:p w14:paraId="5B8F9C42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2F6A647F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1F9E31C8" w14:textId="77777777" w:rsidR="009908F1" w:rsidRPr="0050038A" w:rsidRDefault="009908F1" w:rsidP="009908F1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12E890BD" w14:textId="77777777" w:rsidR="009908F1" w:rsidRPr="0050038A" w:rsidRDefault="009908F1" w:rsidP="009908F1">
      <w:pPr>
        <w:pStyle w:val="Sinespaciado"/>
        <w:rPr>
          <w:rFonts w:ascii="Georgia" w:hAnsi="Georgia"/>
          <w:sz w:val="22"/>
          <w:lang w:val="es-ES_tradnl"/>
        </w:rPr>
      </w:pPr>
    </w:p>
    <w:p w14:paraId="4E46044D" w14:textId="77777777" w:rsidR="004E268B" w:rsidRPr="0050038A" w:rsidRDefault="004E268B" w:rsidP="004E268B">
      <w:pPr>
        <w:pStyle w:val="Sinespaciado"/>
        <w:rPr>
          <w:rFonts w:ascii="Georgia" w:hAnsi="Georgia"/>
          <w:sz w:val="22"/>
          <w:lang w:val="es-ES_tradnl"/>
        </w:rPr>
      </w:pPr>
    </w:p>
    <w:p w14:paraId="6F1FE1C6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35256709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76EE92B7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05273E14" w14:textId="035B4709" w:rsidR="004E268B" w:rsidRDefault="004E268B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4E268B" w:rsidRPr="00E11847" w14:paraId="2BA26A1A" w14:textId="77777777" w:rsidTr="008F088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02F0D9C5" w14:textId="3EF8DD3E" w:rsidR="004E268B" w:rsidRPr="00E11847" w:rsidRDefault="00667C06" w:rsidP="008F088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D85B4A" wp14:editId="6DAB029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529590</wp:posOffset>
                      </wp:positionV>
                      <wp:extent cx="3200400" cy="685800"/>
                      <wp:effectExtent l="0" t="0" r="0" b="0"/>
                      <wp:wrapSquare wrapText="bothSides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93EB5" w14:textId="3E019D50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RECHAZAR SOLICITUD DE COMPRA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85B4A" id="Cuadro de texto 8" o:spid="_x0000_s1033" type="#_x0000_t202" style="position:absolute;left:0;text-align:left;margin-left:18.05pt;margin-top:41.7pt;width:252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" filled="f" stroked="f">
                      <v:textbox>
                        <w:txbxContent>
                          <w:p w14:paraId="3FC93EB5" w14:textId="3E019D50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RECHAZAR SOLICITUD DE COMPRA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268B" w:rsidRPr="00DE58E8">
              <w:rPr>
                <w:rFonts w:ascii="Georgia" w:hAnsi="Georgia"/>
                <w:sz w:val="28"/>
              </w:rPr>
              <w:t xml:space="preserve">Caso: </w:t>
            </w:r>
            <w:r w:rsidR="004E268B">
              <w:rPr>
                <w:rFonts w:ascii="Georgia" w:hAnsi="Georgia"/>
                <w:sz w:val="28"/>
              </w:rPr>
              <w:t>51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E268B" w:rsidRPr="00E11847" w14:paraId="61CE92A0" w14:textId="77777777" w:rsidTr="008F088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6CDF1C6D" w14:textId="77777777" w:rsidR="004E268B" w:rsidRPr="00E11847" w:rsidRDefault="004E268B" w:rsidP="008F0888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465274D7" w14:textId="77777777" w:rsidR="004E268B" w:rsidRDefault="004E268B" w:rsidP="008F088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64593498" w14:textId="77777777" w:rsidR="004E268B" w:rsidRPr="00E11847" w:rsidRDefault="004E268B" w:rsidP="008F088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4D4398EA" w14:textId="3E1ADCDC" w:rsidR="004E268B" w:rsidRPr="001E2D17" w:rsidRDefault="004E268B" w:rsidP="008F0888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rPr>
                      <w:rFonts w:ascii="Georgia" w:hAnsi="Georgia"/>
                      <w:b w:val="0"/>
                    </w:rPr>
                    <w:t>“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El sistema permitirá al usuario rechazar la solicitud de una compra de sus productos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354E1FDA" w14:textId="77777777" w:rsidR="004E268B" w:rsidRPr="00E71853" w:rsidRDefault="004E268B" w:rsidP="008F088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1128B5AE" w14:textId="77777777" w:rsidR="004E268B" w:rsidRPr="00E11847" w:rsidRDefault="004E268B" w:rsidP="008F0888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4CDBE9BA" w14:textId="77777777" w:rsidR="004E268B" w:rsidRPr="00E11847" w:rsidRDefault="004E268B" w:rsidP="008F0888">
            <w:pPr>
              <w:rPr>
                <w:rFonts w:ascii="Georgia" w:hAnsi="Georgia"/>
              </w:rPr>
            </w:pPr>
          </w:p>
        </w:tc>
      </w:tr>
    </w:tbl>
    <w:p w14:paraId="10CD1FA5" w14:textId="77777777" w:rsidR="004E268B" w:rsidRDefault="004E268B" w:rsidP="004E268B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4E268B" w:rsidRPr="00E71853" w14:paraId="4926FB48" w14:textId="77777777" w:rsidTr="008F0888">
        <w:tc>
          <w:tcPr>
            <w:tcW w:w="10312" w:type="dxa"/>
            <w:gridSpan w:val="2"/>
          </w:tcPr>
          <w:p w14:paraId="2843B943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4E268B" w:rsidRPr="00E71853" w14:paraId="1495A8BF" w14:textId="77777777" w:rsidTr="008F0888">
        <w:trPr>
          <w:trHeight w:val="358"/>
        </w:trPr>
        <w:tc>
          <w:tcPr>
            <w:tcW w:w="5156" w:type="dxa"/>
          </w:tcPr>
          <w:p w14:paraId="7782DEFB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72B13D9D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4E268B" w:rsidRPr="00E71853" w14:paraId="71876A67" w14:textId="77777777" w:rsidTr="008F0888">
        <w:tc>
          <w:tcPr>
            <w:tcW w:w="5156" w:type="dxa"/>
          </w:tcPr>
          <w:p w14:paraId="4C7772D7" w14:textId="0B68D934" w:rsidR="004E268B" w:rsidRPr="00E71853" w:rsidRDefault="004E268B" w:rsidP="004E268B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selecciona rechazar solicitud de compra</w:t>
            </w:r>
          </w:p>
        </w:tc>
        <w:tc>
          <w:tcPr>
            <w:tcW w:w="5156" w:type="dxa"/>
          </w:tcPr>
          <w:p w14:paraId="1D7D7893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2D9F01BD" w14:textId="77777777" w:rsidTr="008F0888">
        <w:tc>
          <w:tcPr>
            <w:tcW w:w="5156" w:type="dxa"/>
          </w:tcPr>
          <w:p w14:paraId="7309EACD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5E819E33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0B05F0ED" w14:textId="77777777" w:rsidTr="008F0888">
        <w:trPr>
          <w:trHeight w:val="260"/>
        </w:trPr>
        <w:tc>
          <w:tcPr>
            <w:tcW w:w="5156" w:type="dxa"/>
          </w:tcPr>
          <w:p w14:paraId="48128920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0A2365D2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4E268B" w:rsidRPr="00E71853" w14:paraId="3E7FF21F" w14:textId="77777777" w:rsidTr="008F0888">
        <w:trPr>
          <w:trHeight w:val="694"/>
        </w:trPr>
        <w:tc>
          <w:tcPr>
            <w:tcW w:w="5156" w:type="dxa"/>
          </w:tcPr>
          <w:p w14:paraId="7DF85A15" w14:textId="7C8E5D17" w:rsidR="004E268B" w:rsidRPr="00E71853" w:rsidRDefault="004E268B" w:rsidP="00F34646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obtiene </w:t>
            </w:r>
            <w:r w:rsidR="00F34646">
              <w:rPr>
                <w:rFonts w:ascii="Georgia" w:hAnsi="Georgia"/>
                <w:sz w:val="22"/>
              </w:rPr>
              <w:t>solicitudes del catálogo “Compras” asignados al id del usuario</w:t>
            </w:r>
            <w:r>
              <w:rPr>
                <w:rFonts w:ascii="Georgia" w:hAnsi="Georgia"/>
                <w:sz w:val="22"/>
              </w:rPr>
              <w:t xml:space="preserve">  </w:t>
            </w:r>
          </w:p>
        </w:tc>
        <w:tc>
          <w:tcPr>
            <w:tcW w:w="5156" w:type="dxa"/>
          </w:tcPr>
          <w:p w14:paraId="3BA4DB5A" w14:textId="77777777" w:rsidR="004E268B" w:rsidRPr="00E71853" w:rsidRDefault="004E268B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2B6E4A1E" w14:textId="77777777" w:rsidTr="00F34646">
        <w:trPr>
          <w:trHeight w:val="288"/>
        </w:trPr>
        <w:tc>
          <w:tcPr>
            <w:tcW w:w="5156" w:type="dxa"/>
          </w:tcPr>
          <w:p w14:paraId="77C2B9C8" w14:textId="5C8184C7" w:rsidR="00F34646" w:rsidRDefault="00F34646" w:rsidP="00F34646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obtiene los datos de la solicitud de compra a cancelar</w:t>
            </w:r>
          </w:p>
        </w:tc>
        <w:tc>
          <w:tcPr>
            <w:tcW w:w="5156" w:type="dxa"/>
          </w:tcPr>
          <w:p w14:paraId="045E2997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59531595" w14:textId="77777777" w:rsidTr="008F0888">
        <w:trPr>
          <w:trHeight w:val="288"/>
        </w:trPr>
        <w:tc>
          <w:tcPr>
            <w:tcW w:w="5156" w:type="dxa"/>
          </w:tcPr>
          <w:p w14:paraId="336F9F04" w14:textId="7D0F9CD6" w:rsidR="00F34646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sistema selecciona la coincidencia de id entre lo obtenido y la seleccionada a cancelar</w:t>
            </w:r>
          </w:p>
        </w:tc>
        <w:tc>
          <w:tcPr>
            <w:tcW w:w="5156" w:type="dxa"/>
          </w:tcPr>
          <w:p w14:paraId="5C343145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23947135" w14:textId="77777777" w:rsidTr="008F0888">
        <w:trPr>
          <w:trHeight w:val="288"/>
        </w:trPr>
        <w:tc>
          <w:tcPr>
            <w:tcW w:w="5156" w:type="dxa"/>
          </w:tcPr>
          <w:p w14:paraId="636FD616" w14:textId="1EB70753" w:rsidR="00F34646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sistema marca la solicitud como rechazada</w:t>
            </w:r>
          </w:p>
        </w:tc>
        <w:tc>
          <w:tcPr>
            <w:tcW w:w="5156" w:type="dxa"/>
          </w:tcPr>
          <w:p w14:paraId="5474E57B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0A5F84B7" w14:textId="77777777" w:rsidTr="008F0888">
        <w:trPr>
          <w:trHeight w:val="288"/>
        </w:trPr>
        <w:tc>
          <w:tcPr>
            <w:tcW w:w="5156" w:type="dxa"/>
          </w:tcPr>
          <w:p w14:paraId="10C7C9B6" w14:textId="54398044" w:rsidR="00F34646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sistema pide justificación por medio de una forma</w:t>
            </w:r>
          </w:p>
        </w:tc>
        <w:tc>
          <w:tcPr>
            <w:tcW w:w="5156" w:type="dxa"/>
          </w:tcPr>
          <w:p w14:paraId="5B91FB38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54AE7530" w14:textId="77777777" w:rsidTr="008F0888">
        <w:trPr>
          <w:trHeight w:val="288"/>
        </w:trPr>
        <w:tc>
          <w:tcPr>
            <w:tcW w:w="5156" w:type="dxa"/>
          </w:tcPr>
          <w:p w14:paraId="0D730D24" w14:textId="01F9EF73" w:rsidR="00F34646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usuario escribe la justificación</w:t>
            </w:r>
          </w:p>
        </w:tc>
        <w:tc>
          <w:tcPr>
            <w:tcW w:w="5156" w:type="dxa"/>
          </w:tcPr>
          <w:p w14:paraId="11CBDB73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5CB99255" w14:textId="77777777" w:rsidTr="008F0888">
        <w:trPr>
          <w:trHeight w:val="288"/>
        </w:trPr>
        <w:tc>
          <w:tcPr>
            <w:tcW w:w="5156" w:type="dxa"/>
          </w:tcPr>
          <w:p w14:paraId="43D284EF" w14:textId="46F04BB3" w:rsidR="00F34646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usuario envía la justificación</w:t>
            </w:r>
          </w:p>
        </w:tc>
        <w:tc>
          <w:tcPr>
            <w:tcW w:w="5156" w:type="dxa"/>
          </w:tcPr>
          <w:p w14:paraId="7E429E23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5CAEC3CB" w14:textId="77777777" w:rsidTr="008F0888">
        <w:trPr>
          <w:trHeight w:val="288"/>
        </w:trPr>
        <w:tc>
          <w:tcPr>
            <w:tcW w:w="5156" w:type="dxa"/>
          </w:tcPr>
          <w:p w14:paraId="562FBD31" w14:textId="6E0C4AEA" w:rsidR="00F34646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11.- EL sistema genera el registro de cancelación con justificación, el id de solicitud y el id del usuario </w:t>
            </w:r>
          </w:p>
        </w:tc>
        <w:tc>
          <w:tcPr>
            <w:tcW w:w="5156" w:type="dxa"/>
          </w:tcPr>
          <w:p w14:paraId="0079D360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100DFC03" w14:textId="77777777" w:rsidTr="008F0888">
        <w:trPr>
          <w:trHeight w:val="288"/>
        </w:trPr>
        <w:tc>
          <w:tcPr>
            <w:tcW w:w="5156" w:type="dxa"/>
          </w:tcPr>
          <w:p w14:paraId="379A2C3F" w14:textId="3138282A" w:rsidR="00F34646" w:rsidRDefault="00F34646" w:rsidP="00F34646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obtiene el id del usuario que solicito la compra</w:t>
            </w:r>
          </w:p>
        </w:tc>
        <w:tc>
          <w:tcPr>
            <w:tcW w:w="5156" w:type="dxa"/>
          </w:tcPr>
          <w:p w14:paraId="30A0489A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1997EAC7" w14:textId="77777777" w:rsidTr="008F0888">
        <w:trPr>
          <w:trHeight w:val="288"/>
        </w:trPr>
        <w:tc>
          <w:tcPr>
            <w:tcW w:w="5156" w:type="dxa"/>
          </w:tcPr>
          <w:p w14:paraId="0389BE2F" w14:textId="3670DFD0" w:rsidR="00F34646" w:rsidRDefault="00F34646" w:rsidP="00F34646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13.-El sistema envía el registro de cancelación a su cuenta</w:t>
            </w:r>
          </w:p>
        </w:tc>
        <w:tc>
          <w:tcPr>
            <w:tcW w:w="5156" w:type="dxa"/>
          </w:tcPr>
          <w:p w14:paraId="5651C24D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487143E4" w14:textId="77777777" w:rsidTr="008F0888">
        <w:trPr>
          <w:trHeight w:val="288"/>
        </w:trPr>
        <w:tc>
          <w:tcPr>
            <w:tcW w:w="5156" w:type="dxa"/>
          </w:tcPr>
          <w:p w14:paraId="74168FDC" w14:textId="4DA14647" w:rsidR="00F34646" w:rsidRDefault="00F34646" w:rsidP="00F34646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sistema elimina por id la solicitud del catálogo de “Compras”</w:t>
            </w:r>
          </w:p>
        </w:tc>
        <w:tc>
          <w:tcPr>
            <w:tcW w:w="5156" w:type="dxa"/>
          </w:tcPr>
          <w:p w14:paraId="2099D446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408F2CAF" w14:textId="77777777" w:rsidTr="008F0888">
        <w:trPr>
          <w:trHeight w:val="288"/>
        </w:trPr>
        <w:tc>
          <w:tcPr>
            <w:tcW w:w="5156" w:type="dxa"/>
          </w:tcPr>
          <w:p w14:paraId="3C466017" w14:textId="3D55AC96" w:rsidR="00F34646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15.- El sistema brinda mensaje de retroalimentación de acción realizada </w:t>
            </w:r>
          </w:p>
        </w:tc>
        <w:tc>
          <w:tcPr>
            <w:tcW w:w="5156" w:type="dxa"/>
          </w:tcPr>
          <w:p w14:paraId="72E11929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3E9BD1CB" w14:textId="77777777" w:rsidTr="008F0888">
        <w:trPr>
          <w:trHeight w:val="288"/>
        </w:trPr>
        <w:tc>
          <w:tcPr>
            <w:tcW w:w="5156" w:type="dxa"/>
          </w:tcPr>
          <w:p w14:paraId="4FB219E7" w14:textId="1C50A95B" w:rsidR="00F34646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usuario acepta la acción y finaliza el caso de uso</w:t>
            </w:r>
          </w:p>
        </w:tc>
        <w:tc>
          <w:tcPr>
            <w:tcW w:w="5156" w:type="dxa"/>
          </w:tcPr>
          <w:p w14:paraId="7E989512" w14:textId="77777777" w:rsidR="00F34646" w:rsidRPr="00E71853" w:rsidRDefault="00F34646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65BE25B0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4AB8B591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2B1A5358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2BFC1E61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022626B0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0CA6F14D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7B83D5C3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0BAC92EB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768CFA17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3F11EF9B" w14:textId="77777777" w:rsidR="00F34646" w:rsidRDefault="00F34646" w:rsidP="004E268B">
      <w:pPr>
        <w:pStyle w:val="Sinespaciado"/>
        <w:rPr>
          <w:rFonts w:ascii="Georgia" w:hAnsi="Georgia"/>
          <w:sz w:val="22"/>
        </w:rPr>
      </w:pPr>
    </w:p>
    <w:p w14:paraId="19633174" w14:textId="77777777" w:rsidR="004E268B" w:rsidRPr="0050038A" w:rsidRDefault="004E268B" w:rsidP="004E268B">
      <w:pPr>
        <w:pStyle w:val="Sinespaciado"/>
        <w:rPr>
          <w:rFonts w:ascii="Georgia" w:hAnsi="Georgia"/>
          <w:sz w:val="22"/>
          <w:lang w:val="es-ES_tradnl"/>
        </w:rPr>
      </w:pPr>
    </w:p>
    <w:p w14:paraId="2C86F129" w14:textId="751B126F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lastRenderedPageBreak/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Ninguno</w:t>
      </w:r>
    </w:p>
    <w:p w14:paraId="4FDE770D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248A20AA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6213E5A9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305E5E4F" w14:textId="77777777" w:rsidR="00CB09BB" w:rsidRPr="0050038A" w:rsidRDefault="00CB09BB" w:rsidP="00CB09BB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2F54D557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64893FDF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006442FB" w14:textId="77777777" w:rsidR="00CB09BB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338B161C" w14:textId="6005E0A7" w:rsidR="00CB09BB" w:rsidRDefault="00CB09BB" w:rsidP="00EA129E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 w:rsidRPr="00CB09BB">
        <w:rPr>
          <w:rFonts w:ascii="Georgia" w:hAnsi="Georgia"/>
          <w:sz w:val="22"/>
          <w:lang w:val="es-ES_tradnl"/>
        </w:rPr>
        <w:t>Haber iniciado sesión y tener sesión activa</w:t>
      </w:r>
    </w:p>
    <w:p w14:paraId="5C885BEE" w14:textId="78BC0FC0" w:rsidR="00CB09BB" w:rsidRPr="00CB09BB" w:rsidRDefault="00CB09BB" w:rsidP="00EA129E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recibido una solicitud de compra</w:t>
      </w:r>
    </w:p>
    <w:p w14:paraId="51DBCAA5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77FA006B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CEF0FF7" w14:textId="77777777" w:rsidR="00CB09BB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40161329" w14:textId="29E9DF11" w:rsidR="00CB09BB" w:rsidRPr="0050038A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Cancelar traspaso de amount a PayPal</w:t>
      </w:r>
    </w:p>
    <w:p w14:paraId="0A4463C1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7CB3A19A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040C598D" w14:textId="77777777" w:rsidR="004E268B" w:rsidRPr="00CB09BB" w:rsidRDefault="004E268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68D4353C" w14:textId="33CEE8A5" w:rsidR="00DF29DA" w:rsidRDefault="00DF29DA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DF29DA" w:rsidRPr="00E11847" w14:paraId="449318AA" w14:textId="77777777" w:rsidTr="008F088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0ED30233" w14:textId="2C0C6F42" w:rsidR="00DF29DA" w:rsidRPr="00E11847" w:rsidRDefault="00667C06" w:rsidP="008F088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7EA74C" wp14:editId="27E63CED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643890</wp:posOffset>
                      </wp:positionV>
                      <wp:extent cx="3200400" cy="685800"/>
                      <wp:effectExtent l="0" t="0" r="0" b="0"/>
                      <wp:wrapSquare wrapText="bothSides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FCC9CC" w14:textId="3519107F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REGISTRAR GRUPO ESTUDIANTIL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EA74C" id="Cuadro de texto 9" o:spid="_x0000_s1034" type="#_x0000_t202" style="position:absolute;left:0;text-align:left;margin-left:18.05pt;margin-top:50.7pt;width:252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" filled="f" stroked="f">
                      <v:textbox>
                        <w:txbxContent>
                          <w:p w14:paraId="5EFCC9CC" w14:textId="3519107F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REGISTRAR GRUPO ESTUDIANTIL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F29DA" w:rsidRPr="00DE58E8">
              <w:rPr>
                <w:rFonts w:ascii="Georgia" w:hAnsi="Georgia"/>
                <w:sz w:val="28"/>
              </w:rPr>
              <w:t xml:space="preserve">Caso: </w:t>
            </w:r>
            <w:r w:rsidR="00DF29DA">
              <w:rPr>
                <w:rFonts w:ascii="Georgia" w:hAnsi="Georgia"/>
                <w:sz w:val="28"/>
              </w:rPr>
              <w:t>52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DF29DA" w:rsidRPr="00E11847" w14:paraId="358DE8E0" w14:textId="77777777" w:rsidTr="008F088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50080F74" w14:textId="77777777" w:rsidR="00DF29DA" w:rsidRPr="00E11847" w:rsidRDefault="00DF29DA" w:rsidP="008F0888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6045C66E" w14:textId="77777777" w:rsidR="00DF29DA" w:rsidRDefault="00DF29DA" w:rsidP="008F088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6FDA5C60" w14:textId="77777777" w:rsidR="00DF29DA" w:rsidRPr="00E11847" w:rsidRDefault="00DF29DA" w:rsidP="008F088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2716B6BA" w14:textId="193F1505" w:rsidR="00DF29DA" w:rsidRPr="001E2D17" w:rsidRDefault="00DF29DA" w:rsidP="008F0888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rPr>
                      <w:rFonts w:ascii="Georgia" w:hAnsi="Georgia"/>
                      <w:b w:val="0"/>
                    </w:rPr>
                    <w:t>“</w:t>
                  </w:r>
                  <w:r w:rsidRPr="00DF29DA">
                    <w:rPr>
                      <w:rFonts w:ascii="Georgia" w:hAnsi="Georgia"/>
                      <w:b w:val="0"/>
                    </w:rPr>
                    <w:t xml:space="preserve">El sistema permitirá el crear un "Grupo estudiantil".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2D6CCE1F" w14:textId="77777777" w:rsidR="00DF29DA" w:rsidRPr="00E71853" w:rsidRDefault="00DF29DA" w:rsidP="008F088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422C38DA" w14:textId="77777777" w:rsidR="00DF29DA" w:rsidRPr="00E11847" w:rsidRDefault="00DF29DA" w:rsidP="008F0888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202B9F83" w14:textId="77777777" w:rsidR="00DF29DA" w:rsidRPr="00E11847" w:rsidRDefault="00DF29DA" w:rsidP="008F0888">
            <w:pPr>
              <w:rPr>
                <w:rFonts w:ascii="Georgia" w:hAnsi="Georgia"/>
              </w:rPr>
            </w:pPr>
          </w:p>
        </w:tc>
      </w:tr>
    </w:tbl>
    <w:p w14:paraId="5A2614D0" w14:textId="77777777" w:rsidR="00DF29DA" w:rsidRDefault="00DF29DA" w:rsidP="00DF29DA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DF29DA" w:rsidRPr="00E71853" w14:paraId="543F7D8E" w14:textId="77777777" w:rsidTr="008F0888">
        <w:tc>
          <w:tcPr>
            <w:tcW w:w="10312" w:type="dxa"/>
            <w:gridSpan w:val="2"/>
          </w:tcPr>
          <w:p w14:paraId="01F94E5A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DF29DA" w:rsidRPr="00E71853" w14:paraId="4AABAB70" w14:textId="77777777" w:rsidTr="008F0888">
        <w:trPr>
          <w:trHeight w:val="358"/>
        </w:trPr>
        <w:tc>
          <w:tcPr>
            <w:tcW w:w="5156" w:type="dxa"/>
          </w:tcPr>
          <w:p w14:paraId="22C08688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4EF5E6FF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DF29DA" w:rsidRPr="00E71853" w14:paraId="7076D70F" w14:textId="77777777" w:rsidTr="00DF29DA">
        <w:trPr>
          <w:trHeight w:val="526"/>
        </w:trPr>
        <w:tc>
          <w:tcPr>
            <w:tcW w:w="5156" w:type="dxa"/>
          </w:tcPr>
          <w:p w14:paraId="36DCC99F" w14:textId="5C555FD7" w:rsidR="00DF29DA" w:rsidRPr="00E71853" w:rsidRDefault="00DF29DA" w:rsidP="00DF29DA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genérico/ registrado selecciona registrar grupo estudiantil</w:t>
            </w:r>
          </w:p>
        </w:tc>
        <w:tc>
          <w:tcPr>
            <w:tcW w:w="5156" w:type="dxa"/>
          </w:tcPr>
          <w:p w14:paraId="4F2F9BBF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5BAF741E" w14:textId="77777777" w:rsidTr="008F0888">
        <w:trPr>
          <w:trHeight w:val="274"/>
        </w:trPr>
        <w:tc>
          <w:tcPr>
            <w:tcW w:w="5156" w:type="dxa"/>
          </w:tcPr>
          <w:p w14:paraId="54C4D58F" w14:textId="55F59BD7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carga la forma de registro de grupos estudiantiles</w:t>
            </w:r>
          </w:p>
        </w:tc>
        <w:tc>
          <w:tcPr>
            <w:tcW w:w="5156" w:type="dxa"/>
          </w:tcPr>
          <w:p w14:paraId="1E41C1AB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45AFB01E" w14:textId="77777777" w:rsidTr="008F0888">
        <w:trPr>
          <w:trHeight w:val="274"/>
        </w:trPr>
        <w:tc>
          <w:tcPr>
            <w:tcW w:w="5156" w:type="dxa"/>
          </w:tcPr>
          <w:p w14:paraId="7506892C" w14:textId="4A6875ED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usuario inserta el correo de grupo estudiantil y contraseña general</w:t>
            </w:r>
          </w:p>
        </w:tc>
        <w:tc>
          <w:tcPr>
            <w:tcW w:w="5156" w:type="dxa"/>
          </w:tcPr>
          <w:p w14:paraId="16C95ADE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2FBD9E73" w14:textId="77777777" w:rsidTr="008F0888">
        <w:trPr>
          <w:trHeight w:val="274"/>
        </w:trPr>
        <w:tc>
          <w:tcPr>
            <w:tcW w:w="5156" w:type="dxa"/>
          </w:tcPr>
          <w:p w14:paraId="000454F4" w14:textId="66F25466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carga los atributos correos del catálogo “Autorizados GE” </w:t>
            </w:r>
            <w:proofErr w:type="gramStart"/>
            <w:r>
              <w:rPr>
                <w:rFonts w:ascii="Georgia" w:hAnsi="Georgia"/>
                <w:sz w:val="22"/>
              </w:rPr>
              <w:t>de la BD</w:t>
            </w:r>
            <w:proofErr w:type="gramEnd"/>
          </w:p>
        </w:tc>
        <w:tc>
          <w:tcPr>
            <w:tcW w:w="5156" w:type="dxa"/>
          </w:tcPr>
          <w:p w14:paraId="413BD741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3E333780" w14:textId="77777777" w:rsidTr="008F0888">
        <w:trPr>
          <w:trHeight w:val="274"/>
        </w:trPr>
        <w:tc>
          <w:tcPr>
            <w:tcW w:w="5156" w:type="dxa"/>
          </w:tcPr>
          <w:p w14:paraId="18746E35" w14:textId="69210DC4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corrobora si el correo insertado está en el catálogo de correos autorizados</w:t>
            </w:r>
          </w:p>
        </w:tc>
        <w:tc>
          <w:tcPr>
            <w:tcW w:w="5156" w:type="dxa"/>
          </w:tcPr>
          <w:p w14:paraId="45B4A538" w14:textId="1F6104F4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5.1.-El sistema finaliza el caso de uso </w:t>
            </w:r>
          </w:p>
        </w:tc>
      </w:tr>
      <w:tr w:rsidR="00DF29DA" w:rsidRPr="00E71853" w14:paraId="0FDDA607" w14:textId="77777777" w:rsidTr="008F0888">
        <w:trPr>
          <w:trHeight w:val="274"/>
        </w:trPr>
        <w:tc>
          <w:tcPr>
            <w:tcW w:w="5156" w:type="dxa"/>
          </w:tcPr>
          <w:p w14:paraId="4DE50164" w14:textId="2FB742FC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6.-El sistema corrobora si el correo esta registrado</w:t>
            </w:r>
          </w:p>
        </w:tc>
        <w:tc>
          <w:tcPr>
            <w:tcW w:w="5156" w:type="dxa"/>
          </w:tcPr>
          <w:p w14:paraId="657335A3" w14:textId="24918C13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6.1.- El sistema finaliza el caso de uso</w:t>
            </w:r>
          </w:p>
        </w:tc>
      </w:tr>
      <w:tr w:rsidR="00DF29DA" w:rsidRPr="00E71853" w14:paraId="2A9324FB" w14:textId="77777777" w:rsidTr="008F0888">
        <w:trPr>
          <w:trHeight w:val="274"/>
        </w:trPr>
        <w:tc>
          <w:tcPr>
            <w:tcW w:w="5156" w:type="dxa"/>
          </w:tcPr>
          <w:p w14:paraId="45371F07" w14:textId="0C20728C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sistema carga la forma de datos de Grupo Estudiantil</w:t>
            </w:r>
          </w:p>
        </w:tc>
        <w:tc>
          <w:tcPr>
            <w:tcW w:w="5156" w:type="dxa"/>
          </w:tcPr>
          <w:p w14:paraId="6EAE2A21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5EB2EF65" w14:textId="77777777" w:rsidTr="008F0888">
        <w:trPr>
          <w:trHeight w:val="274"/>
        </w:trPr>
        <w:tc>
          <w:tcPr>
            <w:tcW w:w="5156" w:type="dxa"/>
          </w:tcPr>
          <w:p w14:paraId="69FE87B9" w14:textId="15C27C08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usuario rellena los datos solicitados</w:t>
            </w:r>
          </w:p>
        </w:tc>
        <w:tc>
          <w:tcPr>
            <w:tcW w:w="5156" w:type="dxa"/>
          </w:tcPr>
          <w:p w14:paraId="64A9BC8A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7E9B91AC" w14:textId="77777777" w:rsidTr="008F0888">
        <w:trPr>
          <w:trHeight w:val="274"/>
        </w:trPr>
        <w:tc>
          <w:tcPr>
            <w:tcW w:w="5156" w:type="dxa"/>
          </w:tcPr>
          <w:p w14:paraId="1196D9CC" w14:textId="611CF80A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genera un mensaje de si desea completar el registro</w:t>
            </w:r>
          </w:p>
        </w:tc>
        <w:tc>
          <w:tcPr>
            <w:tcW w:w="5156" w:type="dxa"/>
          </w:tcPr>
          <w:p w14:paraId="632E345C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3B8EA3F7" w14:textId="77777777" w:rsidTr="008F0888">
        <w:trPr>
          <w:trHeight w:val="274"/>
        </w:trPr>
        <w:tc>
          <w:tcPr>
            <w:tcW w:w="5156" w:type="dxa"/>
          </w:tcPr>
          <w:p w14:paraId="31307509" w14:textId="39100F5E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usuario selecciona sí o no</w:t>
            </w:r>
          </w:p>
        </w:tc>
        <w:tc>
          <w:tcPr>
            <w:tcW w:w="5156" w:type="dxa"/>
          </w:tcPr>
          <w:p w14:paraId="2B06B65C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6B9DDAA0" w14:textId="77777777" w:rsidTr="008F0888">
        <w:trPr>
          <w:trHeight w:val="274"/>
        </w:trPr>
        <w:tc>
          <w:tcPr>
            <w:tcW w:w="5156" w:type="dxa"/>
          </w:tcPr>
          <w:p w14:paraId="6A350B93" w14:textId="06177756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11.-El sistema corrobora si se desea registrar y los datos son validos</w:t>
            </w:r>
          </w:p>
        </w:tc>
        <w:tc>
          <w:tcPr>
            <w:tcW w:w="5156" w:type="dxa"/>
          </w:tcPr>
          <w:p w14:paraId="100A063C" w14:textId="25808030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11.1.- El sistema finaliza el caso de uso</w:t>
            </w:r>
          </w:p>
        </w:tc>
      </w:tr>
      <w:tr w:rsidR="00DF29DA" w:rsidRPr="00E71853" w14:paraId="48E7DB65" w14:textId="77777777" w:rsidTr="00DF29DA">
        <w:trPr>
          <w:trHeight w:val="316"/>
        </w:trPr>
        <w:tc>
          <w:tcPr>
            <w:tcW w:w="5156" w:type="dxa"/>
          </w:tcPr>
          <w:p w14:paraId="21D91A1F" w14:textId="649B2381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 El sistema crea una nueva entrada en entidad “Grupo Estudiantil”</w:t>
            </w:r>
          </w:p>
        </w:tc>
        <w:tc>
          <w:tcPr>
            <w:tcW w:w="5156" w:type="dxa"/>
          </w:tcPr>
          <w:p w14:paraId="20CBE39E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6BFE2C81" w14:textId="77777777" w:rsidTr="008F0888">
        <w:trPr>
          <w:trHeight w:val="274"/>
        </w:trPr>
        <w:tc>
          <w:tcPr>
            <w:tcW w:w="5156" w:type="dxa"/>
          </w:tcPr>
          <w:p w14:paraId="01D897F9" w14:textId="2EADF66A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 El sistema guarda el usuario y contraseña en atributos correspondientes de la entidad</w:t>
            </w:r>
          </w:p>
        </w:tc>
        <w:tc>
          <w:tcPr>
            <w:tcW w:w="5156" w:type="dxa"/>
          </w:tcPr>
          <w:p w14:paraId="6D4ADC9C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288040B0" w14:textId="77777777" w:rsidTr="008F0888">
        <w:trPr>
          <w:trHeight w:val="274"/>
        </w:trPr>
        <w:tc>
          <w:tcPr>
            <w:tcW w:w="5156" w:type="dxa"/>
          </w:tcPr>
          <w:p w14:paraId="10FE4DEC" w14:textId="34528518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sistema crea la entrada en la entidad datos relacionada con el id del Grupo Estudiantil</w:t>
            </w:r>
          </w:p>
        </w:tc>
        <w:tc>
          <w:tcPr>
            <w:tcW w:w="5156" w:type="dxa"/>
          </w:tcPr>
          <w:p w14:paraId="0700105C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6CBD5B0A" w14:textId="77777777" w:rsidTr="008F0888">
        <w:trPr>
          <w:trHeight w:val="274"/>
        </w:trPr>
        <w:tc>
          <w:tcPr>
            <w:tcW w:w="5156" w:type="dxa"/>
          </w:tcPr>
          <w:p w14:paraId="5B3E5A4E" w14:textId="04AFB38D" w:rsidR="00DF29DA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15.- El sistema guarda los datos solicitados u almacena en sus atributos de la entidad correspondientes </w:t>
            </w:r>
          </w:p>
        </w:tc>
        <w:tc>
          <w:tcPr>
            <w:tcW w:w="5156" w:type="dxa"/>
          </w:tcPr>
          <w:p w14:paraId="021B4F49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3F9269B3" w14:textId="77777777" w:rsidTr="008F0888">
        <w:trPr>
          <w:trHeight w:val="274"/>
        </w:trPr>
        <w:tc>
          <w:tcPr>
            <w:tcW w:w="5156" w:type="dxa"/>
          </w:tcPr>
          <w:p w14:paraId="375A7F54" w14:textId="0629CFAF" w:rsidR="00DF29DA" w:rsidRDefault="008F0888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sistema conecta con el caso de uso de asignar administrador de grupo estudiantil en base al usuario llenado en datos</w:t>
            </w:r>
          </w:p>
        </w:tc>
        <w:tc>
          <w:tcPr>
            <w:tcW w:w="5156" w:type="dxa"/>
          </w:tcPr>
          <w:p w14:paraId="25D38B44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775E5D23" w14:textId="77777777" w:rsidTr="008F0888">
        <w:trPr>
          <w:trHeight w:val="791"/>
        </w:trPr>
        <w:tc>
          <w:tcPr>
            <w:tcW w:w="5156" w:type="dxa"/>
          </w:tcPr>
          <w:p w14:paraId="6EEDC221" w14:textId="3FAE1DA6" w:rsidR="00DF29DA" w:rsidRDefault="008F0888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17.- El sistema crea registro de creación con la información del id, usuario, fecha, administrador e id de datos</w:t>
            </w:r>
          </w:p>
        </w:tc>
        <w:tc>
          <w:tcPr>
            <w:tcW w:w="5156" w:type="dxa"/>
          </w:tcPr>
          <w:p w14:paraId="323D5E7B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54AD24FE" w14:textId="77777777" w:rsidTr="008F0888">
        <w:trPr>
          <w:trHeight w:val="274"/>
        </w:trPr>
        <w:tc>
          <w:tcPr>
            <w:tcW w:w="5156" w:type="dxa"/>
          </w:tcPr>
          <w:p w14:paraId="7A27FA5A" w14:textId="15B43BBB" w:rsidR="00DF29DA" w:rsidRDefault="008F0888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18.- El sistema genera retro del registro </w:t>
            </w:r>
          </w:p>
        </w:tc>
        <w:tc>
          <w:tcPr>
            <w:tcW w:w="5156" w:type="dxa"/>
          </w:tcPr>
          <w:p w14:paraId="6ABC4B99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F29DA" w:rsidRPr="00E71853" w14:paraId="47368E70" w14:textId="77777777" w:rsidTr="008F0888">
        <w:trPr>
          <w:trHeight w:val="274"/>
        </w:trPr>
        <w:tc>
          <w:tcPr>
            <w:tcW w:w="5156" w:type="dxa"/>
          </w:tcPr>
          <w:p w14:paraId="1170FA25" w14:textId="435CC470" w:rsidR="00DF29DA" w:rsidRDefault="008F0888" w:rsidP="008F088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19.- El usuario acepta la retroalimentación y finaliza el caso de uso</w:t>
            </w:r>
          </w:p>
        </w:tc>
        <w:tc>
          <w:tcPr>
            <w:tcW w:w="5156" w:type="dxa"/>
          </w:tcPr>
          <w:p w14:paraId="36391710" w14:textId="77777777" w:rsidR="00DF29DA" w:rsidRPr="00E71853" w:rsidRDefault="00DF29DA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0D49285B" w14:textId="77777777" w:rsidR="00DF29DA" w:rsidRDefault="00DF29DA" w:rsidP="00DF29DA">
      <w:pPr>
        <w:pStyle w:val="Sinespaciado"/>
        <w:rPr>
          <w:rFonts w:ascii="Georgia" w:hAnsi="Georgia"/>
          <w:sz w:val="22"/>
        </w:rPr>
      </w:pPr>
    </w:p>
    <w:p w14:paraId="4A9DEAAC" w14:textId="77777777" w:rsidR="00DF29DA" w:rsidRDefault="00DF29DA" w:rsidP="00DF29DA">
      <w:pPr>
        <w:pStyle w:val="Sinespaciado"/>
        <w:rPr>
          <w:rFonts w:ascii="Georgia" w:hAnsi="Georgia"/>
          <w:sz w:val="22"/>
        </w:rPr>
      </w:pPr>
    </w:p>
    <w:p w14:paraId="2740AA7E" w14:textId="77777777" w:rsidR="00DF29DA" w:rsidRDefault="00DF29DA" w:rsidP="00DF29DA">
      <w:pPr>
        <w:pStyle w:val="Sinespaciado"/>
        <w:rPr>
          <w:rFonts w:ascii="Georgia" w:hAnsi="Georgia"/>
          <w:sz w:val="22"/>
        </w:rPr>
      </w:pPr>
    </w:p>
    <w:p w14:paraId="76D96DBA" w14:textId="77777777" w:rsidR="00DF29DA" w:rsidRDefault="00DF29DA" w:rsidP="00DF29DA">
      <w:pPr>
        <w:pStyle w:val="Sinespaciado"/>
        <w:rPr>
          <w:rFonts w:ascii="Georgia" w:hAnsi="Georgia"/>
          <w:sz w:val="22"/>
        </w:rPr>
      </w:pPr>
    </w:p>
    <w:p w14:paraId="42E8806E" w14:textId="77777777" w:rsidR="00DF29DA" w:rsidRDefault="00DF29DA" w:rsidP="00DF29DA">
      <w:pPr>
        <w:pStyle w:val="Sinespaciado"/>
        <w:rPr>
          <w:rFonts w:ascii="Georgia" w:hAnsi="Georgia"/>
          <w:sz w:val="22"/>
        </w:rPr>
      </w:pPr>
    </w:p>
    <w:p w14:paraId="6C93C397" w14:textId="77777777" w:rsidR="00DF29DA" w:rsidRDefault="00DF29DA" w:rsidP="00DF29DA">
      <w:pPr>
        <w:pStyle w:val="Sinespaciado"/>
        <w:rPr>
          <w:rFonts w:ascii="Georgia" w:hAnsi="Georgia"/>
          <w:sz w:val="22"/>
        </w:rPr>
      </w:pPr>
    </w:p>
    <w:p w14:paraId="7BC36A91" w14:textId="77777777" w:rsidR="00DF29DA" w:rsidRPr="0050038A" w:rsidRDefault="00DF29DA" w:rsidP="00DF29DA">
      <w:pPr>
        <w:pStyle w:val="Sinespaciado"/>
        <w:rPr>
          <w:rFonts w:ascii="Georgia" w:hAnsi="Georgia"/>
          <w:sz w:val="22"/>
          <w:lang w:val="es-ES_tradnl"/>
        </w:rPr>
      </w:pPr>
    </w:p>
    <w:p w14:paraId="0C1F5A7B" w14:textId="35F96B71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Asignar Administrador de Grupo Estudiantil</w:t>
      </w:r>
    </w:p>
    <w:p w14:paraId="29DEE937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67A5B639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5B4CA157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25D67161" w14:textId="77777777" w:rsidR="00CB09BB" w:rsidRPr="0050038A" w:rsidRDefault="00CB09BB" w:rsidP="00CB09BB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2EC869DC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5991EBAC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27AAB64A" w14:textId="77AF28DD" w:rsidR="00CB09BB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Emplear correo oficial de grupo estudiantil</w:t>
      </w:r>
    </w:p>
    <w:p w14:paraId="726D4D26" w14:textId="77777777" w:rsidR="00CB09BB" w:rsidRPr="00CB09BB" w:rsidRDefault="00CB09BB" w:rsidP="00CB09BB">
      <w:pPr>
        <w:pStyle w:val="Sinespaciado"/>
        <w:ind w:left="720"/>
        <w:rPr>
          <w:rFonts w:ascii="Georgia" w:hAnsi="Georgia"/>
          <w:sz w:val="22"/>
          <w:lang w:val="es-ES_tradnl"/>
        </w:rPr>
      </w:pPr>
    </w:p>
    <w:p w14:paraId="5B1FED61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72E27A6D" w14:textId="77777777" w:rsidR="00CB09BB" w:rsidRPr="0050038A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757F9FC8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3C21A2FC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644FC753" w14:textId="77777777" w:rsidR="00DF29DA" w:rsidRPr="0050038A" w:rsidRDefault="00DF29DA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639EA925" w14:textId="77777777" w:rsidR="00DF29DA" w:rsidRPr="0050038A" w:rsidRDefault="00DF29DA" w:rsidP="00DF29DA">
      <w:pPr>
        <w:pStyle w:val="Sinespaciado"/>
        <w:rPr>
          <w:rFonts w:ascii="Georgia" w:hAnsi="Georgia"/>
          <w:sz w:val="22"/>
          <w:lang w:val="es-ES_tradnl"/>
        </w:rPr>
      </w:pPr>
    </w:p>
    <w:p w14:paraId="58CBE328" w14:textId="77777777" w:rsidR="00DF29DA" w:rsidRDefault="00DF29DA" w:rsidP="00DF29DA">
      <w:pPr>
        <w:pStyle w:val="Sinespaciado"/>
        <w:rPr>
          <w:rFonts w:ascii="Georgia" w:hAnsi="Georgia"/>
          <w:sz w:val="22"/>
        </w:rPr>
      </w:pPr>
    </w:p>
    <w:p w14:paraId="20D652E5" w14:textId="77777777" w:rsidR="00DF29DA" w:rsidRDefault="00DF29DA" w:rsidP="00DF29DA">
      <w:pPr>
        <w:pStyle w:val="Sinespaciado"/>
        <w:rPr>
          <w:rFonts w:ascii="Georgia" w:hAnsi="Georgia"/>
          <w:sz w:val="22"/>
        </w:rPr>
      </w:pPr>
    </w:p>
    <w:p w14:paraId="23BFC41B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300B35C9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391B2494" w14:textId="77777777" w:rsidR="004E268B" w:rsidRDefault="004E268B" w:rsidP="004E268B">
      <w:pPr>
        <w:pStyle w:val="Sinespaciado"/>
        <w:rPr>
          <w:rFonts w:ascii="Georgia" w:hAnsi="Georgia"/>
          <w:sz w:val="22"/>
        </w:rPr>
      </w:pPr>
    </w:p>
    <w:p w14:paraId="5FC0CFCD" w14:textId="11D1B153" w:rsidR="008F0888" w:rsidRDefault="008F0888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8F0888" w:rsidRPr="00E11847" w14:paraId="643D7CC3" w14:textId="77777777" w:rsidTr="008F088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0B33FD61" w14:textId="65331C8F" w:rsidR="008F0888" w:rsidRPr="00E11847" w:rsidRDefault="00667C06" w:rsidP="008F088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6A1828" wp14:editId="41F7F5B3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643890</wp:posOffset>
                      </wp:positionV>
                      <wp:extent cx="3200400" cy="685800"/>
                      <wp:effectExtent l="0" t="0" r="0" b="0"/>
                      <wp:wrapSquare wrapText="bothSides"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23F58C" w14:textId="30A0FCA5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REGISTRAR PRODUCTO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6A1828" id="Cuadro de texto 11" o:spid="_x0000_s1035" type="#_x0000_t202" style="position:absolute;left:0;text-align:left;margin-left:18.05pt;margin-top:50.7pt;width:252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" filled="f" stroked="f">
                      <v:textbox>
                        <w:txbxContent>
                          <w:p w14:paraId="3923F58C" w14:textId="30A0FCA5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REGISTRAR PRODUCTO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F0888" w:rsidRPr="00DE58E8">
              <w:rPr>
                <w:rFonts w:ascii="Georgia" w:hAnsi="Georgia"/>
                <w:sz w:val="28"/>
              </w:rPr>
              <w:t xml:space="preserve">Caso: </w:t>
            </w:r>
            <w:r w:rsidR="008F0888">
              <w:rPr>
                <w:rFonts w:ascii="Georgia" w:hAnsi="Georgia"/>
                <w:sz w:val="28"/>
              </w:rPr>
              <w:t>53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8F0888" w:rsidRPr="00E11847" w14:paraId="14121218" w14:textId="77777777" w:rsidTr="008F088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648C263D" w14:textId="77777777" w:rsidR="008F0888" w:rsidRPr="00E11847" w:rsidRDefault="008F0888" w:rsidP="008F0888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6FA3CE3F" w14:textId="77777777" w:rsidR="008F0888" w:rsidRDefault="008F0888" w:rsidP="008F088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7A2C29CA" w14:textId="77777777" w:rsidR="008F0888" w:rsidRPr="00E11847" w:rsidRDefault="008F0888" w:rsidP="008F088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0B4C2199" w14:textId="096E7C61" w:rsidR="008F0888" w:rsidRPr="001E2D17" w:rsidRDefault="008F0888" w:rsidP="008F0888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="009F083F">
                    <w:t xml:space="preserve"> “</w:t>
                  </w:r>
                  <w:r w:rsidR="009F083F" w:rsidRPr="009F083F">
                    <w:rPr>
                      <w:rFonts w:ascii="Georgia" w:hAnsi="Georgia"/>
                      <w:b w:val="0"/>
                    </w:rPr>
                    <w:t>El sistema permitirá al usuario registrar productos que quiera vender en aplicación</w:t>
                  </w:r>
                  <w:r w:rsidR="009F083F">
                    <w:rPr>
                      <w:rFonts w:ascii="Georgia" w:hAnsi="Georgia"/>
                      <w:b w:val="0"/>
                    </w:rPr>
                    <w:t>”</w:t>
                  </w:r>
                </w:p>
                <w:p w14:paraId="02B19DC3" w14:textId="77777777" w:rsidR="008F0888" w:rsidRPr="00E71853" w:rsidRDefault="008F0888" w:rsidP="008F088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72FDF7A3" w14:textId="77777777" w:rsidR="008F0888" w:rsidRPr="009F083F" w:rsidRDefault="008F0888" w:rsidP="008F088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</w:tc>
            </w:tr>
          </w:tbl>
          <w:p w14:paraId="144CE017" w14:textId="77777777" w:rsidR="008F0888" w:rsidRPr="00E11847" w:rsidRDefault="008F0888" w:rsidP="008F0888">
            <w:pPr>
              <w:rPr>
                <w:rFonts w:ascii="Georgia" w:hAnsi="Georgia"/>
              </w:rPr>
            </w:pPr>
          </w:p>
        </w:tc>
      </w:tr>
    </w:tbl>
    <w:p w14:paraId="25E83DB3" w14:textId="77777777" w:rsidR="008F0888" w:rsidRDefault="008F0888" w:rsidP="008F0888">
      <w:pPr>
        <w:pStyle w:val="Sinespaciado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8F0888" w:rsidRPr="00E71853" w14:paraId="176C583A" w14:textId="77777777" w:rsidTr="008F0888">
        <w:tc>
          <w:tcPr>
            <w:tcW w:w="10312" w:type="dxa"/>
            <w:gridSpan w:val="2"/>
          </w:tcPr>
          <w:p w14:paraId="5993D557" w14:textId="77777777" w:rsidR="008F0888" w:rsidRPr="00E71853" w:rsidRDefault="008F0888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8F0888" w:rsidRPr="00E71853" w14:paraId="096C575C" w14:textId="77777777" w:rsidTr="008F0888">
        <w:trPr>
          <w:trHeight w:val="358"/>
        </w:trPr>
        <w:tc>
          <w:tcPr>
            <w:tcW w:w="5156" w:type="dxa"/>
          </w:tcPr>
          <w:p w14:paraId="328178F2" w14:textId="77777777" w:rsidR="008F0888" w:rsidRPr="00E71853" w:rsidRDefault="008F0888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2C09A785" w14:textId="77777777" w:rsidR="008F0888" w:rsidRPr="00E71853" w:rsidRDefault="008F0888" w:rsidP="008F088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8F0888" w:rsidRPr="00E71853" w14:paraId="41A28028" w14:textId="77777777" w:rsidTr="00DE2385">
        <w:trPr>
          <w:trHeight w:val="554"/>
        </w:trPr>
        <w:tc>
          <w:tcPr>
            <w:tcW w:w="5156" w:type="dxa"/>
          </w:tcPr>
          <w:p w14:paraId="1C60272F" w14:textId="7CAAC15D" w:rsidR="008F0888" w:rsidRPr="00E71853" w:rsidRDefault="008F0888" w:rsidP="009F083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</w:t>
            </w:r>
            <w:r w:rsidR="00DE2385">
              <w:rPr>
                <w:rFonts w:ascii="Georgia" w:hAnsi="Georgia"/>
                <w:sz w:val="22"/>
              </w:rPr>
              <w:t xml:space="preserve">El usuario selecciona registrar </w:t>
            </w:r>
            <w:r w:rsidR="009F083F">
              <w:rPr>
                <w:rFonts w:ascii="Georgia" w:hAnsi="Georgia"/>
                <w:sz w:val="22"/>
              </w:rPr>
              <w:t>producto</w:t>
            </w:r>
          </w:p>
        </w:tc>
        <w:tc>
          <w:tcPr>
            <w:tcW w:w="5156" w:type="dxa"/>
          </w:tcPr>
          <w:p w14:paraId="2FCC09D8" w14:textId="77777777" w:rsidR="008F0888" w:rsidRPr="00E71853" w:rsidRDefault="008F0888" w:rsidP="008F088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7A1C5A21" w14:textId="77777777" w:rsidTr="002827F8">
        <w:trPr>
          <w:trHeight w:val="260"/>
        </w:trPr>
        <w:tc>
          <w:tcPr>
            <w:tcW w:w="5156" w:type="dxa"/>
          </w:tcPr>
          <w:p w14:paraId="215D42D8" w14:textId="0EE5F0FA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del catálogo de usuarios</w:t>
            </w:r>
          </w:p>
        </w:tc>
        <w:tc>
          <w:tcPr>
            <w:tcW w:w="5156" w:type="dxa"/>
          </w:tcPr>
          <w:p w14:paraId="11DA2DD1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49658FED" w14:textId="77777777" w:rsidTr="002827F8">
        <w:trPr>
          <w:trHeight w:val="260"/>
        </w:trPr>
        <w:tc>
          <w:tcPr>
            <w:tcW w:w="5156" w:type="dxa"/>
          </w:tcPr>
          <w:p w14:paraId="2CBA8E77" w14:textId="6608A9E4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corrobora si la sesión esta activa</w:t>
            </w:r>
          </w:p>
        </w:tc>
        <w:tc>
          <w:tcPr>
            <w:tcW w:w="5156" w:type="dxa"/>
          </w:tcPr>
          <w:p w14:paraId="0BF8230E" w14:textId="3C60437F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sistema finaliza el caso de uso</w:t>
            </w:r>
          </w:p>
        </w:tc>
      </w:tr>
      <w:tr w:rsidR="009F083F" w:rsidRPr="00E71853" w14:paraId="63D0FEDE" w14:textId="77777777" w:rsidTr="002827F8">
        <w:trPr>
          <w:trHeight w:val="260"/>
        </w:trPr>
        <w:tc>
          <w:tcPr>
            <w:tcW w:w="5156" w:type="dxa"/>
          </w:tcPr>
          <w:p w14:paraId="584F47A5" w14:textId="2E09B45E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 El sistema carga la forma de registrar producto</w:t>
            </w:r>
          </w:p>
        </w:tc>
        <w:tc>
          <w:tcPr>
            <w:tcW w:w="5156" w:type="dxa"/>
          </w:tcPr>
          <w:p w14:paraId="747C68E5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2E1824B0" w14:textId="77777777" w:rsidTr="002827F8">
        <w:trPr>
          <w:trHeight w:val="260"/>
        </w:trPr>
        <w:tc>
          <w:tcPr>
            <w:tcW w:w="5156" w:type="dxa"/>
          </w:tcPr>
          <w:p w14:paraId="63CE7738" w14:textId="4559581C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muestra la forma</w:t>
            </w:r>
          </w:p>
        </w:tc>
        <w:tc>
          <w:tcPr>
            <w:tcW w:w="5156" w:type="dxa"/>
          </w:tcPr>
          <w:p w14:paraId="02C080C1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168097A3" w14:textId="77777777" w:rsidTr="002827F8">
        <w:trPr>
          <w:trHeight w:val="260"/>
        </w:trPr>
        <w:tc>
          <w:tcPr>
            <w:tcW w:w="5156" w:type="dxa"/>
          </w:tcPr>
          <w:p w14:paraId="6F442CBC" w14:textId="3E393F25" w:rsidR="009F083F" w:rsidRDefault="009F083F" w:rsidP="009F083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usuario rellana los datos que la forma solicita</w:t>
            </w:r>
          </w:p>
        </w:tc>
        <w:tc>
          <w:tcPr>
            <w:tcW w:w="5156" w:type="dxa"/>
          </w:tcPr>
          <w:p w14:paraId="25750D01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27B11EC7" w14:textId="77777777" w:rsidTr="002827F8">
        <w:trPr>
          <w:trHeight w:val="260"/>
        </w:trPr>
        <w:tc>
          <w:tcPr>
            <w:tcW w:w="5156" w:type="dxa"/>
          </w:tcPr>
          <w:p w14:paraId="5E460B80" w14:textId="2A654479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usuario selecciona submit</w:t>
            </w:r>
          </w:p>
        </w:tc>
        <w:tc>
          <w:tcPr>
            <w:tcW w:w="5156" w:type="dxa"/>
          </w:tcPr>
          <w:p w14:paraId="40340BAF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38931921" w14:textId="77777777" w:rsidTr="002827F8">
        <w:trPr>
          <w:trHeight w:val="260"/>
        </w:trPr>
        <w:tc>
          <w:tcPr>
            <w:tcW w:w="5156" w:type="dxa"/>
          </w:tcPr>
          <w:p w14:paraId="50F688D7" w14:textId="0986C449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sistema brinda un mensaje de confinación</w:t>
            </w:r>
          </w:p>
        </w:tc>
        <w:tc>
          <w:tcPr>
            <w:tcW w:w="5156" w:type="dxa"/>
          </w:tcPr>
          <w:p w14:paraId="1CEC8410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4885CE28" w14:textId="77777777" w:rsidTr="002827F8">
        <w:trPr>
          <w:trHeight w:val="260"/>
        </w:trPr>
        <w:tc>
          <w:tcPr>
            <w:tcW w:w="5156" w:type="dxa"/>
          </w:tcPr>
          <w:p w14:paraId="7E37CD1E" w14:textId="0754BBEF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usuario acepta o cancela la acción</w:t>
            </w:r>
          </w:p>
        </w:tc>
        <w:tc>
          <w:tcPr>
            <w:tcW w:w="5156" w:type="dxa"/>
          </w:tcPr>
          <w:p w14:paraId="3DC4F8B3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06885D15" w14:textId="77777777" w:rsidTr="002827F8">
        <w:trPr>
          <w:trHeight w:val="260"/>
        </w:trPr>
        <w:tc>
          <w:tcPr>
            <w:tcW w:w="5156" w:type="dxa"/>
          </w:tcPr>
          <w:p w14:paraId="5042BA48" w14:textId="396CC92E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sistema corrobora la selección</w:t>
            </w:r>
            <w:r w:rsidR="00853314">
              <w:rPr>
                <w:rFonts w:ascii="Georgia" w:hAnsi="Georgia"/>
                <w:sz w:val="22"/>
              </w:rPr>
              <w:t xml:space="preserve"> y la valides de los datos</w:t>
            </w:r>
          </w:p>
        </w:tc>
        <w:tc>
          <w:tcPr>
            <w:tcW w:w="5156" w:type="dxa"/>
          </w:tcPr>
          <w:p w14:paraId="2AF14F9F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3E3AB514" w14:textId="77777777" w:rsidTr="002827F8">
        <w:trPr>
          <w:trHeight w:val="260"/>
        </w:trPr>
        <w:tc>
          <w:tcPr>
            <w:tcW w:w="5156" w:type="dxa"/>
          </w:tcPr>
          <w:p w14:paraId="3867ABB2" w14:textId="2A06A98C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11.- El sistema genera la entrada en </w:t>
            </w:r>
            <w:proofErr w:type="gramStart"/>
            <w:r>
              <w:rPr>
                <w:rFonts w:ascii="Georgia" w:hAnsi="Georgia"/>
                <w:sz w:val="22"/>
              </w:rPr>
              <w:t>la BD</w:t>
            </w:r>
            <w:proofErr w:type="gramEnd"/>
            <w:r>
              <w:rPr>
                <w:rFonts w:ascii="Georgia" w:hAnsi="Georgia"/>
                <w:sz w:val="22"/>
              </w:rPr>
              <w:t xml:space="preserve"> en </w:t>
            </w:r>
            <w:proofErr w:type="spellStart"/>
            <w:r>
              <w:rPr>
                <w:rFonts w:ascii="Georgia" w:hAnsi="Georgia"/>
                <w:sz w:val="22"/>
              </w:rPr>
              <w:t>al</w:t>
            </w:r>
            <w:proofErr w:type="spellEnd"/>
            <w:r>
              <w:rPr>
                <w:rFonts w:ascii="Georgia" w:hAnsi="Georgia"/>
                <w:sz w:val="22"/>
              </w:rPr>
              <w:t xml:space="preserve"> entidad “Productos” con la etiqueta id del usuario</w:t>
            </w:r>
          </w:p>
        </w:tc>
        <w:tc>
          <w:tcPr>
            <w:tcW w:w="5156" w:type="dxa"/>
          </w:tcPr>
          <w:p w14:paraId="7C32A6EC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5B1AB9EA" w14:textId="77777777" w:rsidTr="002827F8">
        <w:trPr>
          <w:trHeight w:val="260"/>
        </w:trPr>
        <w:tc>
          <w:tcPr>
            <w:tcW w:w="5156" w:type="dxa"/>
          </w:tcPr>
          <w:p w14:paraId="6D419827" w14:textId="56A50BE9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 El sistema almacena los datos solicitados en los atributos correspondientes de la entidad “Productos”</w:t>
            </w:r>
          </w:p>
        </w:tc>
        <w:tc>
          <w:tcPr>
            <w:tcW w:w="5156" w:type="dxa"/>
          </w:tcPr>
          <w:p w14:paraId="087712D9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6F3AA86E" w14:textId="77777777" w:rsidTr="002827F8">
        <w:trPr>
          <w:trHeight w:val="260"/>
        </w:trPr>
        <w:tc>
          <w:tcPr>
            <w:tcW w:w="5156" w:type="dxa"/>
          </w:tcPr>
          <w:p w14:paraId="2B5B30DB" w14:textId="3AD0D5EC" w:rsidR="009F083F" w:rsidRDefault="009F083F" w:rsidP="009F083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 El sistema genera el registro de la creación del producto con los datos insertados y el id del usuario</w:t>
            </w:r>
          </w:p>
        </w:tc>
        <w:tc>
          <w:tcPr>
            <w:tcW w:w="5156" w:type="dxa"/>
          </w:tcPr>
          <w:p w14:paraId="646E1C25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5D4A0088" w14:textId="77777777" w:rsidTr="002827F8">
        <w:trPr>
          <w:trHeight w:val="260"/>
        </w:trPr>
        <w:tc>
          <w:tcPr>
            <w:tcW w:w="5156" w:type="dxa"/>
          </w:tcPr>
          <w:p w14:paraId="385C80DE" w14:textId="7CC18B0F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sistema actualiza los productos pertenecientes al usuario</w:t>
            </w:r>
          </w:p>
        </w:tc>
        <w:tc>
          <w:tcPr>
            <w:tcW w:w="5156" w:type="dxa"/>
          </w:tcPr>
          <w:p w14:paraId="4FC896B2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0FAA7F60" w14:textId="77777777" w:rsidTr="002827F8">
        <w:trPr>
          <w:trHeight w:val="260"/>
        </w:trPr>
        <w:tc>
          <w:tcPr>
            <w:tcW w:w="5156" w:type="dxa"/>
          </w:tcPr>
          <w:p w14:paraId="7B034163" w14:textId="5CB85DD8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sistema da retroalimentación de la acción</w:t>
            </w:r>
          </w:p>
        </w:tc>
        <w:tc>
          <w:tcPr>
            <w:tcW w:w="5156" w:type="dxa"/>
          </w:tcPr>
          <w:p w14:paraId="46F066F4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9F083F" w:rsidRPr="00E71853" w14:paraId="136F80A9" w14:textId="77777777" w:rsidTr="002827F8">
        <w:trPr>
          <w:trHeight w:val="260"/>
        </w:trPr>
        <w:tc>
          <w:tcPr>
            <w:tcW w:w="5156" w:type="dxa"/>
          </w:tcPr>
          <w:p w14:paraId="1AE54C76" w14:textId="0EC299E2" w:rsidR="009F083F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16.- El usuario acepta la retro y finaliza el caso de uso </w:t>
            </w:r>
          </w:p>
        </w:tc>
        <w:tc>
          <w:tcPr>
            <w:tcW w:w="5156" w:type="dxa"/>
          </w:tcPr>
          <w:p w14:paraId="69B30263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2566D121" w14:textId="77777777" w:rsidR="008F0888" w:rsidRDefault="008F0888" w:rsidP="008F0888">
      <w:pPr>
        <w:pStyle w:val="Sinespaciado"/>
        <w:rPr>
          <w:rFonts w:ascii="Georgia" w:hAnsi="Georgia"/>
          <w:sz w:val="22"/>
        </w:rPr>
      </w:pPr>
    </w:p>
    <w:p w14:paraId="7471A711" w14:textId="77777777" w:rsidR="008F0888" w:rsidRDefault="008F0888" w:rsidP="008F0888">
      <w:pPr>
        <w:pStyle w:val="Sinespaciado"/>
        <w:rPr>
          <w:rFonts w:ascii="Georgia" w:hAnsi="Georgia"/>
          <w:sz w:val="22"/>
        </w:rPr>
      </w:pPr>
    </w:p>
    <w:p w14:paraId="47232D56" w14:textId="77777777" w:rsidR="008F0888" w:rsidRDefault="008F0888" w:rsidP="008F0888">
      <w:pPr>
        <w:pStyle w:val="Sinespaciado"/>
        <w:rPr>
          <w:rFonts w:ascii="Georgia" w:hAnsi="Georgia"/>
          <w:sz w:val="22"/>
        </w:rPr>
      </w:pPr>
    </w:p>
    <w:p w14:paraId="2B8F2751" w14:textId="77777777" w:rsidR="008F0888" w:rsidRDefault="008F0888" w:rsidP="008F0888">
      <w:pPr>
        <w:pStyle w:val="Sinespaciado"/>
        <w:rPr>
          <w:rFonts w:ascii="Georgia" w:hAnsi="Georgia"/>
          <w:sz w:val="22"/>
        </w:rPr>
      </w:pPr>
    </w:p>
    <w:p w14:paraId="2DE4178F" w14:textId="77777777" w:rsidR="008F0888" w:rsidRDefault="008F0888" w:rsidP="008F0888">
      <w:pPr>
        <w:pStyle w:val="Sinespaciado"/>
        <w:rPr>
          <w:rFonts w:ascii="Georgia" w:hAnsi="Georgia"/>
          <w:sz w:val="22"/>
        </w:rPr>
      </w:pPr>
    </w:p>
    <w:p w14:paraId="22688737" w14:textId="77777777" w:rsidR="008F0888" w:rsidRDefault="008F0888" w:rsidP="008F0888">
      <w:pPr>
        <w:pStyle w:val="Sinespaciado"/>
        <w:rPr>
          <w:rFonts w:ascii="Georgia" w:hAnsi="Georgia"/>
          <w:sz w:val="22"/>
        </w:rPr>
      </w:pPr>
    </w:p>
    <w:p w14:paraId="0AD1D051" w14:textId="77777777" w:rsidR="003345FE" w:rsidRDefault="003345FE" w:rsidP="008F0888">
      <w:pPr>
        <w:pStyle w:val="Sinespaciado"/>
        <w:rPr>
          <w:rFonts w:ascii="Georgia" w:hAnsi="Georgia"/>
          <w:sz w:val="22"/>
        </w:rPr>
      </w:pPr>
    </w:p>
    <w:p w14:paraId="2E316315" w14:textId="77777777" w:rsidR="003345FE" w:rsidRDefault="003345FE" w:rsidP="008F0888">
      <w:pPr>
        <w:pStyle w:val="Sinespaciado"/>
        <w:rPr>
          <w:rFonts w:ascii="Georgia" w:hAnsi="Georgia"/>
          <w:sz w:val="22"/>
        </w:rPr>
      </w:pPr>
    </w:p>
    <w:p w14:paraId="37B2E430" w14:textId="77777777" w:rsidR="003345FE" w:rsidRDefault="003345FE" w:rsidP="008F0888">
      <w:pPr>
        <w:pStyle w:val="Sinespaciado"/>
        <w:rPr>
          <w:rFonts w:ascii="Georgia" w:hAnsi="Georgia"/>
          <w:sz w:val="22"/>
        </w:rPr>
      </w:pPr>
    </w:p>
    <w:p w14:paraId="64E8CAD2" w14:textId="77777777" w:rsidR="003345FE" w:rsidRDefault="003345FE" w:rsidP="008F0888">
      <w:pPr>
        <w:pStyle w:val="Sinespaciado"/>
        <w:rPr>
          <w:rFonts w:ascii="Georgia" w:hAnsi="Georgia"/>
          <w:sz w:val="22"/>
        </w:rPr>
      </w:pPr>
    </w:p>
    <w:p w14:paraId="51B9BBC5" w14:textId="77777777" w:rsidR="003345FE" w:rsidRDefault="003345FE" w:rsidP="008F0888">
      <w:pPr>
        <w:pStyle w:val="Sinespaciado"/>
        <w:rPr>
          <w:rFonts w:ascii="Georgia" w:hAnsi="Georgia"/>
          <w:sz w:val="22"/>
        </w:rPr>
      </w:pPr>
    </w:p>
    <w:p w14:paraId="5D655A78" w14:textId="77777777" w:rsidR="003345FE" w:rsidRDefault="003345FE" w:rsidP="008F0888">
      <w:pPr>
        <w:pStyle w:val="Sinespaciado"/>
        <w:rPr>
          <w:rFonts w:ascii="Georgia" w:hAnsi="Georgia"/>
          <w:sz w:val="22"/>
        </w:rPr>
      </w:pPr>
    </w:p>
    <w:p w14:paraId="144C88A2" w14:textId="77777777" w:rsidR="003345FE" w:rsidRDefault="003345FE" w:rsidP="008F0888">
      <w:pPr>
        <w:pStyle w:val="Sinespaciado"/>
        <w:rPr>
          <w:rFonts w:ascii="Georgia" w:hAnsi="Georgia"/>
          <w:sz w:val="22"/>
        </w:rPr>
      </w:pPr>
    </w:p>
    <w:p w14:paraId="57227CED" w14:textId="77777777" w:rsidR="003345FE" w:rsidRDefault="003345FE" w:rsidP="008F0888">
      <w:pPr>
        <w:pStyle w:val="Sinespaciado"/>
        <w:rPr>
          <w:rFonts w:ascii="Georgia" w:hAnsi="Georgia"/>
          <w:sz w:val="22"/>
        </w:rPr>
      </w:pPr>
    </w:p>
    <w:p w14:paraId="611F7446" w14:textId="77777777" w:rsidR="003345FE" w:rsidRDefault="003345FE" w:rsidP="008F0888">
      <w:pPr>
        <w:pStyle w:val="Sinespaciado"/>
        <w:rPr>
          <w:rFonts w:ascii="Georgia" w:hAnsi="Georgia"/>
          <w:sz w:val="22"/>
        </w:rPr>
      </w:pPr>
    </w:p>
    <w:p w14:paraId="1F1820A6" w14:textId="77777777" w:rsidR="008F0888" w:rsidRPr="0050038A" w:rsidRDefault="008F0888" w:rsidP="008F0888">
      <w:pPr>
        <w:pStyle w:val="Sinespaciado"/>
        <w:rPr>
          <w:rFonts w:ascii="Georgia" w:hAnsi="Georgia"/>
          <w:sz w:val="22"/>
          <w:lang w:val="es-ES_tradnl"/>
        </w:rPr>
      </w:pPr>
    </w:p>
    <w:p w14:paraId="66359C3E" w14:textId="21534B99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Ninguno</w:t>
      </w:r>
    </w:p>
    <w:p w14:paraId="31B7F707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798C8EB9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204C3E7A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28059E1F" w14:textId="77777777" w:rsidR="00CB09BB" w:rsidRPr="0050038A" w:rsidRDefault="00CB09BB" w:rsidP="00CB09BB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7A8FCFE5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7A276CB7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5582914E" w14:textId="77777777" w:rsidR="00CB09BB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0D0D3BAD" w14:textId="77777777" w:rsidR="00CB09BB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4FB70342" w14:textId="1387EA2D" w:rsidR="00CB09BB" w:rsidRPr="009908F1" w:rsidRDefault="00CB09BB" w:rsidP="00CB09BB">
      <w:pPr>
        <w:pStyle w:val="Sinespaciado"/>
        <w:ind w:left="720"/>
        <w:rPr>
          <w:rFonts w:ascii="Georgia" w:hAnsi="Georgia"/>
          <w:sz w:val="22"/>
          <w:lang w:val="es-ES_tradnl"/>
        </w:rPr>
      </w:pPr>
    </w:p>
    <w:p w14:paraId="3B04E9A5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468443A5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5B23EF93" w14:textId="77777777" w:rsidR="00CB09BB" w:rsidRPr="0050038A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0CAAC40E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0E3004E9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10C1DA5F" w14:textId="77777777" w:rsidR="008F0888" w:rsidRPr="0050038A" w:rsidRDefault="008F0888" w:rsidP="008F0888">
      <w:pPr>
        <w:pStyle w:val="Sinespaciado"/>
        <w:rPr>
          <w:rFonts w:ascii="Georgia" w:hAnsi="Georgia"/>
          <w:sz w:val="22"/>
          <w:lang w:val="es-ES_tradnl"/>
        </w:rPr>
      </w:pPr>
    </w:p>
    <w:p w14:paraId="77E330F8" w14:textId="77777777" w:rsidR="008F0888" w:rsidRDefault="008F0888" w:rsidP="008F0888">
      <w:pPr>
        <w:pStyle w:val="Sinespaciado"/>
        <w:rPr>
          <w:rFonts w:ascii="Georgia" w:hAnsi="Georgia"/>
          <w:sz w:val="22"/>
        </w:rPr>
      </w:pPr>
    </w:p>
    <w:p w14:paraId="348C7367" w14:textId="67B5FC29" w:rsidR="00141C4A" w:rsidRDefault="00141C4A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41C4A" w:rsidRPr="00E11847" w14:paraId="4FB6E4EE" w14:textId="77777777" w:rsidTr="002827F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146969A8" w14:textId="21896220" w:rsidR="00141C4A" w:rsidRPr="00E11847" w:rsidRDefault="00667C06" w:rsidP="002827F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7F2081" wp14:editId="3A4AA11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760730</wp:posOffset>
                      </wp:positionV>
                      <wp:extent cx="3200400" cy="685800"/>
                      <wp:effectExtent l="0" t="0" r="0" b="0"/>
                      <wp:wrapSquare wrapText="bothSides"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90765" w14:textId="502E2C9D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REGISTRAR USUARIO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F2081" id="Cuadro de texto 12" o:spid="_x0000_s1036" type="#_x0000_t202" style="position:absolute;left:0;text-align:left;margin-left:18.1pt;margin-top:59.9pt;width:252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" filled="f" stroked="f">
                      <v:textbox>
                        <w:txbxContent>
                          <w:p w14:paraId="2B090765" w14:textId="502E2C9D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REGISTRAR USUARIO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41C4A" w:rsidRPr="00DE58E8">
              <w:rPr>
                <w:rFonts w:ascii="Georgia" w:hAnsi="Georgia"/>
                <w:sz w:val="28"/>
              </w:rPr>
              <w:t xml:space="preserve">Caso: </w:t>
            </w:r>
            <w:r w:rsidR="00141C4A">
              <w:rPr>
                <w:rFonts w:ascii="Georgia" w:hAnsi="Georgia"/>
                <w:sz w:val="28"/>
              </w:rPr>
              <w:t>54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41C4A" w:rsidRPr="00E11847" w14:paraId="4D2F879E" w14:textId="77777777" w:rsidTr="002827F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2B070090" w14:textId="77777777" w:rsidR="00141C4A" w:rsidRPr="00E11847" w:rsidRDefault="00141C4A" w:rsidP="002827F8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46AD666F" w14:textId="77777777" w:rsidR="00141C4A" w:rsidRDefault="00141C4A" w:rsidP="002827F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053F8D2A" w14:textId="77777777" w:rsidR="00141C4A" w:rsidRPr="00E11847" w:rsidRDefault="00141C4A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721739C1" w14:textId="4FEBB408" w:rsidR="00141C4A" w:rsidRPr="001E2D17" w:rsidRDefault="00141C4A" w:rsidP="002827F8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rPr>
                      <w:rFonts w:ascii="Georgia" w:hAnsi="Georgia"/>
                      <w:b w:val="0"/>
                    </w:rPr>
                    <w:t>“</w:t>
                  </w:r>
                  <w:r w:rsidRPr="00141C4A">
                    <w:rPr>
                      <w:rFonts w:ascii="Georgia" w:hAnsi="Georgia"/>
                      <w:b w:val="0"/>
                    </w:rPr>
                    <w:t xml:space="preserve">El sistema permitirá el registro de la información propia de un individuo o colectividad con el fin de convertirla en usuario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000F957B" w14:textId="77777777" w:rsidR="00141C4A" w:rsidRPr="00E71853" w:rsidRDefault="00141C4A" w:rsidP="002827F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70E6469A" w14:textId="77777777" w:rsidR="00141C4A" w:rsidRPr="00E11847" w:rsidRDefault="00141C4A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3372A1D3" w14:textId="77777777" w:rsidR="00141C4A" w:rsidRPr="00E11847" w:rsidRDefault="00141C4A" w:rsidP="002827F8">
            <w:pPr>
              <w:rPr>
                <w:rFonts w:ascii="Georgia" w:hAnsi="Georgia"/>
              </w:rPr>
            </w:pPr>
          </w:p>
        </w:tc>
      </w:tr>
    </w:tbl>
    <w:p w14:paraId="36797107" w14:textId="77777777" w:rsidR="00141C4A" w:rsidRDefault="00141C4A" w:rsidP="00141C4A">
      <w:pPr>
        <w:pStyle w:val="Sinespaciado"/>
        <w:rPr>
          <w:rFonts w:ascii="Georgia" w:hAnsi="Georgia"/>
        </w:rPr>
      </w:pPr>
    </w:p>
    <w:p w14:paraId="0AB590D9" w14:textId="77777777" w:rsidR="009F083F" w:rsidRDefault="009F083F" w:rsidP="009F083F">
      <w:pPr>
        <w:pStyle w:val="Sinespaciado"/>
        <w:rPr>
          <w:rFonts w:ascii="Georgia" w:hAnsi="Georgi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9F083F" w:rsidRPr="00E71853" w14:paraId="172C73EC" w14:textId="77777777" w:rsidTr="002827F8">
        <w:tc>
          <w:tcPr>
            <w:tcW w:w="10312" w:type="dxa"/>
            <w:gridSpan w:val="2"/>
          </w:tcPr>
          <w:p w14:paraId="728298CA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9F083F" w:rsidRPr="00E71853" w14:paraId="49E34927" w14:textId="77777777" w:rsidTr="002827F8">
        <w:trPr>
          <w:trHeight w:val="317"/>
        </w:trPr>
        <w:tc>
          <w:tcPr>
            <w:tcW w:w="5156" w:type="dxa"/>
          </w:tcPr>
          <w:p w14:paraId="1F67E600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6FEF497E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9F083F" w:rsidRPr="00E71853" w14:paraId="55C147AC" w14:textId="77777777" w:rsidTr="002827F8">
        <w:tc>
          <w:tcPr>
            <w:tcW w:w="5156" w:type="dxa"/>
          </w:tcPr>
          <w:p w14:paraId="2F7A4A0A" w14:textId="0D7DA1C4" w:rsidR="009F083F" w:rsidRPr="00E71853" w:rsidRDefault="009F083F" w:rsidP="00907300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</w:t>
            </w:r>
            <w:r w:rsidR="00907300">
              <w:rPr>
                <w:rFonts w:ascii="Georgia" w:hAnsi="Georgia"/>
                <w:sz w:val="22"/>
              </w:rPr>
              <w:t>individuo</w:t>
            </w:r>
            <w:r>
              <w:rPr>
                <w:rFonts w:ascii="Georgia" w:hAnsi="Georgia"/>
                <w:sz w:val="22"/>
              </w:rPr>
              <w:t xml:space="preserve"> selecciona </w:t>
            </w:r>
            <w:r w:rsidR="00D01758">
              <w:rPr>
                <w:rFonts w:ascii="Georgia" w:hAnsi="Georgia"/>
                <w:sz w:val="22"/>
              </w:rPr>
              <w:t xml:space="preserve">registrar usuario </w:t>
            </w:r>
          </w:p>
        </w:tc>
        <w:tc>
          <w:tcPr>
            <w:tcW w:w="5156" w:type="dxa"/>
          </w:tcPr>
          <w:p w14:paraId="0177388E" w14:textId="77777777" w:rsidR="009F083F" w:rsidRPr="00E71853" w:rsidRDefault="009F083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56763C74" w14:textId="77777777" w:rsidTr="002827F8">
        <w:tc>
          <w:tcPr>
            <w:tcW w:w="5156" w:type="dxa"/>
          </w:tcPr>
          <w:p w14:paraId="17D0064E" w14:textId="6345A648" w:rsidR="00D01758" w:rsidRDefault="0090730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2.- El sistema carga la forma de </w:t>
            </w:r>
            <w:r w:rsidR="001119E0">
              <w:rPr>
                <w:rFonts w:ascii="Georgia" w:hAnsi="Georgia"/>
                <w:sz w:val="22"/>
              </w:rPr>
              <w:t>registro</w:t>
            </w:r>
            <w:r>
              <w:rPr>
                <w:rFonts w:ascii="Georgia" w:hAnsi="Georgia"/>
                <w:sz w:val="22"/>
              </w:rPr>
              <w:t xml:space="preserve"> de </w:t>
            </w:r>
            <w:r w:rsidR="001119E0">
              <w:rPr>
                <w:rFonts w:ascii="Georgia" w:hAnsi="Georgia"/>
                <w:sz w:val="22"/>
              </w:rPr>
              <w:t>usuarios</w:t>
            </w:r>
          </w:p>
        </w:tc>
        <w:tc>
          <w:tcPr>
            <w:tcW w:w="5156" w:type="dxa"/>
          </w:tcPr>
          <w:p w14:paraId="228EAC57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7FCDDA22" w14:textId="77777777" w:rsidTr="002827F8">
        <w:tc>
          <w:tcPr>
            <w:tcW w:w="5156" w:type="dxa"/>
          </w:tcPr>
          <w:p w14:paraId="10FA067C" w14:textId="300CC936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usuario selecciona registrarse por Google/Facebook o Correo</w:t>
            </w:r>
          </w:p>
        </w:tc>
        <w:tc>
          <w:tcPr>
            <w:tcW w:w="5156" w:type="dxa"/>
          </w:tcPr>
          <w:p w14:paraId="62D77C71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324E7240" w14:textId="77777777" w:rsidTr="002827F8">
        <w:tc>
          <w:tcPr>
            <w:tcW w:w="5156" w:type="dxa"/>
          </w:tcPr>
          <w:p w14:paraId="17363773" w14:textId="0AE17323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 El sistema corrobora si se optó por correo</w:t>
            </w:r>
          </w:p>
        </w:tc>
        <w:tc>
          <w:tcPr>
            <w:tcW w:w="5156" w:type="dxa"/>
          </w:tcPr>
          <w:p w14:paraId="15F9FC3D" w14:textId="23DC2D03" w:rsidR="00D01758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4.1.- El sistema conecta al caso de uso de Acceder a Google/FB y entra al flujo normal en el punto 8</w:t>
            </w:r>
          </w:p>
        </w:tc>
      </w:tr>
      <w:tr w:rsidR="00D01758" w:rsidRPr="00E71853" w14:paraId="56069D52" w14:textId="77777777" w:rsidTr="002827F8">
        <w:tc>
          <w:tcPr>
            <w:tcW w:w="5156" w:type="dxa"/>
          </w:tcPr>
          <w:p w14:paraId="0681BCAC" w14:textId="61AAD411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carga la forma de registro para usuarios genéricos</w:t>
            </w:r>
          </w:p>
        </w:tc>
        <w:tc>
          <w:tcPr>
            <w:tcW w:w="5156" w:type="dxa"/>
          </w:tcPr>
          <w:p w14:paraId="3A2FC789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2EEC9149" w14:textId="77777777" w:rsidTr="002827F8">
        <w:tc>
          <w:tcPr>
            <w:tcW w:w="5156" w:type="dxa"/>
          </w:tcPr>
          <w:p w14:paraId="56CE48BA" w14:textId="2F267B85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usuario rellena los datos solicitados</w:t>
            </w:r>
          </w:p>
        </w:tc>
        <w:tc>
          <w:tcPr>
            <w:tcW w:w="5156" w:type="dxa"/>
          </w:tcPr>
          <w:p w14:paraId="42C8DDAA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673B83F8" w14:textId="77777777" w:rsidTr="002827F8">
        <w:tc>
          <w:tcPr>
            <w:tcW w:w="5156" w:type="dxa"/>
          </w:tcPr>
          <w:p w14:paraId="448E5EC8" w14:textId="1D9D61EF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sistema corrobora si los datos son valido</w:t>
            </w:r>
          </w:p>
        </w:tc>
        <w:tc>
          <w:tcPr>
            <w:tcW w:w="5156" w:type="dxa"/>
          </w:tcPr>
          <w:p w14:paraId="24D70084" w14:textId="39C2E0B2" w:rsidR="00D01758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7.1 El sistema finaliza el caso de uso</w:t>
            </w:r>
          </w:p>
        </w:tc>
      </w:tr>
      <w:tr w:rsidR="00D01758" w:rsidRPr="00E71853" w14:paraId="2E6A4BF1" w14:textId="77777777" w:rsidTr="002827F8">
        <w:tc>
          <w:tcPr>
            <w:tcW w:w="5156" w:type="dxa"/>
          </w:tcPr>
          <w:p w14:paraId="7142ADE3" w14:textId="77F4FD10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sistema crea el registro de nuevo usuario en la entidad de Usuarios</w:t>
            </w:r>
          </w:p>
        </w:tc>
        <w:tc>
          <w:tcPr>
            <w:tcW w:w="5156" w:type="dxa"/>
          </w:tcPr>
          <w:p w14:paraId="2615D3C7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2F9B57CD" w14:textId="77777777" w:rsidTr="002827F8">
        <w:tc>
          <w:tcPr>
            <w:tcW w:w="5156" w:type="dxa"/>
          </w:tcPr>
          <w:p w14:paraId="3EF01D70" w14:textId="4A40F572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guarda en los tributos del espacio creado en la entidad, los datos asociados/solicitados (correo, contraseña)</w:t>
            </w:r>
          </w:p>
        </w:tc>
        <w:tc>
          <w:tcPr>
            <w:tcW w:w="5156" w:type="dxa"/>
          </w:tcPr>
          <w:p w14:paraId="1CA63711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38A2B7E3" w14:textId="77777777" w:rsidTr="002827F8">
        <w:tc>
          <w:tcPr>
            <w:tcW w:w="5156" w:type="dxa"/>
          </w:tcPr>
          <w:p w14:paraId="75841807" w14:textId="006E4F34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sistema crea el registro en la entidad Datos asociada al id del usuario</w:t>
            </w:r>
          </w:p>
        </w:tc>
        <w:tc>
          <w:tcPr>
            <w:tcW w:w="5156" w:type="dxa"/>
          </w:tcPr>
          <w:p w14:paraId="679ACC76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0B870F0C" w14:textId="77777777" w:rsidTr="002827F8">
        <w:tc>
          <w:tcPr>
            <w:tcW w:w="5156" w:type="dxa"/>
          </w:tcPr>
          <w:p w14:paraId="55756451" w14:textId="38350537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sistema guarda en los atributos de la entidad “Información G” los datos generales del usuario</w:t>
            </w:r>
          </w:p>
        </w:tc>
        <w:tc>
          <w:tcPr>
            <w:tcW w:w="5156" w:type="dxa"/>
          </w:tcPr>
          <w:p w14:paraId="13966400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3C515577" w14:textId="77777777" w:rsidTr="001119E0">
        <w:trPr>
          <w:trHeight w:val="302"/>
        </w:trPr>
        <w:tc>
          <w:tcPr>
            <w:tcW w:w="5156" w:type="dxa"/>
          </w:tcPr>
          <w:p w14:paraId="5758F7EE" w14:textId="6D55717A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12.- EL sistema crea y guardar el registro de la creación de nuevo usuario con fecha, id de usuario en la entidad Registros </w:t>
            </w:r>
          </w:p>
        </w:tc>
        <w:tc>
          <w:tcPr>
            <w:tcW w:w="5156" w:type="dxa"/>
          </w:tcPr>
          <w:p w14:paraId="0B2C44A0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2BA7B2C3" w14:textId="77777777" w:rsidTr="002827F8">
        <w:tc>
          <w:tcPr>
            <w:tcW w:w="5156" w:type="dxa"/>
          </w:tcPr>
          <w:p w14:paraId="17487792" w14:textId="4A48733A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 EL sistema genera un mensaje de retroalimentación completado</w:t>
            </w:r>
          </w:p>
        </w:tc>
        <w:tc>
          <w:tcPr>
            <w:tcW w:w="5156" w:type="dxa"/>
          </w:tcPr>
          <w:p w14:paraId="521FDE80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D01758" w:rsidRPr="00E71853" w14:paraId="38F31743" w14:textId="77777777" w:rsidTr="002827F8">
        <w:tc>
          <w:tcPr>
            <w:tcW w:w="5156" w:type="dxa"/>
          </w:tcPr>
          <w:p w14:paraId="5B81A9A5" w14:textId="39894FC8" w:rsidR="00D01758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 –El usuario acepta la acción y finaliza el caso de uso</w:t>
            </w:r>
          </w:p>
        </w:tc>
        <w:tc>
          <w:tcPr>
            <w:tcW w:w="5156" w:type="dxa"/>
          </w:tcPr>
          <w:p w14:paraId="185611BC" w14:textId="77777777" w:rsidR="00D01758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71324FBE" w14:textId="77777777" w:rsidR="00141C4A" w:rsidRDefault="00141C4A" w:rsidP="00141C4A">
      <w:pPr>
        <w:pStyle w:val="Sinespaciado"/>
        <w:rPr>
          <w:rFonts w:ascii="Georgia" w:hAnsi="Georgia"/>
          <w:sz w:val="22"/>
        </w:rPr>
      </w:pPr>
    </w:p>
    <w:p w14:paraId="4BDAD540" w14:textId="77777777" w:rsidR="00141C4A" w:rsidRDefault="00141C4A" w:rsidP="00141C4A">
      <w:pPr>
        <w:pStyle w:val="Sinespaciado"/>
        <w:rPr>
          <w:rFonts w:ascii="Georgia" w:hAnsi="Georgia"/>
          <w:sz w:val="22"/>
        </w:rPr>
      </w:pPr>
    </w:p>
    <w:p w14:paraId="3914F4E6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7403F744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5731D221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2D572185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02ADA384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5A66BB45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322B2860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3CB8C158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16DE17FA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614A7E7A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7A6CAD7E" w14:textId="77777777" w:rsidR="001119E0" w:rsidRDefault="001119E0" w:rsidP="00141C4A">
      <w:pPr>
        <w:pStyle w:val="Sinespaciado"/>
        <w:rPr>
          <w:rFonts w:ascii="Georgia" w:hAnsi="Georgia"/>
          <w:sz w:val="22"/>
        </w:rPr>
      </w:pPr>
    </w:p>
    <w:p w14:paraId="2533D8AF" w14:textId="77777777" w:rsidR="00141C4A" w:rsidRPr="0050038A" w:rsidRDefault="00141C4A" w:rsidP="00141C4A">
      <w:pPr>
        <w:pStyle w:val="Sinespaciado"/>
        <w:rPr>
          <w:rFonts w:ascii="Georgia" w:hAnsi="Georgia"/>
          <w:sz w:val="22"/>
          <w:lang w:val="es-ES_tradnl"/>
        </w:rPr>
      </w:pPr>
    </w:p>
    <w:p w14:paraId="602F7FA9" w14:textId="3F098424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lastRenderedPageBreak/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Acceder a Google/FB</w:t>
      </w:r>
    </w:p>
    <w:p w14:paraId="194162E5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7C7B9F43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2D99D6C3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01D0AF6A" w14:textId="77777777" w:rsidR="00CB09BB" w:rsidRPr="0050038A" w:rsidRDefault="00CB09BB" w:rsidP="00CB09BB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3DE62E4E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428B340A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326200AC" w14:textId="5D7A69E2" w:rsidR="00CB09BB" w:rsidRDefault="00CB09BB" w:rsidP="00CB09BB">
      <w:pPr>
        <w:pStyle w:val="Sinespaciado"/>
        <w:numPr>
          <w:ilvl w:val="0"/>
          <w:numId w:val="6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al menos un correo electrónico o cuenta con que sincronizar</w:t>
      </w:r>
    </w:p>
    <w:p w14:paraId="287931A4" w14:textId="77777777" w:rsidR="00CB09BB" w:rsidRPr="0050038A" w:rsidRDefault="00CB09BB" w:rsidP="00CB09BB">
      <w:pPr>
        <w:pStyle w:val="Sinespaciado"/>
        <w:ind w:left="720"/>
        <w:rPr>
          <w:rFonts w:ascii="Georgia" w:hAnsi="Georgia"/>
          <w:sz w:val="22"/>
          <w:lang w:val="es-ES_tradnl"/>
        </w:rPr>
      </w:pPr>
    </w:p>
    <w:p w14:paraId="45B62DE2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790B204C" w14:textId="77777777" w:rsidR="00CB09BB" w:rsidRPr="0050038A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3AE304B6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323892C2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431F9B4D" w14:textId="77777777" w:rsidR="00141C4A" w:rsidRPr="0050038A" w:rsidRDefault="00141C4A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2E95B31D" w14:textId="77777777" w:rsidR="00141C4A" w:rsidRPr="0050038A" w:rsidRDefault="00141C4A" w:rsidP="00141C4A">
      <w:pPr>
        <w:pStyle w:val="Sinespaciado"/>
        <w:rPr>
          <w:rFonts w:ascii="Georgia" w:hAnsi="Georgia"/>
          <w:sz w:val="22"/>
          <w:lang w:val="es-ES_tradnl"/>
        </w:rPr>
      </w:pPr>
    </w:p>
    <w:p w14:paraId="400526B8" w14:textId="77777777" w:rsidR="00141C4A" w:rsidRDefault="00141C4A" w:rsidP="00141C4A">
      <w:pPr>
        <w:pStyle w:val="Sinespaciado"/>
        <w:rPr>
          <w:rFonts w:ascii="Georgia" w:hAnsi="Georgia"/>
          <w:sz w:val="22"/>
        </w:rPr>
      </w:pPr>
    </w:p>
    <w:p w14:paraId="4B97AA34" w14:textId="77777777" w:rsidR="0050038A" w:rsidRDefault="0050038A" w:rsidP="004670DD">
      <w:pPr>
        <w:pStyle w:val="Sinespaciado"/>
        <w:rPr>
          <w:rFonts w:ascii="Georgia" w:hAnsi="Georgia"/>
          <w:sz w:val="22"/>
        </w:rPr>
      </w:pPr>
    </w:p>
    <w:p w14:paraId="32FBF38C" w14:textId="1554A117" w:rsidR="00853314" w:rsidRDefault="00853314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853314" w:rsidRPr="00E11847" w14:paraId="0E5F4258" w14:textId="77777777" w:rsidTr="002827F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2F19B414" w14:textId="1D677D29" w:rsidR="00853314" w:rsidRPr="00E11847" w:rsidRDefault="00667C06" w:rsidP="002827F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403D94" wp14:editId="2A802CC2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643890</wp:posOffset>
                      </wp:positionV>
                      <wp:extent cx="3200400" cy="685800"/>
                      <wp:effectExtent l="0" t="0" r="0" b="0"/>
                      <wp:wrapSquare wrapText="bothSides"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12B8EF" w14:textId="24ADB2B8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REPORTAR ANUNCIO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03D94" id="Cuadro de texto 13" o:spid="_x0000_s1037" type="#_x0000_t202" style="position:absolute;left:0;text-align:left;margin-left:9.05pt;margin-top:50.7pt;width:252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" filled="f" stroked="f">
                      <v:textbox>
                        <w:txbxContent>
                          <w:p w14:paraId="5C12B8EF" w14:textId="24ADB2B8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REPORTAR ANUNCIO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53314" w:rsidRPr="00DE58E8">
              <w:rPr>
                <w:rFonts w:ascii="Georgia" w:hAnsi="Georgia"/>
                <w:sz w:val="28"/>
              </w:rPr>
              <w:t xml:space="preserve">Caso: </w:t>
            </w:r>
            <w:r w:rsidR="00853314">
              <w:rPr>
                <w:rFonts w:ascii="Georgia" w:hAnsi="Georgia"/>
                <w:sz w:val="28"/>
              </w:rPr>
              <w:t>55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853314" w:rsidRPr="00E11847" w14:paraId="0A6E89BC" w14:textId="77777777" w:rsidTr="002827F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081E2A9A" w14:textId="77777777" w:rsidR="00853314" w:rsidRPr="00E11847" w:rsidRDefault="00853314" w:rsidP="002827F8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0855066D" w14:textId="77777777" w:rsidR="00853314" w:rsidRDefault="00853314" w:rsidP="002827F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40E44B14" w14:textId="77777777" w:rsidR="00853314" w:rsidRPr="00E11847" w:rsidRDefault="00853314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1121230C" w14:textId="77D75006" w:rsidR="00853314" w:rsidRPr="001E2D17" w:rsidRDefault="00853314" w:rsidP="002827F8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rPr>
                      <w:rFonts w:ascii="Georgia" w:hAnsi="Georgia"/>
                      <w:b w:val="0"/>
                    </w:rPr>
                    <w:t>“</w:t>
                  </w:r>
                  <w:r w:rsidRPr="00853314">
                    <w:rPr>
                      <w:rFonts w:ascii="Georgia" w:hAnsi="Georgia"/>
                      <w:b w:val="0"/>
                    </w:rPr>
                    <w:t>El sistema p</w:t>
                  </w:r>
                  <w:r w:rsidR="00D01758">
                    <w:rPr>
                      <w:rFonts w:ascii="Georgia" w:hAnsi="Georgia"/>
                      <w:b w:val="0"/>
                    </w:rPr>
                    <w:t>ermitirá al usuario reportar un</w:t>
                  </w:r>
                  <w:r w:rsidRPr="00853314">
                    <w:rPr>
                      <w:rFonts w:ascii="Georgia" w:hAnsi="Georgia"/>
                      <w:b w:val="0"/>
                    </w:rPr>
                    <w:t xml:space="preserve"> anuncio si no cumple con el código de publicidad.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3F4A4299" w14:textId="77777777" w:rsidR="00853314" w:rsidRPr="00E71853" w:rsidRDefault="00853314" w:rsidP="002827F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1EE9CD1D" w14:textId="77777777" w:rsidR="00853314" w:rsidRPr="00E11847" w:rsidRDefault="00853314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4DA6AD9D" w14:textId="77777777" w:rsidR="00853314" w:rsidRPr="00E11847" w:rsidRDefault="00853314" w:rsidP="002827F8">
            <w:pPr>
              <w:rPr>
                <w:rFonts w:ascii="Georgia" w:hAnsi="Georgia"/>
              </w:rPr>
            </w:pPr>
          </w:p>
        </w:tc>
      </w:tr>
    </w:tbl>
    <w:p w14:paraId="7780E96E" w14:textId="77777777" w:rsidR="00853314" w:rsidRDefault="00853314" w:rsidP="00853314">
      <w:pPr>
        <w:pStyle w:val="Sinespaciado"/>
        <w:rPr>
          <w:rFonts w:ascii="Georgia" w:hAnsi="Georgia"/>
        </w:rPr>
      </w:pPr>
    </w:p>
    <w:p w14:paraId="27881B65" w14:textId="77777777" w:rsidR="00853314" w:rsidRDefault="00853314" w:rsidP="00853314">
      <w:pPr>
        <w:pStyle w:val="Sinespaciado"/>
        <w:rPr>
          <w:rFonts w:ascii="Georgia" w:hAnsi="Georgia"/>
          <w:sz w:val="22"/>
        </w:rPr>
      </w:pPr>
    </w:p>
    <w:p w14:paraId="40563EEC" w14:textId="77777777" w:rsidR="00853314" w:rsidRDefault="00853314" w:rsidP="00853314">
      <w:pPr>
        <w:pStyle w:val="Sinespaciado"/>
        <w:rPr>
          <w:rFonts w:ascii="Georgia" w:hAnsi="Georgi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853314" w:rsidRPr="00E71853" w14:paraId="5628AF62" w14:textId="77777777" w:rsidTr="002827F8">
        <w:tc>
          <w:tcPr>
            <w:tcW w:w="10312" w:type="dxa"/>
            <w:gridSpan w:val="2"/>
          </w:tcPr>
          <w:p w14:paraId="21EB2CF6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853314" w:rsidRPr="00E71853" w14:paraId="59752971" w14:textId="77777777" w:rsidTr="002827F8">
        <w:trPr>
          <w:trHeight w:val="317"/>
        </w:trPr>
        <w:tc>
          <w:tcPr>
            <w:tcW w:w="5156" w:type="dxa"/>
          </w:tcPr>
          <w:p w14:paraId="71DD3085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4D9B4A10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853314" w:rsidRPr="00E71853" w14:paraId="7F66F105" w14:textId="77777777" w:rsidTr="002827F8">
        <w:tc>
          <w:tcPr>
            <w:tcW w:w="5156" w:type="dxa"/>
          </w:tcPr>
          <w:p w14:paraId="7EC3C7E3" w14:textId="5A3A897F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</w:t>
            </w:r>
            <w:r w:rsidR="00D01758">
              <w:rPr>
                <w:rFonts w:ascii="Georgia" w:hAnsi="Georgia"/>
                <w:sz w:val="22"/>
              </w:rPr>
              <w:t>El usuario selecciona reportar anuncio</w:t>
            </w:r>
          </w:p>
        </w:tc>
        <w:tc>
          <w:tcPr>
            <w:tcW w:w="5156" w:type="dxa"/>
          </w:tcPr>
          <w:p w14:paraId="37D848A0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271861D3" w14:textId="77777777" w:rsidTr="002827F8">
        <w:tc>
          <w:tcPr>
            <w:tcW w:w="5156" w:type="dxa"/>
          </w:tcPr>
          <w:p w14:paraId="2B395749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51D658C5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5317BCD1" w14:textId="77777777" w:rsidTr="002827F8">
        <w:trPr>
          <w:trHeight w:val="260"/>
        </w:trPr>
        <w:tc>
          <w:tcPr>
            <w:tcW w:w="5156" w:type="dxa"/>
          </w:tcPr>
          <w:p w14:paraId="6D6D9079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1F4C7456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853314" w:rsidRPr="00E71853" w14:paraId="618466DF" w14:textId="77777777" w:rsidTr="002827F8">
        <w:tc>
          <w:tcPr>
            <w:tcW w:w="5156" w:type="dxa"/>
          </w:tcPr>
          <w:p w14:paraId="50B372E5" w14:textId="19DF8796" w:rsidR="00853314" w:rsidRPr="00E71853" w:rsidRDefault="00853314" w:rsidP="00853314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 El sistema obtiene los anuncios almacenados en el catálogo de “Anuncios”</w:t>
            </w:r>
          </w:p>
        </w:tc>
        <w:tc>
          <w:tcPr>
            <w:tcW w:w="5156" w:type="dxa"/>
          </w:tcPr>
          <w:p w14:paraId="0F4B9449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28B6C88A" w14:textId="77777777" w:rsidTr="002827F8">
        <w:trPr>
          <w:trHeight w:val="791"/>
        </w:trPr>
        <w:tc>
          <w:tcPr>
            <w:tcW w:w="5156" w:type="dxa"/>
          </w:tcPr>
          <w:p w14:paraId="2F6B5540" w14:textId="7D171F84" w:rsidR="00853314" w:rsidRDefault="00853314" w:rsidP="00853314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obtiene el id del anuncio a reportar</w:t>
            </w:r>
          </w:p>
        </w:tc>
        <w:tc>
          <w:tcPr>
            <w:tcW w:w="5156" w:type="dxa"/>
          </w:tcPr>
          <w:p w14:paraId="43B242BB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4B841DD5" w14:textId="77777777" w:rsidTr="002827F8">
        <w:trPr>
          <w:trHeight w:val="540"/>
        </w:trPr>
        <w:tc>
          <w:tcPr>
            <w:tcW w:w="5156" w:type="dxa"/>
          </w:tcPr>
          <w:p w14:paraId="0738305A" w14:textId="4E60532A" w:rsidR="00853314" w:rsidRDefault="00853314" w:rsidP="00853314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sistema carga la forma de reporte con la información perteneciente al id de anuncio</w:t>
            </w:r>
          </w:p>
        </w:tc>
        <w:tc>
          <w:tcPr>
            <w:tcW w:w="5156" w:type="dxa"/>
          </w:tcPr>
          <w:p w14:paraId="11A3947C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0DD8890F" w14:textId="77777777" w:rsidTr="002827F8">
        <w:tc>
          <w:tcPr>
            <w:tcW w:w="5156" w:type="dxa"/>
          </w:tcPr>
          <w:p w14:paraId="2679447B" w14:textId="0DF0AE40" w:rsidR="00853314" w:rsidRDefault="00853314" w:rsidP="00853314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7.-El sistema muestra la forma al usuario</w:t>
            </w:r>
          </w:p>
        </w:tc>
        <w:tc>
          <w:tcPr>
            <w:tcW w:w="5156" w:type="dxa"/>
          </w:tcPr>
          <w:p w14:paraId="1544DCD5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2F3C8503" w14:textId="77777777" w:rsidTr="002827F8">
        <w:trPr>
          <w:trHeight w:val="302"/>
        </w:trPr>
        <w:tc>
          <w:tcPr>
            <w:tcW w:w="5156" w:type="dxa"/>
          </w:tcPr>
          <w:p w14:paraId="470EC856" w14:textId="4FD581A2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 </w:t>
            </w:r>
            <w:r w:rsidR="00D01758">
              <w:rPr>
                <w:rFonts w:ascii="Georgia" w:hAnsi="Georgia"/>
                <w:sz w:val="22"/>
              </w:rPr>
              <w:t xml:space="preserve">El usuario justifica el reporte y califica el grado de importancia </w:t>
            </w:r>
          </w:p>
        </w:tc>
        <w:tc>
          <w:tcPr>
            <w:tcW w:w="5156" w:type="dxa"/>
          </w:tcPr>
          <w:p w14:paraId="1D285473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149F83EE" w14:textId="77777777" w:rsidTr="002827F8">
        <w:tc>
          <w:tcPr>
            <w:tcW w:w="5156" w:type="dxa"/>
          </w:tcPr>
          <w:p w14:paraId="3FC797A3" w14:textId="5B0D4735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9.- El </w:t>
            </w:r>
            <w:r w:rsidR="00D01758">
              <w:rPr>
                <w:rFonts w:ascii="Georgia" w:hAnsi="Georgia"/>
                <w:sz w:val="22"/>
              </w:rPr>
              <w:t>sistema carga el mensaje de confirmación</w:t>
            </w:r>
          </w:p>
        </w:tc>
        <w:tc>
          <w:tcPr>
            <w:tcW w:w="5156" w:type="dxa"/>
          </w:tcPr>
          <w:p w14:paraId="67110FFE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0559FE34" w14:textId="77777777" w:rsidTr="002827F8">
        <w:tc>
          <w:tcPr>
            <w:tcW w:w="5156" w:type="dxa"/>
          </w:tcPr>
          <w:p w14:paraId="4694F037" w14:textId="4917C90C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10.- El usuario </w:t>
            </w:r>
            <w:r w:rsidR="00D01758">
              <w:rPr>
                <w:rFonts w:ascii="Georgia" w:hAnsi="Georgia"/>
                <w:sz w:val="22"/>
              </w:rPr>
              <w:t>selecciona si desea enviarlo o no</w:t>
            </w:r>
          </w:p>
        </w:tc>
        <w:tc>
          <w:tcPr>
            <w:tcW w:w="5156" w:type="dxa"/>
          </w:tcPr>
          <w:p w14:paraId="5AD05501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33188016" w14:textId="77777777" w:rsidTr="002827F8">
        <w:tc>
          <w:tcPr>
            <w:tcW w:w="5156" w:type="dxa"/>
          </w:tcPr>
          <w:p w14:paraId="6879C783" w14:textId="593E341E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11.- </w:t>
            </w:r>
            <w:r w:rsidR="00D01758">
              <w:rPr>
                <w:rFonts w:ascii="Georgia" w:hAnsi="Georgia"/>
                <w:sz w:val="22"/>
              </w:rPr>
              <w:t>El sistema corrobora si los datos necesarios están completos</w:t>
            </w:r>
          </w:p>
        </w:tc>
        <w:tc>
          <w:tcPr>
            <w:tcW w:w="5156" w:type="dxa"/>
          </w:tcPr>
          <w:p w14:paraId="22E7D664" w14:textId="7DCFBE82" w:rsidR="00853314" w:rsidRPr="00E71853" w:rsidRDefault="00D01758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11.1.- El sistema finaliza el caso de uso</w:t>
            </w:r>
          </w:p>
        </w:tc>
      </w:tr>
      <w:tr w:rsidR="00853314" w:rsidRPr="00E71853" w14:paraId="38F6C219" w14:textId="77777777" w:rsidTr="002827F8">
        <w:tc>
          <w:tcPr>
            <w:tcW w:w="5156" w:type="dxa"/>
          </w:tcPr>
          <w:p w14:paraId="4DF6A9F4" w14:textId="735B18DA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12.-El sistema </w:t>
            </w:r>
            <w:r w:rsidR="00D01758">
              <w:rPr>
                <w:rFonts w:ascii="Georgia" w:hAnsi="Georgia"/>
                <w:sz w:val="22"/>
              </w:rPr>
              <w:t>crea registro de reporte con la información del anuncio, fecha y hora realizados además del id del usuario</w:t>
            </w:r>
          </w:p>
        </w:tc>
        <w:tc>
          <w:tcPr>
            <w:tcW w:w="5156" w:type="dxa"/>
          </w:tcPr>
          <w:p w14:paraId="0AE2C6F1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063A4734" w14:textId="77777777" w:rsidTr="002827F8">
        <w:trPr>
          <w:trHeight w:val="302"/>
        </w:trPr>
        <w:tc>
          <w:tcPr>
            <w:tcW w:w="5156" w:type="dxa"/>
          </w:tcPr>
          <w:p w14:paraId="6D811BE9" w14:textId="560EB0DD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13.- El sistema </w:t>
            </w:r>
            <w:r w:rsidR="00D01758">
              <w:rPr>
                <w:rFonts w:ascii="Georgia" w:hAnsi="Georgia"/>
                <w:sz w:val="22"/>
              </w:rPr>
              <w:t>enlaza el id del anuncio con el id de reporte y actualiza su información</w:t>
            </w:r>
          </w:p>
        </w:tc>
        <w:tc>
          <w:tcPr>
            <w:tcW w:w="5156" w:type="dxa"/>
          </w:tcPr>
          <w:p w14:paraId="0D18A9E4" w14:textId="6D81204E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46AFC6AB" w14:textId="77777777" w:rsidTr="002827F8">
        <w:tc>
          <w:tcPr>
            <w:tcW w:w="5156" w:type="dxa"/>
          </w:tcPr>
          <w:p w14:paraId="04CA5249" w14:textId="51F9F34D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</w:t>
            </w:r>
            <w:r w:rsidR="00D01758">
              <w:rPr>
                <w:rFonts w:ascii="Georgia" w:hAnsi="Georgia"/>
                <w:sz w:val="22"/>
              </w:rPr>
              <w:t>El sistema cierra el registro de reporte y se almacena en el catálogo de “Reportes”</w:t>
            </w:r>
          </w:p>
        </w:tc>
        <w:tc>
          <w:tcPr>
            <w:tcW w:w="5156" w:type="dxa"/>
          </w:tcPr>
          <w:p w14:paraId="60C37D6E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3DF002E5" w14:textId="77777777" w:rsidTr="002827F8">
        <w:trPr>
          <w:trHeight w:val="540"/>
        </w:trPr>
        <w:tc>
          <w:tcPr>
            <w:tcW w:w="5156" w:type="dxa"/>
          </w:tcPr>
          <w:p w14:paraId="60656290" w14:textId="71F135B5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15.- El sistema </w:t>
            </w:r>
            <w:r w:rsidR="00D01758">
              <w:rPr>
                <w:rFonts w:ascii="Georgia" w:hAnsi="Georgia"/>
                <w:sz w:val="22"/>
              </w:rPr>
              <w:t>envía una notificación y reporte de usuario al creador del anuncio por medio del id asociado al objeto antes mencionado</w:t>
            </w:r>
          </w:p>
        </w:tc>
        <w:tc>
          <w:tcPr>
            <w:tcW w:w="5156" w:type="dxa"/>
          </w:tcPr>
          <w:p w14:paraId="2C83235A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56070A7B" w14:textId="77777777" w:rsidTr="002827F8">
        <w:tc>
          <w:tcPr>
            <w:tcW w:w="5156" w:type="dxa"/>
          </w:tcPr>
          <w:p w14:paraId="3BABE4CE" w14:textId="2BC88321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16.- </w:t>
            </w:r>
            <w:r w:rsidR="00D01758">
              <w:rPr>
                <w:rFonts w:ascii="Georgia" w:hAnsi="Georgia"/>
                <w:sz w:val="22"/>
              </w:rPr>
              <w:t xml:space="preserve">El sistema llama al caso de uso de actualizar publicaciones </w:t>
            </w:r>
          </w:p>
        </w:tc>
        <w:tc>
          <w:tcPr>
            <w:tcW w:w="5156" w:type="dxa"/>
          </w:tcPr>
          <w:p w14:paraId="4C7595F7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31EE14B1" w14:textId="77777777" w:rsidTr="002827F8">
        <w:trPr>
          <w:trHeight w:val="303"/>
        </w:trPr>
        <w:tc>
          <w:tcPr>
            <w:tcW w:w="5156" w:type="dxa"/>
          </w:tcPr>
          <w:p w14:paraId="672A0425" w14:textId="291B8D72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17.- El sistema</w:t>
            </w:r>
            <w:r w:rsidR="00D01758">
              <w:rPr>
                <w:rFonts w:ascii="Georgia" w:hAnsi="Georgia"/>
                <w:sz w:val="22"/>
              </w:rPr>
              <w:t xml:space="preserve"> genera retro del reporte enviado</w:t>
            </w:r>
            <w:r>
              <w:rPr>
                <w:rFonts w:ascii="Georgia" w:hAnsi="Georgia"/>
                <w:sz w:val="22"/>
              </w:rPr>
              <w:t xml:space="preserve"> </w:t>
            </w:r>
          </w:p>
        </w:tc>
        <w:tc>
          <w:tcPr>
            <w:tcW w:w="5156" w:type="dxa"/>
          </w:tcPr>
          <w:p w14:paraId="51EDFC1F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4D15DD10" w14:textId="77777777" w:rsidTr="002827F8">
        <w:tc>
          <w:tcPr>
            <w:tcW w:w="5156" w:type="dxa"/>
          </w:tcPr>
          <w:p w14:paraId="159CA591" w14:textId="1C45D288" w:rsidR="00853314" w:rsidRDefault="00853314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18.- El sistema </w:t>
            </w:r>
            <w:r w:rsidR="00D01758">
              <w:rPr>
                <w:rFonts w:ascii="Georgia" w:hAnsi="Georgia"/>
                <w:sz w:val="22"/>
              </w:rPr>
              <w:t>muestra al usuario la retro</w:t>
            </w:r>
          </w:p>
        </w:tc>
        <w:tc>
          <w:tcPr>
            <w:tcW w:w="5156" w:type="dxa"/>
          </w:tcPr>
          <w:p w14:paraId="3588684B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853314" w:rsidRPr="00E71853" w14:paraId="6B756D39" w14:textId="77777777" w:rsidTr="002827F8">
        <w:trPr>
          <w:trHeight w:val="512"/>
        </w:trPr>
        <w:tc>
          <w:tcPr>
            <w:tcW w:w="5156" w:type="dxa"/>
          </w:tcPr>
          <w:p w14:paraId="26BA92B3" w14:textId="2AD539C5" w:rsidR="00853314" w:rsidRDefault="00193D6F" w:rsidP="00D0175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19</w:t>
            </w:r>
            <w:r w:rsidR="00D01758">
              <w:rPr>
                <w:rFonts w:ascii="Georgia" w:hAnsi="Georgia"/>
                <w:sz w:val="22"/>
              </w:rPr>
              <w:t xml:space="preserve">.- El usuario acepta la retro </w:t>
            </w:r>
            <w:r w:rsidR="00853314">
              <w:rPr>
                <w:rFonts w:ascii="Georgia" w:hAnsi="Georgia"/>
                <w:sz w:val="22"/>
              </w:rPr>
              <w:t>y finaliza el caso de uso</w:t>
            </w:r>
          </w:p>
        </w:tc>
        <w:tc>
          <w:tcPr>
            <w:tcW w:w="5156" w:type="dxa"/>
          </w:tcPr>
          <w:p w14:paraId="5E9A95E5" w14:textId="77777777" w:rsidR="00853314" w:rsidRPr="00E71853" w:rsidRDefault="00853314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47B8B721" w14:textId="77777777" w:rsidR="00853314" w:rsidRDefault="00853314" w:rsidP="00853314">
      <w:pPr>
        <w:pStyle w:val="Sinespaciado"/>
        <w:rPr>
          <w:rFonts w:ascii="Georgia" w:hAnsi="Georgia"/>
          <w:sz w:val="22"/>
        </w:rPr>
      </w:pPr>
    </w:p>
    <w:p w14:paraId="12EC074A" w14:textId="77777777" w:rsidR="00853314" w:rsidRDefault="00853314" w:rsidP="00853314">
      <w:pPr>
        <w:pStyle w:val="Sinespaciado"/>
        <w:rPr>
          <w:rFonts w:ascii="Georgia" w:hAnsi="Georgia"/>
          <w:sz w:val="22"/>
        </w:rPr>
      </w:pPr>
    </w:p>
    <w:p w14:paraId="03E064CC" w14:textId="77777777" w:rsidR="00853314" w:rsidRDefault="00853314" w:rsidP="00853314">
      <w:pPr>
        <w:pStyle w:val="Sinespaciado"/>
        <w:rPr>
          <w:rFonts w:ascii="Georgia" w:hAnsi="Georgia"/>
          <w:sz w:val="22"/>
        </w:rPr>
      </w:pPr>
    </w:p>
    <w:p w14:paraId="5287A174" w14:textId="77777777" w:rsidR="00853314" w:rsidRDefault="00853314" w:rsidP="00853314">
      <w:pPr>
        <w:pStyle w:val="Sinespaciado"/>
        <w:rPr>
          <w:rFonts w:ascii="Georgia" w:hAnsi="Georgia"/>
          <w:sz w:val="22"/>
        </w:rPr>
      </w:pPr>
    </w:p>
    <w:p w14:paraId="14564D33" w14:textId="77777777" w:rsidR="00853314" w:rsidRPr="0050038A" w:rsidRDefault="00853314" w:rsidP="00853314">
      <w:pPr>
        <w:pStyle w:val="Sinespaciado"/>
        <w:rPr>
          <w:rFonts w:ascii="Georgia" w:hAnsi="Georgia"/>
          <w:sz w:val="22"/>
          <w:lang w:val="es-ES_tradnl"/>
        </w:rPr>
      </w:pPr>
    </w:p>
    <w:p w14:paraId="3C3CF7B1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lastRenderedPageBreak/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Actualizar publicaciones</w:t>
      </w:r>
    </w:p>
    <w:p w14:paraId="09F70D0F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65BC9E10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1008ACB3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37D5FD2F" w14:textId="77777777" w:rsidR="00CB09BB" w:rsidRPr="0050038A" w:rsidRDefault="00CB09BB" w:rsidP="00CB09BB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275EC9B8" w14:textId="77777777" w:rsidR="00CB09BB" w:rsidRDefault="00CB09BB" w:rsidP="00CB09BB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7A6D62EB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5178D1B9" w14:textId="77777777" w:rsidR="00CB09BB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231285E4" w14:textId="77777777" w:rsidR="00CB09BB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18A753F2" w14:textId="5A357392" w:rsidR="00CB09BB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Haber encontrado un error o falta al código de la página enfocado a un anuncio </w:t>
      </w:r>
    </w:p>
    <w:p w14:paraId="4F9F8D91" w14:textId="52779F50" w:rsidR="00CB09BB" w:rsidRPr="009908F1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una justificación a esa falta</w:t>
      </w:r>
    </w:p>
    <w:p w14:paraId="664C35C4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14B78BA7" w14:textId="77777777" w:rsidR="00CB09BB" w:rsidRPr="0050038A" w:rsidRDefault="00CB09BB" w:rsidP="00CB09BB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60754B46" w14:textId="77777777" w:rsidR="00CB09BB" w:rsidRPr="0050038A" w:rsidRDefault="00CB09BB" w:rsidP="00CB09BB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669C7C91" w14:textId="77777777" w:rsidR="00853314" w:rsidRPr="0050038A" w:rsidRDefault="00853314" w:rsidP="00CB09BB">
      <w:pPr>
        <w:pStyle w:val="Sinespaciado"/>
        <w:rPr>
          <w:rFonts w:ascii="Georgia" w:hAnsi="Georgia"/>
          <w:sz w:val="22"/>
          <w:lang w:val="es-ES_tradnl"/>
        </w:rPr>
      </w:pPr>
    </w:p>
    <w:p w14:paraId="1C63AE9B" w14:textId="77777777" w:rsidR="00853314" w:rsidRPr="0050038A" w:rsidRDefault="00853314" w:rsidP="00853314">
      <w:pPr>
        <w:pStyle w:val="Sinespaciado"/>
        <w:rPr>
          <w:rFonts w:ascii="Georgia" w:hAnsi="Georgia"/>
          <w:sz w:val="22"/>
          <w:lang w:val="es-ES_tradnl"/>
        </w:rPr>
      </w:pPr>
    </w:p>
    <w:p w14:paraId="372E2150" w14:textId="77777777" w:rsidR="00853314" w:rsidRDefault="00853314" w:rsidP="00853314">
      <w:pPr>
        <w:pStyle w:val="Sinespaciado"/>
        <w:rPr>
          <w:rFonts w:ascii="Georgia" w:hAnsi="Georgia"/>
          <w:sz w:val="22"/>
        </w:rPr>
      </w:pPr>
    </w:p>
    <w:p w14:paraId="7FC0CBF5" w14:textId="77777777" w:rsidR="00853314" w:rsidRDefault="00853314" w:rsidP="00853314">
      <w:pPr>
        <w:pStyle w:val="Sinespaciado"/>
        <w:rPr>
          <w:rFonts w:ascii="Georgia" w:hAnsi="Georgia"/>
          <w:sz w:val="22"/>
        </w:rPr>
      </w:pPr>
    </w:p>
    <w:p w14:paraId="6AB4A48D" w14:textId="3C1F1FA9" w:rsidR="001119E0" w:rsidRDefault="001119E0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119E0" w:rsidRPr="00E11847" w14:paraId="757BFEBD" w14:textId="77777777" w:rsidTr="002827F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72563B12" w14:textId="4077DDF1" w:rsidR="001119E0" w:rsidRPr="00E11847" w:rsidRDefault="00667C06" w:rsidP="002827F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9998E4A" wp14:editId="5AC53376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643890</wp:posOffset>
                      </wp:positionV>
                      <wp:extent cx="3200400" cy="685800"/>
                      <wp:effectExtent l="0" t="0" r="0" b="0"/>
                      <wp:wrapSquare wrapText="bothSides"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AE085F" w14:textId="4DC8B0A0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REPORTAR PRODUCTO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998E4A" id="Cuadro de texto 14" o:spid="_x0000_s1038" type="#_x0000_t202" style="position:absolute;left:0;text-align:left;margin-left:9.05pt;margin-top:50.7pt;width:252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" filled="f" stroked="f">
                      <v:textbox>
                        <w:txbxContent>
                          <w:p w14:paraId="36AE085F" w14:textId="4DC8B0A0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REPORTAR PRODUCTO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119E0" w:rsidRPr="00DE58E8">
              <w:rPr>
                <w:rFonts w:ascii="Georgia" w:hAnsi="Georgia"/>
                <w:sz w:val="28"/>
              </w:rPr>
              <w:t xml:space="preserve">Caso: </w:t>
            </w:r>
            <w:r w:rsidR="001119E0">
              <w:rPr>
                <w:rFonts w:ascii="Georgia" w:hAnsi="Georgia"/>
                <w:sz w:val="28"/>
              </w:rPr>
              <w:t>56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119E0" w:rsidRPr="00E11847" w14:paraId="2E7E11EF" w14:textId="77777777" w:rsidTr="002827F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71250843" w14:textId="77777777" w:rsidR="001119E0" w:rsidRPr="00E11847" w:rsidRDefault="001119E0" w:rsidP="002827F8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34BAF3BE" w14:textId="77777777" w:rsidR="001119E0" w:rsidRDefault="001119E0" w:rsidP="002827F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03258E2D" w14:textId="77777777" w:rsidR="001119E0" w:rsidRPr="00E11847" w:rsidRDefault="001119E0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52CC1922" w14:textId="298DD82E" w:rsidR="001119E0" w:rsidRPr="001E2D17" w:rsidRDefault="001119E0" w:rsidP="002827F8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</w:t>
                  </w:r>
                  <w:proofErr w:type="gramStart"/>
                  <w:r>
                    <w:rPr>
                      <w:rFonts w:ascii="Georgia" w:hAnsi="Georgia"/>
                    </w:rPr>
                    <w:t>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t xml:space="preserve"> “</w:t>
                  </w:r>
                  <w:proofErr w:type="gramEnd"/>
                  <w:r w:rsidRPr="001119E0">
                    <w:rPr>
                      <w:rFonts w:ascii="Georgia" w:hAnsi="Georgia"/>
                      <w:b w:val="0"/>
                    </w:rPr>
                    <w:t>El sistema permitirá al usuario reportar un producto si no cumple con el código de ventas.</w:t>
                  </w:r>
                  <w:r w:rsidRPr="00853314">
                    <w:rPr>
                      <w:rFonts w:ascii="Georgia" w:hAnsi="Georgia"/>
                      <w:b w:val="0"/>
                    </w:rPr>
                    <w:t xml:space="preserve">.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7AECFD73" w14:textId="77777777" w:rsidR="001119E0" w:rsidRPr="00E71853" w:rsidRDefault="001119E0" w:rsidP="002827F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70C41C49" w14:textId="77777777" w:rsidR="001119E0" w:rsidRPr="00E11847" w:rsidRDefault="001119E0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3582C994" w14:textId="77777777" w:rsidR="001119E0" w:rsidRPr="00E11847" w:rsidRDefault="001119E0" w:rsidP="002827F8">
            <w:pPr>
              <w:rPr>
                <w:rFonts w:ascii="Georgia" w:hAnsi="Georgia"/>
              </w:rPr>
            </w:pPr>
          </w:p>
        </w:tc>
      </w:tr>
    </w:tbl>
    <w:p w14:paraId="30E89FE8" w14:textId="77777777" w:rsidR="001119E0" w:rsidRDefault="001119E0" w:rsidP="001119E0">
      <w:pPr>
        <w:pStyle w:val="Sinespaciado"/>
        <w:rPr>
          <w:rFonts w:ascii="Georgia" w:hAnsi="Georgia"/>
        </w:rPr>
      </w:pPr>
    </w:p>
    <w:p w14:paraId="674B5BE0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51107CFC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1119E0" w:rsidRPr="00E71853" w14:paraId="58356B03" w14:textId="77777777" w:rsidTr="002827F8">
        <w:tc>
          <w:tcPr>
            <w:tcW w:w="10312" w:type="dxa"/>
            <w:gridSpan w:val="2"/>
          </w:tcPr>
          <w:p w14:paraId="0097BCDF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1119E0" w:rsidRPr="00E71853" w14:paraId="043EF5AE" w14:textId="77777777" w:rsidTr="002827F8">
        <w:trPr>
          <w:trHeight w:val="317"/>
        </w:trPr>
        <w:tc>
          <w:tcPr>
            <w:tcW w:w="5156" w:type="dxa"/>
          </w:tcPr>
          <w:p w14:paraId="14572E2E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6F9362B7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1119E0" w:rsidRPr="00E71853" w14:paraId="7232F723" w14:textId="77777777" w:rsidTr="002827F8">
        <w:tc>
          <w:tcPr>
            <w:tcW w:w="5156" w:type="dxa"/>
          </w:tcPr>
          <w:p w14:paraId="7E63B699" w14:textId="7D93DA24" w:rsidR="001119E0" w:rsidRPr="00E71853" w:rsidRDefault="001119E0" w:rsidP="001119E0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selecciona reportar producto</w:t>
            </w:r>
          </w:p>
        </w:tc>
        <w:tc>
          <w:tcPr>
            <w:tcW w:w="5156" w:type="dxa"/>
          </w:tcPr>
          <w:p w14:paraId="52611A18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1B8BDC6C" w14:textId="77777777" w:rsidTr="002827F8">
        <w:tc>
          <w:tcPr>
            <w:tcW w:w="5156" w:type="dxa"/>
          </w:tcPr>
          <w:p w14:paraId="283FF38D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386F2930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28265F41" w14:textId="77777777" w:rsidTr="002827F8">
        <w:trPr>
          <w:trHeight w:val="260"/>
        </w:trPr>
        <w:tc>
          <w:tcPr>
            <w:tcW w:w="5156" w:type="dxa"/>
          </w:tcPr>
          <w:p w14:paraId="5F93E7BC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482E0298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1119E0" w:rsidRPr="00E71853" w14:paraId="101F4640" w14:textId="77777777" w:rsidTr="002827F8">
        <w:tc>
          <w:tcPr>
            <w:tcW w:w="5156" w:type="dxa"/>
          </w:tcPr>
          <w:p w14:paraId="632118E1" w14:textId="102BD52B" w:rsidR="001119E0" w:rsidRPr="00E71853" w:rsidRDefault="001119E0" w:rsidP="001119E0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 El sistema obtiene los productos almacenados en el catálogo de “Productos”</w:t>
            </w:r>
          </w:p>
        </w:tc>
        <w:tc>
          <w:tcPr>
            <w:tcW w:w="5156" w:type="dxa"/>
          </w:tcPr>
          <w:p w14:paraId="07C44888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70E3255B" w14:textId="77777777" w:rsidTr="002827F8">
        <w:trPr>
          <w:trHeight w:val="791"/>
        </w:trPr>
        <w:tc>
          <w:tcPr>
            <w:tcW w:w="5156" w:type="dxa"/>
          </w:tcPr>
          <w:p w14:paraId="1AD6CB9C" w14:textId="43F18A73" w:rsidR="001119E0" w:rsidRDefault="001119E0" w:rsidP="001119E0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obtiene el id del producto a reportar</w:t>
            </w:r>
          </w:p>
        </w:tc>
        <w:tc>
          <w:tcPr>
            <w:tcW w:w="5156" w:type="dxa"/>
          </w:tcPr>
          <w:p w14:paraId="3D4DE8A7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72E36D9F" w14:textId="77777777" w:rsidTr="002827F8">
        <w:trPr>
          <w:trHeight w:val="540"/>
        </w:trPr>
        <w:tc>
          <w:tcPr>
            <w:tcW w:w="5156" w:type="dxa"/>
          </w:tcPr>
          <w:p w14:paraId="551D1A54" w14:textId="43DB5B5E" w:rsidR="001119E0" w:rsidRDefault="001119E0" w:rsidP="00C25229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sistema carga la forma de reporte con la información perteneciente al id de</w:t>
            </w:r>
            <w:r w:rsidR="00C25229">
              <w:rPr>
                <w:rFonts w:ascii="Georgia" w:hAnsi="Georgia"/>
                <w:sz w:val="22"/>
              </w:rPr>
              <w:t xml:space="preserve">l producto </w:t>
            </w:r>
          </w:p>
        </w:tc>
        <w:tc>
          <w:tcPr>
            <w:tcW w:w="5156" w:type="dxa"/>
          </w:tcPr>
          <w:p w14:paraId="5887F589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3510F653" w14:textId="77777777" w:rsidTr="002827F8">
        <w:tc>
          <w:tcPr>
            <w:tcW w:w="5156" w:type="dxa"/>
          </w:tcPr>
          <w:p w14:paraId="19F15956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7.-El sistema muestra la forma al usuario</w:t>
            </w:r>
          </w:p>
        </w:tc>
        <w:tc>
          <w:tcPr>
            <w:tcW w:w="5156" w:type="dxa"/>
          </w:tcPr>
          <w:p w14:paraId="5AFCF35C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62BD978D" w14:textId="77777777" w:rsidTr="002827F8">
        <w:trPr>
          <w:trHeight w:val="302"/>
        </w:trPr>
        <w:tc>
          <w:tcPr>
            <w:tcW w:w="5156" w:type="dxa"/>
          </w:tcPr>
          <w:p w14:paraId="66C6A930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 El usuario justifica el reporte y califica el grado de importancia </w:t>
            </w:r>
          </w:p>
        </w:tc>
        <w:tc>
          <w:tcPr>
            <w:tcW w:w="5156" w:type="dxa"/>
          </w:tcPr>
          <w:p w14:paraId="6E558AE0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07F29B8D" w14:textId="77777777" w:rsidTr="002827F8">
        <w:tc>
          <w:tcPr>
            <w:tcW w:w="5156" w:type="dxa"/>
          </w:tcPr>
          <w:p w14:paraId="1E6BF6E2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carga el mensaje de confirmación</w:t>
            </w:r>
          </w:p>
        </w:tc>
        <w:tc>
          <w:tcPr>
            <w:tcW w:w="5156" w:type="dxa"/>
          </w:tcPr>
          <w:p w14:paraId="2EEAFCD7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263B5AD7" w14:textId="77777777" w:rsidTr="002827F8">
        <w:tc>
          <w:tcPr>
            <w:tcW w:w="5156" w:type="dxa"/>
          </w:tcPr>
          <w:p w14:paraId="014622BA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usuario selecciona si desea enviarlo o no</w:t>
            </w:r>
          </w:p>
        </w:tc>
        <w:tc>
          <w:tcPr>
            <w:tcW w:w="5156" w:type="dxa"/>
          </w:tcPr>
          <w:p w14:paraId="7AAEFD61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6D56C318" w14:textId="77777777" w:rsidTr="002827F8">
        <w:tc>
          <w:tcPr>
            <w:tcW w:w="5156" w:type="dxa"/>
          </w:tcPr>
          <w:p w14:paraId="4E18BF00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sistema corrobora si los datos necesarios están completos</w:t>
            </w:r>
          </w:p>
        </w:tc>
        <w:tc>
          <w:tcPr>
            <w:tcW w:w="5156" w:type="dxa"/>
          </w:tcPr>
          <w:p w14:paraId="26643520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11.1.- El sistema finaliza el caso de uso</w:t>
            </w:r>
          </w:p>
        </w:tc>
      </w:tr>
      <w:tr w:rsidR="001119E0" w:rsidRPr="00E71853" w14:paraId="505393F6" w14:textId="77777777" w:rsidTr="002827F8">
        <w:tc>
          <w:tcPr>
            <w:tcW w:w="5156" w:type="dxa"/>
          </w:tcPr>
          <w:p w14:paraId="348771F2" w14:textId="3E5C7A30" w:rsidR="001119E0" w:rsidRDefault="001119E0" w:rsidP="001119E0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crea registro de reporte con la información del producto, fecha y hora realizados además del id del usuario</w:t>
            </w:r>
          </w:p>
        </w:tc>
        <w:tc>
          <w:tcPr>
            <w:tcW w:w="5156" w:type="dxa"/>
          </w:tcPr>
          <w:p w14:paraId="4B2B1F10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23629FB4" w14:textId="77777777" w:rsidTr="002827F8">
        <w:trPr>
          <w:trHeight w:val="302"/>
        </w:trPr>
        <w:tc>
          <w:tcPr>
            <w:tcW w:w="5156" w:type="dxa"/>
          </w:tcPr>
          <w:p w14:paraId="31601477" w14:textId="51ACCEAA" w:rsidR="001119E0" w:rsidRDefault="001119E0" w:rsidP="001119E0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 El sistema enlaza el id del producto con el id de reporte y actualiza su información</w:t>
            </w:r>
          </w:p>
        </w:tc>
        <w:tc>
          <w:tcPr>
            <w:tcW w:w="5156" w:type="dxa"/>
          </w:tcPr>
          <w:p w14:paraId="4DFDF9BD" w14:textId="0DC1344B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629EDE3B" w14:textId="77777777" w:rsidTr="002827F8">
        <w:tc>
          <w:tcPr>
            <w:tcW w:w="5156" w:type="dxa"/>
          </w:tcPr>
          <w:p w14:paraId="19958047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14.-El sistema cierra el registro de reporte y se almacena en el catálogo de “Reportes”</w:t>
            </w:r>
          </w:p>
        </w:tc>
        <w:tc>
          <w:tcPr>
            <w:tcW w:w="5156" w:type="dxa"/>
          </w:tcPr>
          <w:p w14:paraId="1766ED00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213ACA0A" w14:textId="77777777" w:rsidTr="002827F8">
        <w:trPr>
          <w:trHeight w:val="540"/>
        </w:trPr>
        <w:tc>
          <w:tcPr>
            <w:tcW w:w="5156" w:type="dxa"/>
          </w:tcPr>
          <w:p w14:paraId="03C07759" w14:textId="546C9A11" w:rsidR="001119E0" w:rsidRDefault="001119E0" w:rsidP="00C25229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15.- El sistema envía una notificación y reporte de usuario al creador del </w:t>
            </w:r>
            <w:r w:rsidR="00C25229">
              <w:rPr>
                <w:rFonts w:ascii="Georgia" w:hAnsi="Georgia"/>
                <w:sz w:val="22"/>
              </w:rPr>
              <w:t>producto</w:t>
            </w:r>
            <w:r>
              <w:rPr>
                <w:rFonts w:ascii="Georgia" w:hAnsi="Georgia"/>
                <w:sz w:val="22"/>
              </w:rPr>
              <w:t xml:space="preserve"> por medio del id asociado al objeto antes mencionado</w:t>
            </w:r>
          </w:p>
        </w:tc>
        <w:tc>
          <w:tcPr>
            <w:tcW w:w="5156" w:type="dxa"/>
          </w:tcPr>
          <w:p w14:paraId="09AF32C1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391004C4" w14:textId="77777777" w:rsidTr="002827F8">
        <w:tc>
          <w:tcPr>
            <w:tcW w:w="5156" w:type="dxa"/>
          </w:tcPr>
          <w:p w14:paraId="6765B6C0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16.- El sistema llama al caso de uso de actualizar publicaciones </w:t>
            </w:r>
          </w:p>
        </w:tc>
        <w:tc>
          <w:tcPr>
            <w:tcW w:w="5156" w:type="dxa"/>
          </w:tcPr>
          <w:p w14:paraId="4420CAC7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204AE8EC" w14:textId="77777777" w:rsidTr="002827F8">
        <w:trPr>
          <w:trHeight w:val="303"/>
        </w:trPr>
        <w:tc>
          <w:tcPr>
            <w:tcW w:w="5156" w:type="dxa"/>
          </w:tcPr>
          <w:p w14:paraId="3693B031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17.- El sistema genera retro del reporte enviado </w:t>
            </w:r>
          </w:p>
        </w:tc>
        <w:tc>
          <w:tcPr>
            <w:tcW w:w="5156" w:type="dxa"/>
          </w:tcPr>
          <w:p w14:paraId="5ADB0B3C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20683656" w14:textId="77777777" w:rsidTr="002827F8">
        <w:tc>
          <w:tcPr>
            <w:tcW w:w="5156" w:type="dxa"/>
          </w:tcPr>
          <w:p w14:paraId="74D65D54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18.- El sistema muestra al usuario la retro</w:t>
            </w:r>
          </w:p>
        </w:tc>
        <w:tc>
          <w:tcPr>
            <w:tcW w:w="5156" w:type="dxa"/>
          </w:tcPr>
          <w:p w14:paraId="5EC7572D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5B48E40D" w14:textId="77777777" w:rsidTr="002827F8">
        <w:trPr>
          <w:trHeight w:val="512"/>
        </w:trPr>
        <w:tc>
          <w:tcPr>
            <w:tcW w:w="5156" w:type="dxa"/>
          </w:tcPr>
          <w:p w14:paraId="58F944AD" w14:textId="190783E3" w:rsidR="001119E0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19</w:t>
            </w:r>
            <w:r w:rsidR="001119E0">
              <w:rPr>
                <w:rFonts w:ascii="Georgia" w:hAnsi="Georgia"/>
                <w:sz w:val="22"/>
              </w:rPr>
              <w:t>.- El usuario acepta la retro y finaliza el caso de uso</w:t>
            </w:r>
          </w:p>
        </w:tc>
        <w:tc>
          <w:tcPr>
            <w:tcW w:w="5156" w:type="dxa"/>
          </w:tcPr>
          <w:p w14:paraId="6DCC8CF7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1661BE89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3ED75241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657B6233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49732F85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62F2D7DB" w14:textId="77777777" w:rsidR="001119E0" w:rsidRPr="0050038A" w:rsidRDefault="001119E0" w:rsidP="001119E0">
      <w:pPr>
        <w:pStyle w:val="Sinespaciado"/>
        <w:rPr>
          <w:rFonts w:ascii="Georgia" w:hAnsi="Georgia"/>
          <w:sz w:val="22"/>
          <w:lang w:val="es-ES_tradnl"/>
        </w:rPr>
      </w:pPr>
    </w:p>
    <w:p w14:paraId="788E6D63" w14:textId="77777777" w:rsidR="00046C82" w:rsidRDefault="00046C82" w:rsidP="00046C82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lastRenderedPageBreak/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Actualizar publicaciones</w:t>
      </w:r>
    </w:p>
    <w:p w14:paraId="0B0758FE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</w:p>
    <w:p w14:paraId="33EDBCA6" w14:textId="77777777" w:rsidR="00046C82" w:rsidRDefault="00046C82" w:rsidP="00046C82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426B04DF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</w:p>
    <w:p w14:paraId="1EA6AD50" w14:textId="77777777" w:rsidR="00046C82" w:rsidRPr="0050038A" w:rsidRDefault="00046C82" w:rsidP="00046C82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7B53A8C8" w14:textId="77777777" w:rsidR="00046C82" w:rsidRDefault="00046C82" w:rsidP="00046C82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537EEEE0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79EE8B5" w14:textId="77777777" w:rsidR="00046C82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36523FB8" w14:textId="77777777" w:rsidR="00046C82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0C635921" w14:textId="006593CD" w:rsidR="00046C82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Haber encontrado un error o falta al código de la página enfocado a un </w:t>
      </w:r>
      <w:r>
        <w:rPr>
          <w:rFonts w:ascii="Georgia" w:hAnsi="Georgia"/>
          <w:sz w:val="22"/>
          <w:lang w:val="es-ES_tradnl"/>
        </w:rPr>
        <w:t>producto</w:t>
      </w:r>
      <w:r>
        <w:rPr>
          <w:rFonts w:ascii="Georgia" w:hAnsi="Georgia"/>
          <w:sz w:val="22"/>
          <w:lang w:val="es-ES_tradnl"/>
        </w:rPr>
        <w:t xml:space="preserve"> </w:t>
      </w:r>
    </w:p>
    <w:p w14:paraId="5A5EEDF3" w14:textId="77777777" w:rsidR="00046C82" w:rsidRPr="009908F1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una justificación a esa falta</w:t>
      </w:r>
    </w:p>
    <w:p w14:paraId="06DB6E81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</w:p>
    <w:p w14:paraId="2B2AFB91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2B01C610" w14:textId="77777777" w:rsidR="00046C82" w:rsidRPr="0050038A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1AF19D97" w14:textId="77777777" w:rsidR="001119E0" w:rsidRPr="0050038A" w:rsidRDefault="001119E0" w:rsidP="001119E0">
      <w:pPr>
        <w:pStyle w:val="Sinespaciado"/>
        <w:rPr>
          <w:rFonts w:ascii="Georgia" w:hAnsi="Georgia"/>
          <w:sz w:val="22"/>
          <w:lang w:val="es-ES_tradnl"/>
        </w:rPr>
      </w:pPr>
    </w:p>
    <w:p w14:paraId="42377D1A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110E72C9" w14:textId="199B555B" w:rsidR="001119E0" w:rsidRDefault="001119E0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119E0" w:rsidRPr="00E11847" w14:paraId="6F056D36" w14:textId="77777777" w:rsidTr="002827F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6E8B628A" w14:textId="5025B6D0" w:rsidR="001119E0" w:rsidRPr="00E11847" w:rsidRDefault="00667C06" w:rsidP="002827F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1E32174" wp14:editId="126B8578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529590</wp:posOffset>
                      </wp:positionV>
                      <wp:extent cx="3200400" cy="685800"/>
                      <wp:effectExtent l="0" t="0" r="0" b="0"/>
                      <wp:wrapSquare wrapText="bothSides"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CCD8F" w14:textId="4857530A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REPORTAR PROMOCIÓN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32174" id="Cuadro de texto 15" o:spid="_x0000_s1039" type="#_x0000_t202" style="position:absolute;left:0;text-align:left;margin-left:18.05pt;margin-top:41.7pt;width:252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" filled="f" stroked="f">
                      <v:textbox>
                        <w:txbxContent>
                          <w:p w14:paraId="272CCD8F" w14:textId="4857530A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REPORTAR PROMOCIÓN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119E0" w:rsidRPr="00DE58E8">
              <w:rPr>
                <w:rFonts w:ascii="Georgia" w:hAnsi="Georgia"/>
                <w:sz w:val="28"/>
              </w:rPr>
              <w:t xml:space="preserve">Caso: </w:t>
            </w:r>
            <w:r w:rsidR="001119E0">
              <w:rPr>
                <w:rFonts w:ascii="Georgia" w:hAnsi="Georgia"/>
                <w:sz w:val="28"/>
              </w:rPr>
              <w:t>57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119E0" w:rsidRPr="00E11847" w14:paraId="0F5D7CF6" w14:textId="77777777" w:rsidTr="002827F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74504BDB" w14:textId="77777777" w:rsidR="001119E0" w:rsidRPr="00E11847" w:rsidRDefault="001119E0" w:rsidP="002827F8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477AF6FC" w14:textId="77777777" w:rsidR="001119E0" w:rsidRDefault="001119E0" w:rsidP="002827F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53620713" w14:textId="77777777" w:rsidR="001119E0" w:rsidRPr="00E11847" w:rsidRDefault="001119E0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72B64276" w14:textId="10163401" w:rsidR="001119E0" w:rsidRPr="001E2D17" w:rsidRDefault="001119E0" w:rsidP="002827F8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</w:t>
                  </w:r>
                  <w:proofErr w:type="gramStart"/>
                  <w:r>
                    <w:rPr>
                      <w:rFonts w:ascii="Georgia" w:hAnsi="Georgia"/>
                    </w:rPr>
                    <w:t>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t xml:space="preserve"> “</w:t>
                  </w:r>
                  <w:proofErr w:type="gramEnd"/>
                  <w:r w:rsidRPr="001119E0">
                    <w:rPr>
                      <w:rFonts w:ascii="Georgia" w:hAnsi="Georgia"/>
                      <w:b w:val="0"/>
                    </w:rPr>
                    <w:t xml:space="preserve">El sistema registrará reportes de los usuarios a promociones que crean que no cumplen las reglas del sitio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55208B8C" w14:textId="77777777" w:rsidR="001119E0" w:rsidRPr="00E71853" w:rsidRDefault="001119E0" w:rsidP="002827F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5C965C3D" w14:textId="77777777" w:rsidR="001119E0" w:rsidRPr="00E11847" w:rsidRDefault="001119E0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108F92F5" w14:textId="77777777" w:rsidR="001119E0" w:rsidRPr="00E11847" w:rsidRDefault="001119E0" w:rsidP="002827F8">
            <w:pPr>
              <w:rPr>
                <w:rFonts w:ascii="Georgia" w:hAnsi="Georgia"/>
              </w:rPr>
            </w:pPr>
          </w:p>
        </w:tc>
      </w:tr>
    </w:tbl>
    <w:p w14:paraId="3E3B90E7" w14:textId="77777777" w:rsidR="001119E0" w:rsidRDefault="001119E0" w:rsidP="001119E0">
      <w:pPr>
        <w:pStyle w:val="Sinespaciado"/>
        <w:rPr>
          <w:rFonts w:ascii="Georgia" w:hAnsi="Georgia"/>
        </w:rPr>
      </w:pPr>
    </w:p>
    <w:p w14:paraId="0E32B122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49C21634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1119E0" w:rsidRPr="00E71853" w14:paraId="221A1528" w14:textId="77777777" w:rsidTr="002827F8">
        <w:tc>
          <w:tcPr>
            <w:tcW w:w="10312" w:type="dxa"/>
            <w:gridSpan w:val="2"/>
          </w:tcPr>
          <w:p w14:paraId="35DAB337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1119E0" w:rsidRPr="00E71853" w14:paraId="7E657B8B" w14:textId="77777777" w:rsidTr="002827F8">
        <w:trPr>
          <w:trHeight w:val="317"/>
        </w:trPr>
        <w:tc>
          <w:tcPr>
            <w:tcW w:w="5156" w:type="dxa"/>
          </w:tcPr>
          <w:p w14:paraId="5DAA60A4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6C4A6DDC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1119E0" w:rsidRPr="00E71853" w14:paraId="7D592096" w14:textId="77777777" w:rsidTr="002827F8">
        <w:tc>
          <w:tcPr>
            <w:tcW w:w="5156" w:type="dxa"/>
          </w:tcPr>
          <w:p w14:paraId="16416F9F" w14:textId="4F69BA62" w:rsidR="001119E0" w:rsidRPr="00E71853" w:rsidRDefault="001119E0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reportar </w:t>
            </w:r>
            <w:r w:rsidR="00193D6F">
              <w:rPr>
                <w:rFonts w:ascii="Georgia" w:hAnsi="Georgia"/>
                <w:sz w:val="22"/>
              </w:rPr>
              <w:t>promoción</w:t>
            </w:r>
          </w:p>
        </w:tc>
        <w:tc>
          <w:tcPr>
            <w:tcW w:w="5156" w:type="dxa"/>
          </w:tcPr>
          <w:p w14:paraId="6763DE6E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46FA0208" w14:textId="77777777" w:rsidTr="002827F8">
        <w:tc>
          <w:tcPr>
            <w:tcW w:w="5156" w:type="dxa"/>
          </w:tcPr>
          <w:p w14:paraId="5F4419A5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5298B238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7B089279" w14:textId="77777777" w:rsidTr="002827F8">
        <w:trPr>
          <w:trHeight w:val="260"/>
        </w:trPr>
        <w:tc>
          <w:tcPr>
            <w:tcW w:w="5156" w:type="dxa"/>
          </w:tcPr>
          <w:p w14:paraId="002CD822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536C410E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1119E0" w:rsidRPr="00E71853" w14:paraId="4F124521" w14:textId="77777777" w:rsidTr="002827F8">
        <w:tc>
          <w:tcPr>
            <w:tcW w:w="5156" w:type="dxa"/>
          </w:tcPr>
          <w:p w14:paraId="12E812C3" w14:textId="12BFE2FF" w:rsidR="001119E0" w:rsidRPr="00E71853" w:rsidRDefault="001119E0" w:rsidP="00C25229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 El sistema obtiene l</w:t>
            </w:r>
            <w:r w:rsidR="00C25229">
              <w:rPr>
                <w:rFonts w:ascii="Georgia" w:hAnsi="Georgia"/>
                <w:sz w:val="22"/>
              </w:rPr>
              <w:t xml:space="preserve">as promociones </w:t>
            </w:r>
            <w:r>
              <w:rPr>
                <w:rFonts w:ascii="Georgia" w:hAnsi="Georgia"/>
                <w:sz w:val="22"/>
              </w:rPr>
              <w:t>almacenados en el catálogo de “</w:t>
            </w:r>
            <w:r w:rsidR="00C25229">
              <w:rPr>
                <w:rFonts w:ascii="Georgia" w:hAnsi="Georgia"/>
                <w:sz w:val="22"/>
              </w:rPr>
              <w:t>Promociones</w:t>
            </w:r>
            <w:r>
              <w:rPr>
                <w:rFonts w:ascii="Georgia" w:hAnsi="Georgia"/>
                <w:sz w:val="22"/>
              </w:rPr>
              <w:t>”</w:t>
            </w:r>
          </w:p>
        </w:tc>
        <w:tc>
          <w:tcPr>
            <w:tcW w:w="5156" w:type="dxa"/>
          </w:tcPr>
          <w:p w14:paraId="6C247E68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48BB2D76" w14:textId="77777777" w:rsidTr="002827F8">
        <w:trPr>
          <w:trHeight w:val="791"/>
        </w:trPr>
        <w:tc>
          <w:tcPr>
            <w:tcW w:w="5156" w:type="dxa"/>
          </w:tcPr>
          <w:p w14:paraId="0AF2EBD1" w14:textId="3CDF4140" w:rsidR="001119E0" w:rsidRDefault="001119E0" w:rsidP="00C25229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5.- El sistema </w:t>
            </w:r>
            <w:r w:rsidR="00C25229">
              <w:rPr>
                <w:rFonts w:ascii="Georgia" w:hAnsi="Georgia"/>
                <w:sz w:val="22"/>
              </w:rPr>
              <w:t xml:space="preserve">obtiene el id de la promoción </w:t>
            </w:r>
            <w:r>
              <w:rPr>
                <w:rFonts w:ascii="Georgia" w:hAnsi="Georgia"/>
                <w:sz w:val="22"/>
              </w:rPr>
              <w:t>a reportar</w:t>
            </w:r>
          </w:p>
        </w:tc>
        <w:tc>
          <w:tcPr>
            <w:tcW w:w="5156" w:type="dxa"/>
          </w:tcPr>
          <w:p w14:paraId="244D68D3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565A5A8F" w14:textId="77777777" w:rsidTr="002827F8">
        <w:trPr>
          <w:trHeight w:val="540"/>
        </w:trPr>
        <w:tc>
          <w:tcPr>
            <w:tcW w:w="5156" w:type="dxa"/>
          </w:tcPr>
          <w:p w14:paraId="4FCBD44B" w14:textId="136E9B13" w:rsidR="001119E0" w:rsidRDefault="001119E0" w:rsidP="00C25229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sistema carga la forma de reporte con la información perteneciente al id de </w:t>
            </w:r>
            <w:r w:rsidR="00C25229">
              <w:rPr>
                <w:rFonts w:ascii="Georgia" w:hAnsi="Georgia"/>
                <w:sz w:val="22"/>
              </w:rPr>
              <w:t>la promoción</w:t>
            </w:r>
          </w:p>
        </w:tc>
        <w:tc>
          <w:tcPr>
            <w:tcW w:w="5156" w:type="dxa"/>
          </w:tcPr>
          <w:p w14:paraId="599C2593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35620D52" w14:textId="77777777" w:rsidTr="002827F8">
        <w:tc>
          <w:tcPr>
            <w:tcW w:w="5156" w:type="dxa"/>
          </w:tcPr>
          <w:p w14:paraId="6350F7D7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7.-El sistema muestra la forma al usuario</w:t>
            </w:r>
          </w:p>
        </w:tc>
        <w:tc>
          <w:tcPr>
            <w:tcW w:w="5156" w:type="dxa"/>
          </w:tcPr>
          <w:p w14:paraId="3440CF6B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7DACC171" w14:textId="77777777" w:rsidTr="002827F8">
        <w:trPr>
          <w:trHeight w:val="302"/>
        </w:trPr>
        <w:tc>
          <w:tcPr>
            <w:tcW w:w="5156" w:type="dxa"/>
          </w:tcPr>
          <w:p w14:paraId="0DA5C747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 El usuario justifica el reporte y califica el grado de importancia </w:t>
            </w:r>
          </w:p>
        </w:tc>
        <w:tc>
          <w:tcPr>
            <w:tcW w:w="5156" w:type="dxa"/>
          </w:tcPr>
          <w:p w14:paraId="2BDAA305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0A87D598" w14:textId="77777777" w:rsidTr="002827F8">
        <w:tc>
          <w:tcPr>
            <w:tcW w:w="5156" w:type="dxa"/>
          </w:tcPr>
          <w:p w14:paraId="678608F4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carga el mensaje de confirmación</w:t>
            </w:r>
          </w:p>
        </w:tc>
        <w:tc>
          <w:tcPr>
            <w:tcW w:w="5156" w:type="dxa"/>
          </w:tcPr>
          <w:p w14:paraId="1C12710E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0FB060AB" w14:textId="77777777" w:rsidTr="002827F8">
        <w:tc>
          <w:tcPr>
            <w:tcW w:w="5156" w:type="dxa"/>
          </w:tcPr>
          <w:p w14:paraId="1819E1D7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usuario selecciona si desea enviarlo o no</w:t>
            </w:r>
          </w:p>
        </w:tc>
        <w:tc>
          <w:tcPr>
            <w:tcW w:w="5156" w:type="dxa"/>
          </w:tcPr>
          <w:p w14:paraId="33F9C2BB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60607F32" w14:textId="77777777" w:rsidTr="002827F8">
        <w:tc>
          <w:tcPr>
            <w:tcW w:w="5156" w:type="dxa"/>
          </w:tcPr>
          <w:p w14:paraId="7C7946B3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sistema corrobora si los datos necesarios están completos</w:t>
            </w:r>
          </w:p>
        </w:tc>
        <w:tc>
          <w:tcPr>
            <w:tcW w:w="5156" w:type="dxa"/>
          </w:tcPr>
          <w:p w14:paraId="539A4546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11.1.- El sistema finaliza el caso de uso</w:t>
            </w:r>
          </w:p>
        </w:tc>
      </w:tr>
      <w:tr w:rsidR="001119E0" w:rsidRPr="00E71853" w14:paraId="279C0B12" w14:textId="77777777" w:rsidTr="002827F8">
        <w:tc>
          <w:tcPr>
            <w:tcW w:w="5156" w:type="dxa"/>
          </w:tcPr>
          <w:p w14:paraId="70FC8929" w14:textId="1C5AE72E" w:rsidR="001119E0" w:rsidRDefault="001119E0" w:rsidP="00C25229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12.-El sistema crea registro de reporte con la información </w:t>
            </w:r>
            <w:r w:rsidR="00C25229">
              <w:rPr>
                <w:rFonts w:ascii="Georgia" w:hAnsi="Georgia"/>
                <w:sz w:val="22"/>
              </w:rPr>
              <w:t>de la promoción</w:t>
            </w:r>
            <w:r>
              <w:rPr>
                <w:rFonts w:ascii="Georgia" w:hAnsi="Georgia"/>
                <w:sz w:val="22"/>
              </w:rPr>
              <w:t>, fecha y hora realizados además del id del usuario</w:t>
            </w:r>
          </w:p>
        </w:tc>
        <w:tc>
          <w:tcPr>
            <w:tcW w:w="5156" w:type="dxa"/>
          </w:tcPr>
          <w:p w14:paraId="2326EE98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33E84674" w14:textId="77777777" w:rsidTr="002827F8">
        <w:trPr>
          <w:trHeight w:val="302"/>
        </w:trPr>
        <w:tc>
          <w:tcPr>
            <w:tcW w:w="5156" w:type="dxa"/>
          </w:tcPr>
          <w:p w14:paraId="286180D1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 El sistema enlaza el id del producto con el id de reporte y actualiza su información</w:t>
            </w:r>
          </w:p>
        </w:tc>
        <w:tc>
          <w:tcPr>
            <w:tcW w:w="5156" w:type="dxa"/>
          </w:tcPr>
          <w:p w14:paraId="3F978C25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5EA06025" w14:textId="77777777" w:rsidTr="002827F8">
        <w:tc>
          <w:tcPr>
            <w:tcW w:w="5156" w:type="dxa"/>
          </w:tcPr>
          <w:p w14:paraId="70E38FE7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14.-El sistema cierra el registro de reporte y se almacena en el catálogo de “Reportes”</w:t>
            </w:r>
          </w:p>
        </w:tc>
        <w:tc>
          <w:tcPr>
            <w:tcW w:w="5156" w:type="dxa"/>
          </w:tcPr>
          <w:p w14:paraId="651480DC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70245356" w14:textId="77777777" w:rsidTr="002827F8">
        <w:trPr>
          <w:trHeight w:val="540"/>
        </w:trPr>
        <w:tc>
          <w:tcPr>
            <w:tcW w:w="5156" w:type="dxa"/>
          </w:tcPr>
          <w:p w14:paraId="49955EAE" w14:textId="742BC3F3" w:rsidR="001119E0" w:rsidRDefault="001119E0" w:rsidP="00C25229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sistema envía una notificación y reporte de usuario</w:t>
            </w:r>
            <w:r w:rsidR="00C25229">
              <w:rPr>
                <w:rFonts w:ascii="Georgia" w:hAnsi="Georgia"/>
                <w:sz w:val="22"/>
              </w:rPr>
              <w:t xml:space="preserve"> al creador de la promoción </w:t>
            </w:r>
            <w:r>
              <w:rPr>
                <w:rFonts w:ascii="Georgia" w:hAnsi="Georgia"/>
                <w:sz w:val="22"/>
              </w:rPr>
              <w:t>por medio del id asociado al objeto antes mencionado</w:t>
            </w:r>
          </w:p>
        </w:tc>
        <w:tc>
          <w:tcPr>
            <w:tcW w:w="5156" w:type="dxa"/>
          </w:tcPr>
          <w:p w14:paraId="025E20FE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5D3B0A3D" w14:textId="77777777" w:rsidTr="002827F8">
        <w:tc>
          <w:tcPr>
            <w:tcW w:w="5156" w:type="dxa"/>
          </w:tcPr>
          <w:p w14:paraId="3C9E0ABF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16.- El sistema llama al caso de uso de actualizar publicaciones </w:t>
            </w:r>
          </w:p>
        </w:tc>
        <w:tc>
          <w:tcPr>
            <w:tcW w:w="5156" w:type="dxa"/>
          </w:tcPr>
          <w:p w14:paraId="160F1F93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2B4EAA74" w14:textId="77777777" w:rsidTr="002827F8">
        <w:trPr>
          <w:trHeight w:val="303"/>
        </w:trPr>
        <w:tc>
          <w:tcPr>
            <w:tcW w:w="5156" w:type="dxa"/>
          </w:tcPr>
          <w:p w14:paraId="3D04BD12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17.- El sistema genera retro del reporte enviado </w:t>
            </w:r>
          </w:p>
        </w:tc>
        <w:tc>
          <w:tcPr>
            <w:tcW w:w="5156" w:type="dxa"/>
          </w:tcPr>
          <w:p w14:paraId="79D63F7D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2967E699" w14:textId="77777777" w:rsidTr="002827F8">
        <w:tc>
          <w:tcPr>
            <w:tcW w:w="5156" w:type="dxa"/>
          </w:tcPr>
          <w:p w14:paraId="03EDEA5A" w14:textId="77777777" w:rsidR="001119E0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18.- El sistema muestra al usuario la retro</w:t>
            </w:r>
          </w:p>
        </w:tc>
        <w:tc>
          <w:tcPr>
            <w:tcW w:w="5156" w:type="dxa"/>
          </w:tcPr>
          <w:p w14:paraId="594439BD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119E0" w:rsidRPr="00E71853" w14:paraId="0A25F0E4" w14:textId="77777777" w:rsidTr="002827F8">
        <w:trPr>
          <w:trHeight w:val="512"/>
        </w:trPr>
        <w:tc>
          <w:tcPr>
            <w:tcW w:w="5156" w:type="dxa"/>
          </w:tcPr>
          <w:p w14:paraId="12063461" w14:textId="5B8D51F8" w:rsidR="001119E0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19</w:t>
            </w:r>
            <w:r w:rsidR="001119E0">
              <w:rPr>
                <w:rFonts w:ascii="Georgia" w:hAnsi="Georgia"/>
                <w:sz w:val="22"/>
              </w:rPr>
              <w:t>.- El usuario acepta la retro y finaliza el caso de uso</w:t>
            </w:r>
          </w:p>
        </w:tc>
        <w:tc>
          <w:tcPr>
            <w:tcW w:w="5156" w:type="dxa"/>
          </w:tcPr>
          <w:p w14:paraId="13143AF1" w14:textId="77777777" w:rsidR="001119E0" w:rsidRPr="00E71853" w:rsidRDefault="001119E0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6C971D4A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7C4B7E24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77331865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7E3BDB7D" w14:textId="77777777" w:rsidR="001119E0" w:rsidRDefault="001119E0" w:rsidP="001119E0">
      <w:pPr>
        <w:pStyle w:val="Sinespaciado"/>
        <w:rPr>
          <w:rFonts w:ascii="Georgia" w:hAnsi="Georgia"/>
          <w:sz w:val="22"/>
        </w:rPr>
      </w:pPr>
    </w:p>
    <w:p w14:paraId="596053E7" w14:textId="77777777" w:rsidR="001119E0" w:rsidRPr="0050038A" w:rsidRDefault="001119E0" w:rsidP="001119E0">
      <w:pPr>
        <w:pStyle w:val="Sinespaciado"/>
        <w:rPr>
          <w:rFonts w:ascii="Georgia" w:hAnsi="Georgia"/>
          <w:sz w:val="22"/>
          <w:lang w:val="es-ES_tradnl"/>
        </w:rPr>
      </w:pPr>
    </w:p>
    <w:p w14:paraId="53E3D425" w14:textId="77777777" w:rsidR="00046C82" w:rsidRDefault="00046C82" w:rsidP="00046C82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lastRenderedPageBreak/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Actualizar publicaciones</w:t>
      </w:r>
    </w:p>
    <w:p w14:paraId="664E83E1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</w:p>
    <w:p w14:paraId="6D26414D" w14:textId="77777777" w:rsidR="00046C82" w:rsidRDefault="00046C82" w:rsidP="00046C82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6FA41CC2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</w:p>
    <w:p w14:paraId="05F02D00" w14:textId="77777777" w:rsidR="00046C82" w:rsidRPr="0050038A" w:rsidRDefault="00046C82" w:rsidP="00046C82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69FB097A" w14:textId="77777777" w:rsidR="00046C82" w:rsidRDefault="00046C82" w:rsidP="00046C82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5EA77B2A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5A2CDF09" w14:textId="77777777" w:rsidR="00046C82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067541E0" w14:textId="77777777" w:rsidR="00046C82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5B6CED8A" w14:textId="5E81E143" w:rsidR="00046C82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Haber encontrado un error o falta al código de la página enfocado a </w:t>
      </w:r>
      <w:proofErr w:type="gramStart"/>
      <w:r>
        <w:rPr>
          <w:rFonts w:ascii="Georgia" w:hAnsi="Georgia"/>
          <w:sz w:val="22"/>
          <w:lang w:val="es-ES_tradnl"/>
        </w:rPr>
        <w:t xml:space="preserve">un </w:t>
      </w:r>
      <w:r>
        <w:rPr>
          <w:rFonts w:ascii="Georgia" w:hAnsi="Georgia"/>
          <w:sz w:val="22"/>
          <w:lang w:val="es-ES_tradnl"/>
        </w:rPr>
        <w:t>promoción</w:t>
      </w:r>
      <w:proofErr w:type="gramEnd"/>
      <w:r>
        <w:rPr>
          <w:rFonts w:ascii="Georgia" w:hAnsi="Georgia"/>
          <w:sz w:val="22"/>
          <w:lang w:val="es-ES_tradnl"/>
        </w:rPr>
        <w:t xml:space="preserve"> </w:t>
      </w:r>
    </w:p>
    <w:p w14:paraId="7CE1A5B0" w14:textId="77777777" w:rsidR="00046C82" w:rsidRPr="009908F1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una justificación a esa falta</w:t>
      </w:r>
    </w:p>
    <w:p w14:paraId="779E59FA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</w:p>
    <w:p w14:paraId="10EED491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355D852F" w14:textId="77777777" w:rsidR="00046C82" w:rsidRPr="0050038A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1B8075F3" w14:textId="77777777" w:rsidR="001119E0" w:rsidRPr="00046C82" w:rsidRDefault="001119E0" w:rsidP="001119E0">
      <w:pPr>
        <w:pStyle w:val="Sinespaciado"/>
        <w:rPr>
          <w:rFonts w:ascii="Georgia" w:hAnsi="Georgia"/>
          <w:sz w:val="22"/>
          <w:lang w:val="es-ES_tradnl"/>
        </w:rPr>
      </w:pPr>
    </w:p>
    <w:p w14:paraId="13DF09E5" w14:textId="77777777" w:rsidR="001119E0" w:rsidRDefault="001119E0" w:rsidP="004670DD">
      <w:pPr>
        <w:pStyle w:val="Sinespaciado"/>
        <w:rPr>
          <w:rFonts w:ascii="Georgia" w:hAnsi="Georgia"/>
          <w:sz w:val="22"/>
        </w:rPr>
      </w:pPr>
    </w:p>
    <w:p w14:paraId="2BD0006F" w14:textId="65AD72CC" w:rsidR="00193D6F" w:rsidRDefault="00193D6F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93D6F" w:rsidRPr="00E11847" w14:paraId="76529EF6" w14:textId="77777777" w:rsidTr="002827F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5CAA5784" w14:textId="634AFD53" w:rsidR="00193D6F" w:rsidRPr="00E11847" w:rsidRDefault="00667C06" w:rsidP="002827F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EE5390F" wp14:editId="490EEE56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758190</wp:posOffset>
                      </wp:positionV>
                      <wp:extent cx="3200400" cy="685800"/>
                      <wp:effectExtent l="0" t="0" r="0" b="0"/>
                      <wp:wrapSquare wrapText="bothSides"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19935A" w14:textId="1A19E8BA" w:rsidR="00667C06" w:rsidRPr="00667C06" w:rsidRDefault="00667C06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>
                                    <w:rPr>
                                      <w:sz w:val="32"/>
                                    </w:rPr>
                                    <w:t>REPORTAR USUARIO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5390F" id="Cuadro de texto 16" o:spid="_x0000_s1040" type="#_x0000_t202" style="position:absolute;left:0;text-align:left;margin-left:9.05pt;margin-top:59.7pt;width:252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" filled="f" stroked="f">
                      <v:textbox>
                        <w:txbxContent>
                          <w:p w14:paraId="5919935A" w14:textId="1A19E8BA" w:rsidR="00667C06" w:rsidRPr="00667C06" w:rsidRDefault="00667C06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</w:rPr>
                              <w:t>REPORTAR USUARIO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93D6F" w:rsidRPr="00DE58E8">
              <w:rPr>
                <w:rFonts w:ascii="Georgia" w:hAnsi="Georgia"/>
                <w:sz w:val="28"/>
              </w:rPr>
              <w:t>C</w:t>
            </w:r>
            <w:bookmarkStart w:id="0" w:name="_GoBack"/>
            <w:bookmarkEnd w:id="0"/>
            <w:r w:rsidR="00193D6F" w:rsidRPr="00DE58E8">
              <w:rPr>
                <w:rFonts w:ascii="Georgia" w:hAnsi="Georgia"/>
                <w:sz w:val="28"/>
              </w:rPr>
              <w:t xml:space="preserve">aso: </w:t>
            </w:r>
            <w:r w:rsidR="00193D6F">
              <w:rPr>
                <w:rFonts w:ascii="Georgia" w:hAnsi="Georgia"/>
                <w:sz w:val="28"/>
              </w:rPr>
              <w:t>58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93D6F" w:rsidRPr="00E11847" w14:paraId="228AEDA1" w14:textId="77777777" w:rsidTr="002827F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0DEC4F14" w14:textId="77777777" w:rsidR="00193D6F" w:rsidRPr="00E11847" w:rsidRDefault="00193D6F" w:rsidP="002827F8">
                  <w:pPr>
                    <w:pStyle w:val="Ttulo2"/>
                    <w:jc w:val="left"/>
                    <w:rPr>
                      <w:rFonts w:ascii="Georgia" w:hAnsi="Georgia"/>
                    </w:rPr>
                  </w:pPr>
                </w:p>
                <w:p w14:paraId="3DA269DD" w14:textId="77777777" w:rsidR="00193D6F" w:rsidRDefault="00193D6F" w:rsidP="002827F8">
                  <w:pPr>
                    <w:pStyle w:val="Ttulo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1AC41496" w14:textId="77777777" w:rsidR="00193D6F" w:rsidRPr="00E11847" w:rsidRDefault="00193D6F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  <w:p w14:paraId="6F56750A" w14:textId="4CCF7A39" w:rsidR="00193D6F" w:rsidRPr="001E2D17" w:rsidRDefault="00193D6F" w:rsidP="002827F8">
                  <w:pPr>
                    <w:pStyle w:val="Ttulo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</w:t>
                  </w:r>
                  <w:proofErr w:type="gramStart"/>
                  <w:r>
                    <w:rPr>
                      <w:rFonts w:ascii="Georgia" w:hAnsi="Georgia"/>
                    </w:rPr>
                    <w:t>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t xml:space="preserve"> “</w:t>
                  </w:r>
                  <w:proofErr w:type="gramEnd"/>
                  <w:r w:rsidRPr="00193D6F">
                    <w:rPr>
                      <w:rFonts w:ascii="Georgia" w:hAnsi="Georgia"/>
                      <w:b w:val="0"/>
                    </w:rPr>
                    <w:t xml:space="preserve">El sistema permitirá que los vendedores reporten a los usuarios que no cumplan con las reglas del sitio.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62D4E376" w14:textId="77777777" w:rsidR="00193D6F" w:rsidRPr="00E71853" w:rsidRDefault="00193D6F" w:rsidP="002827F8">
                  <w:pPr>
                    <w:pStyle w:val="Ttulo3"/>
                    <w:rPr>
                      <w:rFonts w:ascii="Georgia" w:hAnsi="Georgia"/>
                      <w:lang w:val="es-ES_tradnl"/>
                    </w:rPr>
                  </w:pPr>
                </w:p>
                <w:p w14:paraId="1C271630" w14:textId="77777777" w:rsidR="00193D6F" w:rsidRPr="00E11847" w:rsidRDefault="00193D6F" w:rsidP="002827F8">
                  <w:pPr>
                    <w:pStyle w:val="Ttulo3"/>
                    <w:rPr>
                      <w:rFonts w:ascii="Georgia" w:hAnsi="Georgia"/>
                    </w:rPr>
                  </w:pPr>
                </w:p>
              </w:tc>
            </w:tr>
          </w:tbl>
          <w:p w14:paraId="46CB0A30" w14:textId="77777777" w:rsidR="00193D6F" w:rsidRPr="00E11847" w:rsidRDefault="00193D6F" w:rsidP="002827F8">
            <w:pPr>
              <w:rPr>
                <w:rFonts w:ascii="Georgia" w:hAnsi="Georgia"/>
              </w:rPr>
            </w:pPr>
          </w:p>
        </w:tc>
      </w:tr>
    </w:tbl>
    <w:p w14:paraId="5AA9472A" w14:textId="77777777" w:rsidR="00193D6F" w:rsidRDefault="00193D6F" w:rsidP="00193D6F">
      <w:pPr>
        <w:pStyle w:val="Sinespaciado"/>
        <w:rPr>
          <w:rFonts w:ascii="Georgia" w:hAnsi="Georgia"/>
        </w:rPr>
      </w:pPr>
    </w:p>
    <w:p w14:paraId="2B1C0394" w14:textId="77777777" w:rsidR="00193D6F" w:rsidRDefault="00193D6F" w:rsidP="00193D6F">
      <w:pPr>
        <w:pStyle w:val="Sinespaciado"/>
        <w:rPr>
          <w:rFonts w:ascii="Georgia" w:hAnsi="Georgia"/>
          <w:sz w:val="22"/>
        </w:rPr>
      </w:pPr>
    </w:p>
    <w:p w14:paraId="6CC21F20" w14:textId="77777777" w:rsidR="00193D6F" w:rsidRDefault="00193D6F" w:rsidP="00193D6F">
      <w:pPr>
        <w:pStyle w:val="Sinespaciado"/>
        <w:rPr>
          <w:rFonts w:ascii="Georgia" w:hAnsi="Georgi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193D6F" w:rsidRPr="00E71853" w14:paraId="6B68E8E1" w14:textId="77777777" w:rsidTr="002827F8">
        <w:tc>
          <w:tcPr>
            <w:tcW w:w="10312" w:type="dxa"/>
            <w:gridSpan w:val="2"/>
          </w:tcPr>
          <w:p w14:paraId="6E311113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193D6F" w:rsidRPr="00E71853" w14:paraId="30478CD0" w14:textId="77777777" w:rsidTr="002827F8">
        <w:trPr>
          <w:trHeight w:val="317"/>
        </w:trPr>
        <w:tc>
          <w:tcPr>
            <w:tcW w:w="5156" w:type="dxa"/>
          </w:tcPr>
          <w:p w14:paraId="32BAFDFE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4AAED5A9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193D6F" w:rsidRPr="00E71853" w14:paraId="7B7BEEEB" w14:textId="77777777" w:rsidTr="002827F8">
        <w:tc>
          <w:tcPr>
            <w:tcW w:w="5156" w:type="dxa"/>
          </w:tcPr>
          <w:p w14:paraId="43F1C7ED" w14:textId="37E0BA33" w:rsidR="00193D6F" w:rsidRPr="00E71853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selecciona reportar usuario</w:t>
            </w:r>
          </w:p>
        </w:tc>
        <w:tc>
          <w:tcPr>
            <w:tcW w:w="5156" w:type="dxa"/>
          </w:tcPr>
          <w:p w14:paraId="2D8FAA10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1902692C" w14:textId="77777777" w:rsidTr="002827F8">
        <w:tc>
          <w:tcPr>
            <w:tcW w:w="5156" w:type="dxa"/>
          </w:tcPr>
          <w:p w14:paraId="5C8995AB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253FBB55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39C63AF1" w14:textId="77777777" w:rsidTr="002827F8">
        <w:trPr>
          <w:trHeight w:val="260"/>
        </w:trPr>
        <w:tc>
          <w:tcPr>
            <w:tcW w:w="5156" w:type="dxa"/>
          </w:tcPr>
          <w:p w14:paraId="0C8986CB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1304CA01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193D6F" w:rsidRPr="00E71853" w14:paraId="146D9C5F" w14:textId="77777777" w:rsidTr="002827F8">
        <w:tc>
          <w:tcPr>
            <w:tcW w:w="5156" w:type="dxa"/>
          </w:tcPr>
          <w:p w14:paraId="04CFFA55" w14:textId="4AC85FDD" w:rsidR="00193D6F" w:rsidRPr="00E71853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 El sistema obtiene los usuarios del catálogo de “Usuarios”</w:t>
            </w:r>
          </w:p>
        </w:tc>
        <w:tc>
          <w:tcPr>
            <w:tcW w:w="5156" w:type="dxa"/>
          </w:tcPr>
          <w:p w14:paraId="39C34CFF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06878E64" w14:textId="77777777" w:rsidTr="002827F8">
        <w:trPr>
          <w:trHeight w:val="791"/>
        </w:trPr>
        <w:tc>
          <w:tcPr>
            <w:tcW w:w="5156" w:type="dxa"/>
          </w:tcPr>
          <w:p w14:paraId="4C1491CC" w14:textId="64FF94E0" w:rsidR="00193D6F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obtiene el id del usuario a reportar</w:t>
            </w:r>
          </w:p>
        </w:tc>
        <w:tc>
          <w:tcPr>
            <w:tcW w:w="5156" w:type="dxa"/>
          </w:tcPr>
          <w:p w14:paraId="4C2A1C2B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3BA09EF4" w14:textId="77777777" w:rsidTr="002827F8">
        <w:trPr>
          <w:trHeight w:val="540"/>
        </w:trPr>
        <w:tc>
          <w:tcPr>
            <w:tcW w:w="5156" w:type="dxa"/>
          </w:tcPr>
          <w:p w14:paraId="196E53F8" w14:textId="2BEC1AFA" w:rsidR="00193D6F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sistema carga la forma de reporte con la información perteneciente al id </w:t>
            </w:r>
          </w:p>
        </w:tc>
        <w:tc>
          <w:tcPr>
            <w:tcW w:w="5156" w:type="dxa"/>
          </w:tcPr>
          <w:p w14:paraId="38980911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17394209" w14:textId="77777777" w:rsidTr="002827F8">
        <w:tc>
          <w:tcPr>
            <w:tcW w:w="5156" w:type="dxa"/>
          </w:tcPr>
          <w:p w14:paraId="1BFEBEF3" w14:textId="77777777" w:rsidR="00193D6F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7.-El sistema muestra la forma al usuario</w:t>
            </w:r>
          </w:p>
        </w:tc>
        <w:tc>
          <w:tcPr>
            <w:tcW w:w="5156" w:type="dxa"/>
          </w:tcPr>
          <w:p w14:paraId="16F02E9F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2A7E22C5" w14:textId="77777777" w:rsidTr="00193D6F">
        <w:trPr>
          <w:trHeight w:val="540"/>
        </w:trPr>
        <w:tc>
          <w:tcPr>
            <w:tcW w:w="5156" w:type="dxa"/>
          </w:tcPr>
          <w:p w14:paraId="0AA7168F" w14:textId="0B9913D5" w:rsidR="00193D6F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 El usuario selecciona causa y justifica el reporte </w:t>
            </w:r>
          </w:p>
        </w:tc>
        <w:tc>
          <w:tcPr>
            <w:tcW w:w="5156" w:type="dxa"/>
          </w:tcPr>
          <w:p w14:paraId="471923C5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35EF632C" w14:textId="77777777" w:rsidTr="00193D6F">
        <w:trPr>
          <w:trHeight w:val="540"/>
        </w:trPr>
        <w:tc>
          <w:tcPr>
            <w:tcW w:w="5156" w:type="dxa"/>
          </w:tcPr>
          <w:p w14:paraId="7AD98225" w14:textId="1CDC104A" w:rsidR="00193D6F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 w:rsidRPr="009B2CB5">
              <w:rPr>
                <w:rFonts w:ascii="Georgia" w:hAnsi="Georgia"/>
                <w:sz w:val="22"/>
              </w:rPr>
              <w:t xml:space="preserve">9.- El </w:t>
            </w:r>
            <w:r>
              <w:rPr>
                <w:rFonts w:ascii="Georgia" w:hAnsi="Georgia"/>
                <w:sz w:val="22"/>
              </w:rPr>
              <w:t>usuario</w:t>
            </w:r>
            <w:r w:rsidRPr="009B2CB5">
              <w:rPr>
                <w:rFonts w:ascii="Georgia" w:hAnsi="Georgia"/>
                <w:sz w:val="22"/>
              </w:rPr>
              <w:t xml:space="preserve"> califica el grado de importancia del reporte</w:t>
            </w:r>
          </w:p>
        </w:tc>
        <w:tc>
          <w:tcPr>
            <w:tcW w:w="5156" w:type="dxa"/>
          </w:tcPr>
          <w:p w14:paraId="0562AF65" w14:textId="72E35BFE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240C9D17" w14:textId="77777777" w:rsidTr="002827F8">
        <w:tc>
          <w:tcPr>
            <w:tcW w:w="5156" w:type="dxa"/>
          </w:tcPr>
          <w:p w14:paraId="4408B01D" w14:textId="093BAC63" w:rsidR="00193D6F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sistema carga el mensaje de confirmación</w:t>
            </w:r>
          </w:p>
        </w:tc>
        <w:tc>
          <w:tcPr>
            <w:tcW w:w="5156" w:type="dxa"/>
          </w:tcPr>
          <w:p w14:paraId="1C592C7E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1CBF91E4" w14:textId="77777777" w:rsidTr="002827F8">
        <w:tc>
          <w:tcPr>
            <w:tcW w:w="5156" w:type="dxa"/>
          </w:tcPr>
          <w:p w14:paraId="12F3417E" w14:textId="2CAF2D33" w:rsidR="00193D6F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usuario selecciona si desea enviarlo o no</w:t>
            </w:r>
          </w:p>
        </w:tc>
        <w:tc>
          <w:tcPr>
            <w:tcW w:w="5156" w:type="dxa"/>
          </w:tcPr>
          <w:p w14:paraId="192432DA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541FCFE6" w14:textId="77777777" w:rsidTr="002827F8">
        <w:tc>
          <w:tcPr>
            <w:tcW w:w="5156" w:type="dxa"/>
          </w:tcPr>
          <w:p w14:paraId="7C4C903F" w14:textId="749495E7" w:rsidR="00193D6F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 El sistema corrobora si los datos necesarios están completos</w:t>
            </w:r>
          </w:p>
        </w:tc>
        <w:tc>
          <w:tcPr>
            <w:tcW w:w="5156" w:type="dxa"/>
          </w:tcPr>
          <w:p w14:paraId="2046B879" w14:textId="24B9656F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12.1.- El sistema finaliza el caso de uso</w:t>
            </w:r>
          </w:p>
        </w:tc>
      </w:tr>
      <w:tr w:rsidR="00193D6F" w:rsidRPr="00E71853" w14:paraId="4DE7740A" w14:textId="77777777" w:rsidTr="002827F8">
        <w:tc>
          <w:tcPr>
            <w:tcW w:w="5156" w:type="dxa"/>
          </w:tcPr>
          <w:p w14:paraId="63779181" w14:textId="7916A58E" w:rsidR="00193D6F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13.-El sistema crea registro de reporte con la información insertada, fecha y hora realizados además del id de ambos usuarios</w:t>
            </w:r>
          </w:p>
        </w:tc>
        <w:tc>
          <w:tcPr>
            <w:tcW w:w="5156" w:type="dxa"/>
          </w:tcPr>
          <w:p w14:paraId="7D15F1BA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57C96F22" w14:textId="77777777" w:rsidTr="002827F8">
        <w:trPr>
          <w:trHeight w:val="302"/>
        </w:trPr>
        <w:tc>
          <w:tcPr>
            <w:tcW w:w="5156" w:type="dxa"/>
          </w:tcPr>
          <w:p w14:paraId="435B8D0F" w14:textId="73FDA0E7" w:rsidR="00193D6F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sistema enlaza el id del usuario con el id de reporte y actualiza su información</w:t>
            </w:r>
          </w:p>
        </w:tc>
        <w:tc>
          <w:tcPr>
            <w:tcW w:w="5156" w:type="dxa"/>
          </w:tcPr>
          <w:p w14:paraId="2A3F41BB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3D885690" w14:textId="77777777" w:rsidTr="00193D6F">
        <w:trPr>
          <w:trHeight w:val="540"/>
        </w:trPr>
        <w:tc>
          <w:tcPr>
            <w:tcW w:w="5156" w:type="dxa"/>
          </w:tcPr>
          <w:p w14:paraId="65B96123" w14:textId="34C3E2BA" w:rsidR="00193D6F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15.-El sistema cierra el registro de reporte y se almacena en el catálogo de “Reportes”</w:t>
            </w:r>
          </w:p>
        </w:tc>
        <w:tc>
          <w:tcPr>
            <w:tcW w:w="5156" w:type="dxa"/>
          </w:tcPr>
          <w:p w14:paraId="13D06A3D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0DFE7B79" w14:textId="77777777" w:rsidTr="002827F8">
        <w:trPr>
          <w:trHeight w:val="540"/>
        </w:trPr>
        <w:tc>
          <w:tcPr>
            <w:tcW w:w="5156" w:type="dxa"/>
          </w:tcPr>
          <w:p w14:paraId="326DB931" w14:textId="2B919103" w:rsidR="00193D6F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16.- El sistema envía una notificación y reporte al usuario</w:t>
            </w:r>
          </w:p>
        </w:tc>
        <w:tc>
          <w:tcPr>
            <w:tcW w:w="5156" w:type="dxa"/>
          </w:tcPr>
          <w:p w14:paraId="36664F57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365472E8" w14:textId="77777777" w:rsidTr="00193D6F">
        <w:trPr>
          <w:trHeight w:val="539"/>
        </w:trPr>
        <w:tc>
          <w:tcPr>
            <w:tcW w:w="5156" w:type="dxa"/>
          </w:tcPr>
          <w:p w14:paraId="76D393A4" w14:textId="413B1873" w:rsidR="00193D6F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17.- El sistema llama al caso de uso de actualizar perfil</w:t>
            </w:r>
          </w:p>
        </w:tc>
        <w:tc>
          <w:tcPr>
            <w:tcW w:w="5156" w:type="dxa"/>
          </w:tcPr>
          <w:p w14:paraId="2DD3EDBF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1452A189" w14:textId="77777777" w:rsidTr="002827F8">
        <w:tc>
          <w:tcPr>
            <w:tcW w:w="5156" w:type="dxa"/>
          </w:tcPr>
          <w:p w14:paraId="60235BD4" w14:textId="35B5EC0B" w:rsidR="00193D6F" w:rsidRDefault="00193D6F" w:rsidP="00193D6F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18.- El sistema llama al caso de actualizar publicaciones</w:t>
            </w:r>
          </w:p>
        </w:tc>
        <w:tc>
          <w:tcPr>
            <w:tcW w:w="5156" w:type="dxa"/>
          </w:tcPr>
          <w:p w14:paraId="4786AAC8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534471FA" w14:textId="77777777" w:rsidTr="002827F8">
        <w:trPr>
          <w:trHeight w:val="303"/>
        </w:trPr>
        <w:tc>
          <w:tcPr>
            <w:tcW w:w="5156" w:type="dxa"/>
          </w:tcPr>
          <w:p w14:paraId="60C902CC" w14:textId="2249B5DA" w:rsidR="00193D6F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19.- El sistema genera retro del reporte enviado </w:t>
            </w:r>
          </w:p>
        </w:tc>
        <w:tc>
          <w:tcPr>
            <w:tcW w:w="5156" w:type="dxa"/>
          </w:tcPr>
          <w:p w14:paraId="1A7D481E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6924AF58" w14:textId="77777777" w:rsidTr="002827F8">
        <w:tc>
          <w:tcPr>
            <w:tcW w:w="5156" w:type="dxa"/>
          </w:tcPr>
          <w:p w14:paraId="03D55DD0" w14:textId="1A82BF39" w:rsidR="00193D6F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20.- El sistema muestra al usuario la retro</w:t>
            </w:r>
          </w:p>
        </w:tc>
        <w:tc>
          <w:tcPr>
            <w:tcW w:w="5156" w:type="dxa"/>
          </w:tcPr>
          <w:p w14:paraId="2B7CADCF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  <w:tr w:rsidR="00193D6F" w:rsidRPr="00E71853" w14:paraId="3D564C46" w14:textId="77777777" w:rsidTr="002827F8">
        <w:trPr>
          <w:trHeight w:val="512"/>
        </w:trPr>
        <w:tc>
          <w:tcPr>
            <w:tcW w:w="5156" w:type="dxa"/>
          </w:tcPr>
          <w:p w14:paraId="3F67B84F" w14:textId="77777777" w:rsidR="00193D6F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21.- El usuario acepta la retro y finaliza el caso de uso</w:t>
            </w:r>
          </w:p>
        </w:tc>
        <w:tc>
          <w:tcPr>
            <w:tcW w:w="5156" w:type="dxa"/>
          </w:tcPr>
          <w:p w14:paraId="0916736A" w14:textId="77777777" w:rsidR="00193D6F" w:rsidRPr="00E71853" w:rsidRDefault="00193D6F" w:rsidP="002827F8">
            <w:pPr>
              <w:pStyle w:val="Sinespaciado"/>
              <w:rPr>
                <w:rFonts w:ascii="Georgia" w:hAnsi="Georgia"/>
                <w:sz w:val="22"/>
              </w:rPr>
            </w:pPr>
          </w:p>
        </w:tc>
      </w:tr>
    </w:tbl>
    <w:p w14:paraId="32B8FE0F" w14:textId="77777777" w:rsidR="00193D6F" w:rsidRDefault="00193D6F" w:rsidP="00193D6F">
      <w:pPr>
        <w:pStyle w:val="Sinespaciado"/>
        <w:rPr>
          <w:rFonts w:ascii="Georgia" w:hAnsi="Georgia"/>
          <w:sz w:val="22"/>
        </w:rPr>
      </w:pPr>
    </w:p>
    <w:p w14:paraId="7DF75D1D" w14:textId="77777777" w:rsidR="00193D6F" w:rsidRDefault="00193D6F" w:rsidP="00193D6F">
      <w:pPr>
        <w:pStyle w:val="Sinespaciado"/>
        <w:rPr>
          <w:rFonts w:ascii="Georgia" w:hAnsi="Georgia"/>
          <w:sz w:val="22"/>
        </w:rPr>
      </w:pPr>
    </w:p>
    <w:p w14:paraId="15BC0F4F" w14:textId="77777777" w:rsidR="00193D6F" w:rsidRDefault="00193D6F" w:rsidP="00193D6F">
      <w:pPr>
        <w:pStyle w:val="Sinespaciado"/>
        <w:rPr>
          <w:rFonts w:ascii="Georgia" w:hAnsi="Georgia"/>
          <w:sz w:val="22"/>
        </w:rPr>
      </w:pPr>
    </w:p>
    <w:p w14:paraId="6AA40138" w14:textId="77777777" w:rsidR="00193D6F" w:rsidRDefault="00193D6F" w:rsidP="00193D6F">
      <w:pPr>
        <w:pStyle w:val="Sinespaciado"/>
        <w:rPr>
          <w:rFonts w:ascii="Georgia" w:hAnsi="Georgia"/>
          <w:sz w:val="22"/>
        </w:rPr>
      </w:pPr>
    </w:p>
    <w:p w14:paraId="37ABA959" w14:textId="5FC98875" w:rsidR="00046C82" w:rsidRDefault="00046C82" w:rsidP="00046C82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Actualizar publicaciones</w:t>
      </w:r>
      <w:r>
        <w:rPr>
          <w:rFonts w:ascii="Georgia" w:hAnsi="Georgia"/>
          <w:b/>
          <w:bCs/>
          <w:sz w:val="22"/>
          <w:lang w:val="es-ES_tradnl"/>
        </w:rPr>
        <w:t xml:space="preserve"> y Actualizar Perfil</w:t>
      </w:r>
    </w:p>
    <w:p w14:paraId="4F8C8549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</w:p>
    <w:p w14:paraId="5CE22612" w14:textId="77777777" w:rsidR="00046C82" w:rsidRDefault="00046C82" w:rsidP="00046C82">
      <w:pPr>
        <w:pStyle w:val="Sinespaciado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6ADB7799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</w:p>
    <w:p w14:paraId="00881A7A" w14:textId="77777777" w:rsidR="00046C82" w:rsidRPr="0050038A" w:rsidRDefault="00046C82" w:rsidP="00046C82">
      <w:pPr>
        <w:pStyle w:val="Sinespaciado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006C7166" w14:textId="77777777" w:rsidR="00046C82" w:rsidRDefault="00046C82" w:rsidP="00046C82">
      <w:pPr>
        <w:pStyle w:val="Sinespaciado"/>
        <w:rPr>
          <w:rFonts w:ascii="Georgia" w:hAnsi="Georgia"/>
          <w:b/>
          <w:bCs/>
          <w:sz w:val="22"/>
          <w:lang w:val="es-ES_tradnl"/>
        </w:rPr>
      </w:pPr>
    </w:p>
    <w:p w14:paraId="5B46F693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C6E444C" w14:textId="77777777" w:rsidR="00046C82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3D3EEF80" w14:textId="77777777" w:rsidR="00046C82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3276DDD0" w14:textId="5BDD4FB9" w:rsidR="00046C82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Haber encontrado un error o falta al código de la página enfocado a un </w:t>
      </w:r>
      <w:r>
        <w:rPr>
          <w:rFonts w:ascii="Georgia" w:hAnsi="Georgia"/>
          <w:sz w:val="22"/>
          <w:lang w:val="es-ES_tradnl"/>
        </w:rPr>
        <w:t xml:space="preserve">usuario </w:t>
      </w:r>
      <w:r>
        <w:rPr>
          <w:rFonts w:ascii="Georgia" w:hAnsi="Georgia"/>
          <w:sz w:val="22"/>
          <w:lang w:val="es-ES_tradnl"/>
        </w:rPr>
        <w:t xml:space="preserve"> </w:t>
      </w:r>
    </w:p>
    <w:p w14:paraId="15284603" w14:textId="77777777" w:rsidR="00046C82" w:rsidRPr="009908F1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una justificación a esa falta</w:t>
      </w:r>
    </w:p>
    <w:p w14:paraId="4512A593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</w:p>
    <w:p w14:paraId="7766D2FD" w14:textId="77777777" w:rsidR="00046C82" w:rsidRPr="0050038A" w:rsidRDefault="00046C82" w:rsidP="00046C82">
      <w:pPr>
        <w:pStyle w:val="Sinespaciado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3EB924E7" w14:textId="77777777" w:rsidR="00046C82" w:rsidRPr="0050038A" w:rsidRDefault="00046C82" w:rsidP="00046C82">
      <w:pPr>
        <w:pStyle w:val="Sinespaciado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05C49FA1" w14:textId="77777777" w:rsidR="00193D6F" w:rsidRPr="0050038A" w:rsidRDefault="00193D6F" w:rsidP="00193D6F">
      <w:pPr>
        <w:pStyle w:val="Sinespaciado"/>
        <w:rPr>
          <w:rFonts w:ascii="Georgia" w:hAnsi="Georgia"/>
          <w:sz w:val="22"/>
          <w:lang w:val="es-ES_tradnl"/>
        </w:rPr>
      </w:pPr>
    </w:p>
    <w:p w14:paraId="632C990F" w14:textId="77777777" w:rsidR="00193D6F" w:rsidRDefault="00193D6F" w:rsidP="00193D6F">
      <w:pPr>
        <w:pStyle w:val="Sinespaciado"/>
        <w:rPr>
          <w:rFonts w:ascii="Georgia" w:hAnsi="Georgia"/>
          <w:sz w:val="22"/>
        </w:rPr>
      </w:pPr>
    </w:p>
    <w:p w14:paraId="4A19D918" w14:textId="77777777" w:rsidR="00193D6F" w:rsidRPr="00E71853" w:rsidRDefault="00193D6F" w:rsidP="004670DD">
      <w:pPr>
        <w:pStyle w:val="Sinespaciado"/>
        <w:rPr>
          <w:rFonts w:ascii="Georgia" w:hAnsi="Georgia"/>
          <w:sz w:val="22"/>
        </w:rPr>
      </w:pPr>
    </w:p>
    <w:sectPr w:rsidR="00193D6F" w:rsidRPr="00E71853" w:rsidSect="00FA31AB">
      <w:footerReference w:type="default" r:id="rId9"/>
      <w:headerReference w:type="first" r:id="rId10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B728D" w14:textId="77777777" w:rsidR="006A6346" w:rsidRDefault="006A6346" w:rsidP="008B2920">
      <w:pPr>
        <w:spacing w:after="0" w:line="240" w:lineRule="auto"/>
      </w:pPr>
      <w:r>
        <w:separator/>
      </w:r>
    </w:p>
  </w:endnote>
  <w:endnote w:type="continuationSeparator" w:id="0">
    <w:p w14:paraId="50CD597B" w14:textId="77777777" w:rsidR="006A6346" w:rsidRDefault="006A6346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4023B" w14:textId="77777777" w:rsidR="002827F8" w:rsidRDefault="002827F8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67C06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C49F5" w14:textId="77777777" w:rsidR="006A6346" w:rsidRDefault="006A6346" w:rsidP="008B2920">
      <w:pPr>
        <w:spacing w:after="0" w:line="240" w:lineRule="auto"/>
      </w:pPr>
      <w:r>
        <w:separator/>
      </w:r>
    </w:p>
  </w:footnote>
  <w:footnote w:type="continuationSeparator" w:id="0">
    <w:p w14:paraId="5452CAEF" w14:textId="77777777" w:rsidR="006A6346" w:rsidRDefault="006A6346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DDDDDD" w:themeColor="accent1"/>
        <w:left w:val="single" w:sz="12" w:space="0" w:color="DDDDDD" w:themeColor="accent1"/>
        <w:bottom w:val="single" w:sz="12" w:space="0" w:color="DDDDDD" w:themeColor="accent1"/>
        <w:right w:val="single" w:sz="12" w:space="0" w:color="DDDDDD" w:themeColor="accent1"/>
        <w:insideH w:val="single" w:sz="12" w:space="0" w:color="DDDDDD" w:themeColor="accent1"/>
        <w:insideV w:val="single" w:sz="12" w:space="0" w:color="DDDDDD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292"/>
    </w:tblGrid>
    <w:tr w:rsidR="002827F8" w14:paraId="13E2BB29" w14:textId="77777777" w:rsidTr="00142F58">
      <w:sdt>
        <w:sdtPr>
          <w:alias w:val="Su nombre:"/>
          <w:tag w:val="Su nombre:"/>
          <w:id w:val="-1685667604"/>
          <w:placeholder>
            <w:docPart w:val="BEADED0007078845B6521D9640B2CED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tc>
            <w:tcPr>
              <w:tcW w:w="9340" w:type="dxa"/>
              <w:tcBorders>
                <w:bottom w:val="single" w:sz="12" w:space="0" w:color="DDDDDD" w:themeColor="accent1"/>
              </w:tcBorders>
            </w:tcPr>
            <w:p w14:paraId="6A2B22CB" w14:textId="77777777" w:rsidR="002827F8" w:rsidRDefault="002827F8" w:rsidP="00E11847">
              <w:pPr>
                <w:pStyle w:val="Ttulo1"/>
              </w:pPr>
              <w:r>
                <w:rPr>
                  <w:lang w:val="es-ES_tradnl"/>
                </w:rPr>
                <w:t>Descripción de casos de uso</w:t>
              </w:r>
            </w:p>
          </w:tc>
        </w:sdtContent>
      </w:sdt>
    </w:tr>
    <w:tr w:rsidR="002827F8" w14:paraId="46B7CF69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C32DF92" w14:textId="77777777" w:rsidR="002827F8" w:rsidRDefault="002827F8" w:rsidP="00142F58"/>
      </w:tc>
    </w:tr>
  </w:tbl>
  <w:p w14:paraId="149CD43A" w14:textId="77777777" w:rsidR="002827F8" w:rsidRDefault="002827F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B020C"/>
    <w:multiLevelType w:val="multilevel"/>
    <w:tmpl w:val="6B9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F6167"/>
    <w:multiLevelType w:val="hybridMultilevel"/>
    <w:tmpl w:val="F87680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E08AD"/>
    <w:multiLevelType w:val="hybridMultilevel"/>
    <w:tmpl w:val="1D384A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0388D"/>
    <w:multiLevelType w:val="hybridMultilevel"/>
    <w:tmpl w:val="5A4ECE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63746"/>
    <w:multiLevelType w:val="multilevel"/>
    <w:tmpl w:val="5270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B05CD3"/>
    <w:multiLevelType w:val="hybridMultilevel"/>
    <w:tmpl w:val="CA68A8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47"/>
    <w:rsid w:val="000210A2"/>
    <w:rsid w:val="000243D1"/>
    <w:rsid w:val="00046C82"/>
    <w:rsid w:val="00057BFF"/>
    <w:rsid w:val="00057F04"/>
    <w:rsid w:val="000723F1"/>
    <w:rsid w:val="00084543"/>
    <w:rsid w:val="00095C0F"/>
    <w:rsid w:val="000A378C"/>
    <w:rsid w:val="000B70AB"/>
    <w:rsid w:val="0010042F"/>
    <w:rsid w:val="00110DF1"/>
    <w:rsid w:val="001119E0"/>
    <w:rsid w:val="00135C2C"/>
    <w:rsid w:val="00141C4A"/>
    <w:rsid w:val="00142F58"/>
    <w:rsid w:val="00153ED4"/>
    <w:rsid w:val="00184664"/>
    <w:rsid w:val="00193D6F"/>
    <w:rsid w:val="001D5162"/>
    <w:rsid w:val="001E2D17"/>
    <w:rsid w:val="001F60D3"/>
    <w:rsid w:val="0027115C"/>
    <w:rsid w:val="002827F8"/>
    <w:rsid w:val="00293B83"/>
    <w:rsid w:val="002C5D46"/>
    <w:rsid w:val="003345FE"/>
    <w:rsid w:val="00344C1D"/>
    <w:rsid w:val="00362C4A"/>
    <w:rsid w:val="00390414"/>
    <w:rsid w:val="003B5B09"/>
    <w:rsid w:val="003D741E"/>
    <w:rsid w:val="003E1711"/>
    <w:rsid w:val="00404057"/>
    <w:rsid w:val="0045425A"/>
    <w:rsid w:val="00454631"/>
    <w:rsid w:val="00463A38"/>
    <w:rsid w:val="004670DD"/>
    <w:rsid w:val="0048346B"/>
    <w:rsid w:val="004D516F"/>
    <w:rsid w:val="004E268B"/>
    <w:rsid w:val="004E4CA5"/>
    <w:rsid w:val="004F5FDD"/>
    <w:rsid w:val="0050038A"/>
    <w:rsid w:val="00502D70"/>
    <w:rsid w:val="00510920"/>
    <w:rsid w:val="005949D2"/>
    <w:rsid w:val="005B0E81"/>
    <w:rsid w:val="00630D36"/>
    <w:rsid w:val="006337E6"/>
    <w:rsid w:val="00667C06"/>
    <w:rsid w:val="006A3CE7"/>
    <w:rsid w:val="006A6346"/>
    <w:rsid w:val="006B155A"/>
    <w:rsid w:val="006C6DEF"/>
    <w:rsid w:val="006D7FAC"/>
    <w:rsid w:val="006F1734"/>
    <w:rsid w:val="006F57E0"/>
    <w:rsid w:val="007410CB"/>
    <w:rsid w:val="00781D13"/>
    <w:rsid w:val="00783C41"/>
    <w:rsid w:val="00787503"/>
    <w:rsid w:val="007E7032"/>
    <w:rsid w:val="0080362F"/>
    <w:rsid w:val="0081149D"/>
    <w:rsid w:val="00833359"/>
    <w:rsid w:val="00853314"/>
    <w:rsid w:val="00853CE2"/>
    <w:rsid w:val="00860491"/>
    <w:rsid w:val="00887A77"/>
    <w:rsid w:val="008B2920"/>
    <w:rsid w:val="008B2DF7"/>
    <w:rsid w:val="008F0888"/>
    <w:rsid w:val="008F7CCA"/>
    <w:rsid w:val="009039F1"/>
    <w:rsid w:val="00907300"/>
    <w:rsid w:val="009244EC"/>
    <w:rsid w:val="00943060"/>
    <w:rsid w:val="009908F1"/>
    <w:rsid w:val="009F083F"/>
    <w:rsid w:val="00A213B1"/>
    <w:rsid w:val="00A50A33"/>
    <w:rsid w:val="00A84470"/>
    <w:rsid w:val="00A85B6F"/>
    <w:rsid w:val="00AA3476"/>
    <w:rsid w:val="00AA6B7B"/>
    <w:rsid w:val="00AB1351"/>
    <w:rsid w:val="00AB540C"/>
    <w:rsid w:val="00AC5D83"/>
    <w:rsid w:val="00B41780"/>
    <w:rsid w:val="00B50F9D"/>
    <w:rsid w:val="00B56F21"/>
    <w:rsid w:val="00B67DB0"/>
    <w:rsid w:val="00B919C2"/>
    <w:rsid w:val="00BD5EFB"/>
    <w:rsid w:val="00C25229"/>
    <w:rsid w:val="00C35EFB"/>
    <w:rsid w:val="00C73037"/>
    <w:rsid w:val="00CB09BB"/>
    <w:rsid w:val="00CC750A"/>
    <w:rsid w:val="00CD7978"/>
    <w:rsid w:val="00CF114C"/>
    <w:rsid w:val="00D01758"/>
    <w:rsid w:val="00D2689C"/>
    <w:rsid w:val="00D441FA"/>
    <w:rsid w:val="00DE2385"/>
    <w:rsid w:val="00DE58E8"/>
    <w:rsid w:val="00DF29DA"/>
    <w:rsid w:val="00DF6A6F"/>
    <w:rsid w:val="00E11847"/>
    <w:rsid w:val="00E20402"/>
    <w:rsid w:val="00E7158F"/>
    <w:rsid w:val="00E71853"/>
    <w:rsid w:val="00E928A3"/>
    <w:rsid w:val="00F34646"/>
    <w:rsid w:val="00F67FBA"/>
    <w:rsid w:val="00F879CE"/>
    <w:rsid w:val="00FA31AB"/>
    <w:rsid w:val="00FB4333"/>
    <w:rsid w:val="00FE1639"/>
    <w:rsid w:val="00F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FF9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2"/>
        <w:lang w:val="es-E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4631"/>
  </w:style>
  <w:style w:type="paragraph" w:styleId="Ttulo1">
    <w:name w:val="heading 1"/>
    <w:basedOn w:val="Normal"/>
    <w:link w:val="Ttulo1C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4E4CA5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CA5"/>
    <w:rPr>
      <w:rFonts w:asciiTheme="majorHAnsi" w:eastAsiaTheme="majorEastAsia" w:hAnsiTheme="majorHAnsi" w:cstheme="majorBidi"/>
      <w:color w:val="A5A5A5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98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12"/>
    <w:qFormat/>
    <w:rsid w:val="00362C4A"/>
    <w:pPr>
      <w:spacing w:after="120"/>
    </w:pPr>
  </w:style>
  <w:style w:type="character" w:customStyle="1" w:styleId="SaludoCar">
    <w:name w:val="Saludo Car"/>
    <w:basedOn w:val="Fuentedeprrafopredeter"/>
    <w:link w:val="Saludo"/>
    <w:uiPriority w:val="12"/>
    <w:rsid w:val="00362C4A"/>
  </w:style>
  <w:style w:type="paragraph" w:styleId="Cierre">
    <w:name w:val="Closing"/>
    <w:basedOn w:val="Normal"/>
    <w:next w:val="Firma"/>
    <w:link w:val="CierreCar"/>
    <w:uiPriority w:val="13"/>
    <w:qFormat/>
    <w:rsid w:val="00362C4A"/>
    <w:pPr>
      <w:spacing w:before="360" w:after="12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B56F21"/>
  </w:style>
  <w:style w:type="paragraph" w:styleId="Firma">
    <w:name w:val="Signature"/>
    <w:basedOn w:val="Normal"/>
    <w:next w:val="Normal"/>
    <w:link w:val="FirmaCar"/>
    <w:uiPriority w:val="14"/>
    <w:qFormat/>
    <w:rsid w:val="00362C4A"/>
    <w:pPr>
      <w:spacing w:after="12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B56F21"/>
  </w:style>
  <w:style w:type="paragraph" w:styleId="Fecha">
    <w:name w:val="Date"/>
    <w:basedOn w:val="Normal"/>
    <w:next w:val="Normal"/>
    <w:link w:val="FechaCar"/>
    <w:uiPriority w:val="11"/>
    <w:qFormat/>
    <w:rsid w:val="00362C4A"/>
    <w:pPr>
      <w:spacing w:after="560"/>
    </w:pPr>
  </w:style>
  <w:style w:type="character" w:customStyle="1" w:styleId="FechaCar">
    <w:name w:val="Fecha Car"/>
    <w:basedOn w:val="Fuentedeprrafopredeter"/>
    <w:link w:val="Fecha"/>
    <w:uiPriority w:val="11"/>
    <w:rsid w:val="00362C4A"/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cked/Library/Containers/com.microsoft.Word/Data/Library/Caches/3082/TM16392741/Carta%20de%20presentacio&#769;n%20impoluta%20disen&#77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ADED0007078845B6521D9640B2C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1F2F-1125-5447-A3C2-540CD957DCFA}"/>
      </w:docPartPr>
      <w:docPartBody>
        <w:p w:rsidR="009F6550" w:rsidRDefault="009F6550">
          <w:pPr>
            <w:pStyle w:val="BEADED0007078845B6521D9640B2CED3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50"/>
    <w:rsid w:val="009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CAE373E51B1647B084687562675C6F">
    <w:name w:val="35CAE373E51B1647B084687562675C6F"/>
  </w:style>
  <w:style w:type="paragraph" w:customStyle="1" w:styleId="BBBE357EEAFFB646A06A1E4EA0E86D41">
    <w:name w:val="BBBE357EEAFFB646A06A1E4EA0E86D41"/>
  </w:style>
  <w:style w:type="paragraph" w:customStyle="1" w:styleId="F0EC37ABE6D4544F8DB94796FF69C16F">
    <w:name w:val="F0EC37ABE6D4544F8DB94796FF69C16F"/>
  </w:style>
  <w:style w:type="paragraph" w:customStyle="1" w:styleId="889944BF7C6849488FD8324B626DF6AC">
    <w:name w:val="889944BF7C6849488FD8324B626DF6AC"/>
  </w:style>
  <w:style w:type="paragraph" w:customStyle="1" w:styleId="CEEAC6C57D81C5429B0B7172358B585C">
    <w:name w:val="CEEAC6C57D81C5429B0B7172358B585C"/>
  </w:style>
  <w:style w:type="paragraph" w:customStyle="1" w:styleId="7C48D8891F241A418F3D7179434F476E">
    <w:name w:val="7C48D8891F241A418F3D7179434F476E"/>
  </w:style>
  <w:style w:type="paragraph" w:customStyle="1" w:styleId="1A0AC0ED2C050743A2FC0608D794FBED">
    <w:name w:val="1A0AC0ED2C050743A2FC0608D794FBED"/>
  </w:style>
  <w:style w:type="paragraph" w:customStyle="1" w:styleId="B8C66CA1E70750499710008CD91B8405">
    <w:name w:val="B8C66CA1E70750499710008CD91B8405"/>
  </w:style>
  <w:style w:type="paragraph" w:customStyle="1" w:styleId="26E70E7138D3494F89765E9E51B4386B">
    <w:name w:val="26E70E7138D3494F89765E9E51B4386B"/>
  </w:style>
  <w:style w:type="paragraph" w:customStyle="1" w:styleId="D2DB8439DC859C42864AB77AB07A8213">
    <w:name w:val="D2DB8439DC859C42864AB77AB07A8213"/>
  </w:style>
  <w:style w:type="paragraph" w:customStyle="1" w:styleId="AA17EA11EA7CA04191FF133132D62696">
    <w:name w:val="AA17EA11EA7CA04191FF133132D62696"/>
  </w:style>
  <w:style w:type="paragraph" w:customStyle="1" w:styleId="E17788353C5B1B4B9FCD34279C3A83D1">
    <w:name w:val="E17788353C5B1B4B9FCD34279C3A83D1"/>
  </w:style>
  <w:style w:type="paragraph" w:customStyle="1" w:styleId="5DBA5884861A744F8D4378E1B2C5E817">
    <w:name w:val="5DBA5884861A744F8D4378E1B2C5E817"/>
  </w:style>
  <w:style w:type="paragraph" w:customStyle="1" w:styleId="01AD565F9C7CE245803B5B369B85913E">
    <w:name w:val="01AD565F9C7CE245803B5B369B85913E"/>
  </w:style>
  <w:style w:type="paragraph" w:customStyle="1" w:styleId="502D8F82C58FED40AD663A370D247F8F">
    <w:name w:val="502D8F82C58FED40AD663A370D247F8F"/>
  </w:style>
  <w:style w:type="paragraph" w:customStyle="1" w:styleId="BEADED0007078845B6521D9640B2CED3">
    <w:name w:val="BEADED0007078845B6521D9640B2CED3"/>
  </w:style>
  <w:style w:type="paragraph" w:customStyle="1" w:styleId="7572F0E017FB864885B2D17DE2CBAFD3">
    <w:name w:val="7572F0E017FB864885B2D17DE2CBAFD3"/>
    <w:rsid w:val="009F6550"/>
  </w:style>
  <w:style w:type="paragraph" w:customStyle="1" w:styleId="CE3210050993594EBCD7E97005363E20">
    <w:name w:val="CE3210050993594EBCD7E97005363E20"/>
    <w:rsid w:val="009F6550"/>
  </w:style>
  <w:style w:type="paragraph" w:customStyle="1" w:styleId="A79C370B613BF24E8AF8EC83E7FDDA68">
    <w:name w:val="A79C370B613BF24E8AF8EC83E7FDDA68"/>
    <w:rsid w:val="009F6550"/>
  </w:style>
  <w:style w:type="paragraph" w:customStyle="1" w:styleId="7E3C30F25B63314596D49EA52D251312">
    <w:name w:val="7E3C30F25B63314596D49EA52D251312"/>
    <w:rsid w:val="009F6550"/>
  </w:style>
  <w:style w:type="paragraph" w:customStyle="1" w:styleId="C457CF5ACD6F7D468BF33863D243C0D5">
    <w:name w:val="C457CF5ACD6F7D468BF33863D243C0D5"/>
    <w:rsid w:val="009F6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PUBLICAR ANU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8C30F2-91AA-5B4D-B457-5C7EB52F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presentación impoluta diseñada por MOO.dotx</Template>
  <TotalTime>0</TotalTime>
  <Pages>30</Pages>
  <Words>4427</Words>
  <Characters>24349</Characters>
  <Application>Microsoft Macintosh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García Huerta</dc:creator>
  <cp:keywords/>
  <dc:description/>
  <cp:lastModifiedBy>Manuel García Huerta</cp:lastModifiedBy>
  <cp:revision>2</cp:revision>
  <cp:lastPrinted>2016-06-29T01:32:00Z</cp:lastPrinted>
  <dcterms:created xsi:type="dcterms:W3CDTF">2017-08-30T00:46:00Z</dcterms:created>
  <dcterms:modified xsi:type="dcterms:W3CDTF">2017-08-30T00:46:00Z</dcterms:modified>
</cp:coreProperties>
</file>