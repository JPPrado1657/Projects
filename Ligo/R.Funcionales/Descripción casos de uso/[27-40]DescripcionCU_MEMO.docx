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E11847" w14:paraId="4996063F" w14:textId="77777777" w:rsidTr="006F57E0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1756F665" w14:textId="0DE3E265" w:rsidR="00184664" w:rsidRPr="00E11847" w:rsidRDefault="00667C06" w:rsidP="0006025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3F1ED8" wp14:editId="7E3895AE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523875</wp:posOffset>
                      </wp:positionV>
                      <wp:extent cx="3200400" cy="685800"/>
                      <wp:effectExtent l="0" t="0" r="0" b="0"/>
                      <wp:wrapSquare wrapText="bothSides"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C1AA5F" w14:textId="1804DCA1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“CALIFICAR VENDEDOR”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3F1ED8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7.45pt;margin-top:41.25pt;width:252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" filled="f" stroked="f">
                      <v:textbox>
                        <w:txbxContent>
                          <w:p w14:paraId="43C1AA5F" w14:textId="1804DCA1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“CALIFICAR VENDEDOR”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E58E8" w:rsidRPr="00DE58E8">
              <w:rPr>
                <w:rFonts w:ascii="Georgia" w:hAnsi="Georgia"/>
                <w:sz w:val="28"/>
              </w:rPr>
              <w:t xml:space="preserve">Caso: </w:t>
            </w:r>
            <w:r w:rsidR="00060255">
              <w:rPr>
                <w:rFonts w:ascii="Georgia" w:hAnsi="Georgia"/>
                <w:sz w:val="28"/>
              </w:rPr>
              <w:t>27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E11847" w14:paraId="0118BD68" w14:textId="77777777" w:rsidTr="006F57E0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7E3742DA" w14:textId="77777777" w:rsidR="00362C4A" w:rsidRPr="00E11847" w:rsidRDefault="00362C4A" w:rsidP="00943060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290C8DF2" w14:textId="77777777" w:rsidR="00362C4A" w:rsidRDefault="00943060" w:rsidP="00CD7978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="00E71853"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61AE545B" w14:textId="77777777" w:rsidR="00E71853" w:rsidRPr="00E11847" w:rsidRDefault="00E71853" w:rsidP="00CD7978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77E6FFEC" w14:textId="5C0E4AD6" w:rsidR="00E71853" w:rsidRPr="00E71853" w:rsidRDefault="00943060" w:rsidP="00E71853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="00E71853" w:rsidRPr="00E71853">
                    <w:rPr>
                      <w:rFonts w:ascii="Georgia" w:hAnsi="Georgia"/>
                      <w:b w:val="0"/>
                    </w:rPr>
                    <w:t>“</w:t>
                  </w:r>
                  <w:r w:rsidR="00CC6948" w:rsidRPr="00CC6948">
                    <w:rPr>
                      <w:rFonts w:ascii="Georgia" w:hAnsi="Georgia"/>
                      <w:b w:val="0"/>
                      <w:lang w:val="es-ES_tradnl"/>
                    </w:rPr>
                    <w:t xml:space="preserve">El sistema permitirá dar retroalimentación de los usuarios que compre un producto al vendedor. </w:t>
                  </w:r>
                  <w:r w:rsidR="00E71853" w:rsidRPr="00E71853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73F4EAE8" w14:textId="77777777" w:rsidR="00362C4A" w:rsidRPr="00E71853" w:rsidRDefault="00362C4A" w:rsidP="00CD7978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15E4AEF5" w14:textId="77777777" w:rsidR="00184664" w:rsidRPr="00E11847" w:rsidRDefault="00184664" w:rsidP="00DE58E8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2D26EE70" w14:textId="77777777" w:rsidR="006337E6" w:rsidRPr="00E11847" w:rsidRDefault="006337E6" w:rsidP="00095C0F">
            <w:pPr>
              <w:rPr>
                <w:rFonts w:ascii="Georgia" w:hAnsi="Georgia"/>
              </w:rPr>
            </w:pPr>
          </w:p>
        </w:tc>
      </w:tr>
    </w:tbl>
    <w:p w14:paraId="1B7A6FC6" w14:textId="77777777" w:rsidR="00B56F21" w:rsidRDefault="00B56F21" w:rsidP="004670DD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DE58E8" w:rsidRPr="00E71853" w14:paraId="0F04CB0C" w14:textId="77777777" w:rsidTr="00095C0F">
        <w:tc>
          <w:tcPr>
            <w:tcW w:w="10312" w:type="dxa"/>
            <w:gridSpan w:val="2"/>
          </w:tcPr>
          <w:p w14:paraId="431EC8A9" w14:textId="77777777" w:rsidR="00DE58E8" w:rsidRPr="00E71853" w:rsidRDefault="00DE58E8" w:rsidP="004670DD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DE58E8" w:rsidRPr="00E71853" w14:paraId="37C5AA32" w14:textId="77777777" w:rsidTr="00E71853">
        <w:trPr>
          <w:trHeight w:val="317"/>
        </w:trPr>
        <w:tc>
          <w:tcPr>
            <w:tcW w:w="5156" w:type="dxa"/>
          </w:tcPr>
          <w:p w14:paraId="45EE420F" w14:textId="77777777" w:rsidR="00DE58E8" w:rsidRPr="00E71853" w:rsidRDefault="00DE58E8" w:rsidP="004670DD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606903DA" w14:textId="77777777" w:rsidR="00DE58E8" w:rsidRPr="00E71853" w:rsidRDefault="00DE58E8" w:rsidP="004670DD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DE58E8" w:rsidRPr="00E71853" w14:paraId="45B28619" w14:textId="77777777" w:rsidTr="00DE58E8">
        <w:tc>
          <w:tcPr>
            <w:tcW w:w="5156" w:type="dxa"/>
          </w:tcPr>
          <w:p w14:paraId="351F1E80" w14:textId="3008351A" w:rsidR="00DE58E8" w:rsidRPr="00E71853" w:rsidRDefault="00E71853" w:rsidP="00CC694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 w:rsidR="00CC6948">
              <w:rPr>
                <w:rFonts w:ascii="Georgia" w:hAnsi="Georgia"/>
                <w:sz w:val="22"/>
              </w:rPr>
              <w:t>calificar vendedor</w:t>
            </w:r>
          </w:p>
        </w:tc>
        <w:tc>
          <w:tcPr>
            <w:tcW w:w="5156" w:type="dxa"/>
          </w:tcPr>
          <w:p w14:paraId="05E1E248" w14:textId="77777777" w:rsidR="00DE58E8" w:rsidRPr="00E71853" w:rsidRDefault="00DE58E8" w:rsidP="004670D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DE58E8" w:rsidRPr="00E71853" w14:paraId="47E57264" w14:textId="77777777" w:rsidTr="00DE58E8">
        <w:tc>
          <w:tcPr>
            <w:tcW w:w="5156" w:type="dxa"/>
          </w:tcPr>
          <w:p w14:paraId="6CCF51C9" w14:textId="77777777" w:rsidR="00DE58E8" w:rsidRPr="00E71853" w:rsidRDefault="00E71853" w:rsidP="004670D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68816AA7" w14:textId="77777777" w:rsidR="00DE58E8" w:rsidRPr="00E71853" w:rsidRDefault="00DE58E8" w:rsidP="004670D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DE58E8" w:rsidRPr="00E71853" w14:paraId="76F6231F" w14:textId="77777777" w:rsidTr="00E71853">
        <w:trPr>
          <w:trHeight w:val="260"/>
        </w:trPr>
        <w:tc>
          <w:tcPr>
            <w:tcW w:w="5156" w:type="dxa"/>
          </w:tcPr>
          <w:p w14:paraId="48624B7B" w14:textId="77777777" w:rsidR="00DE58E8" w:rsidRPr="00E71853" w:rsidRDefault="00E71853" w:rsidP="004670D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7DF68FC3" w14:textId="77777777" w:rsidR="00DE58E8" w:rsidRPr="00E71853" w:rsidRDefault="0080362F" w:rsidP="004670D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DE58E8" w:rsidRPr="00E71853" w14:paraId="43FF478E" w14:textId="77777777" w:rsidTr="00DE58E8">
        <w:tc>
          <w:tcPr>
            <w:tcW w:w="5156" w:type="dxa"/>
          </w:tcPr>
          <w:p w14:paraId="5BAE630E" w14:textId="75CA342F" w:rsidR="00DE58E8" w:rsidRPr="00E71853" w:rsidRDefault="00E71853" w:rsidP="0051006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</w:t>
            </w:r>
            <w:r w:rsidR="00510060">
              <w:rPr>
                <w:rFonts w:ascii="Georgia" w:hAnsi="Georgia"/>
                <w:sz w:val="22"/>
              </w:rPr>
              <w:t>confirma si el usuario tiene una calificación pendiente</w:t>
            </w:r>
          </w:p>
        </w:tc>
        <w:tc>
          <w:tcPr>
            <w:tcW w:w="5156" w:type="dxa"/>
          </w:tcPr>
          <w:p w14:paraId="4C1B0799" w14:textId="4E7C4CAD" w:rsidR="00DE58E8" w:rsidRPr="00E71853" w:rsidRDefault="00510060" w:rsidP="0080362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4.1.-El usuario no tiene una calificación pendiente y el caso de uso finaliza </w:t>
            </w:r>
          </w:p>
        </w:tc>
      </w:tr>
      <w:tr w:rsidR="00CF114C" w:rsidRPr="00E71853" w14:paraId="4358CA4F" w14:textId="77777777" w:rsidTr="00510060">
        <w:trPr>
          <w:trHeight w:val="652"/>
        </w:trPr>
        <w:tc>
          <w:tcPr>
            <w:tcW w:w="5156" w:type="dxa"/>
          </w:tcPr>
          <w:p w14:paraId="3368FDA9" w14:textId="46E5A615" w:rsidR="00CF114C" w:rsidRDefault="00CF114C" w:rsidP="0051006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obtiene los datos d</w:t>
            </w:r>
            <w:r w:rsidR="00510060">
              <w:rPr>
                <w:rFonts w:ascii="Georgia" w:hAnsi="Georgia"/>
                <w:sz w:val="22"/>
              </w:rPr>
              <w:t xml:space="preserve">el vendedor que se quiere calificar </w:t>
            </w:r>
          </w:p>
        </w:tc>
        <w:tc>
          <w:tcPr>
            <w:tcW w:w="5156" w:type="dxa"/>
          </w:tcPr>
          <w:p w14:paraId="5DD80586" w14:textId="77777777" w:rsidR="00CF114C" w:rsidRPr="00E71853" w:rsidRDefault="00CF114C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6E14FE65" w14:textId="77777777" w:rsidTr="00CF114C">
        <w:trPr>
          <w:trHeight w:val="540"/>
        </w:trPr>
        <w:tc>
          <w:tcPr>
            <w:tcW w:w="5156" w:type="dxa"/>
          </w:tcPr>
          <w:p w14:paraId="4056105E" w14:textId="61749171" w:rsidR="00CF114C" w:rsidRDefault="00CF114C" w:rsidP="0051006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sistema carga la pagina/forma de </w:t>
            </w:r>
            <w:r w:rsidR="00510060">
              <w:rPr>
                <w:rFonts w:ascii="Georgia" w:hAnsi="Georgia"/>
                <w:sz w:val="22"/>
              </w:rPr>
              <w:t>calificar vendedor</w:t>
            </w:r>
            <w:r>
              <w:rPr>
                <w:rFonts w:ascii="Georgia" w:hAnsi="Georgia"/>
                <w:sz w:val="22"/>
              </w:rPr>
              <w:t xml:space="preserve"> </w:t>
            </w:r>
          </w:p>
        </w:tc>
        <w:tc>
          <w:tcPr>
            <w:tcW w:w="5156" w:type="dxa"/>
          </w:tcPr>
          <w:p w14:paraId="40BEAD8E" w14:textId="77777777" w:rsidR="00CF114C" w:rsidRPr="00E71853" w:rsidRDefault="00CF114C" w:rsidP="004670D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12E1C259" w14:textId="77777777" w:rsidTr="00510060">
        <w:trPr>
          <w:trHeight w:val="540"/>
        </w:trPr>
        <w:tc>
          <w:tcPr>
            <w:tcW w:w="5156" w:type="dxa"/>
          </w:tcPr>
          <w:p w14:paraId="3670526B" w14:textId="2742CF76" w:rsidR="00CF114C" w:rsidRDefault="00CF114C" w:rsidP="0051006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7.- El sistema </w:t>
            </w:r>
            <w:r w:rsidR="00510060">
              <w:rPr>
                <w:rFonts w:ascii="Georgia" w:hAnsi="Georgia"/>
                <w:sz w:val="22"/>
              </w:rPr>
              <w:t>muestra la forma de calificar vendedor</w:t>
            </w:r>
          </w:p>
        </w:tc>
        <w:tc>
          <w:tcPr>
            <w:tcW w:w="5156" w:type="dxa"/>
          </w:tcPr>
          <w:p w14:paraId="0E1691BD" w14:textId="77777777" w:rsidR="00CF114C" w:rsidRPr="00E71853" w:rsidRDefault="00CF114C" w:rsidP="004670D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6FE5AC71" w14:textId="77777777" w:rsidTr="004D516F">
        <w:trPr>
          <w:trHeight w:val="302"/>
        </w:trPr>
        <w:tc>
          <w:tcPr>
            <w:tcW w:w="5156" w:type="dxa"/>
          </w:tcPr>
          <w:p w14:paraId="79E99D21" w14:textId="1341313E" w:rsidR="00CF114C" w:rsidRDefault="00CF114C" w:rsidP="0051006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8.-El </w:t>
            </w:r>
            <w:r w:rsidR="00510060">
              <w:rPr>
                <w:rFonts w:ascii="Georgia" w:hAnsi="Georgia"/>
                <w:sz w:val="22"/>
              </w:rPr>
              <w:t xml:space="preserve">usuario rellena los datos que la forma solicita </w:t>
            </w:r>
          </w:p>
        </w:tc>
        <w:tc>
          <w:tcPr>
            <w:tcW w:w="5156" w:type="dxa"/>
          </w:tcPr>
          <w:p w14:paraId="123E0229" w14:textId="77777777" w:rsidR="00CF114C" w:rsidRPr="00E71853" w:rsidRDefault="00CF114C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F114C" w:rsidRPr="00E71853" w14:paraId="741315C2" w14:textId="77777777" w:rsidTr="00095C0F">
        <w:tc>
          <w:tcPr>
            <w:tcW w:w="5156" w:type="dxa"/>
          </w:tcPr>
          <w:p w14:paraId="59156B2D" w14:textId="78FF9E40" w:rsidR="00CF114C" w:rsidRDefault="00CF114C" w:rsidP="0051006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9.- </w:t>
            </w:r>
            <w:r w:rsidR="00510060">
              <w:rPr>
                <w:rFonts w:ascii="Georgia" w:hAnsi="Georgia"/>
                <w:sz w:val="22"/>
              </w:rPr>
              <w:t>El usuario selecciona “submit”</w:t>
            </w:r>
          </w:p>
        </w:tc>
        <w:tc>
          <w:tcPr>
            <w:tcW w:w="5156" w:type="dxa"/>
          </w:tcPr>
          <w:p w14:paraId="25BD8E91" w14:textId="77777777" w:rsidR="00CF114C" w:rsidRPr="00E71853" w:rsidRDefault="00CF114C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510060" w:rsidRPr="00E71853" w14:paraId="3D0047E2" w14:textId="77777777" w:rsidTr="00095C0F">
        <w:tc>
          <w:tcPr>
            <w:tcW w:w="5156" w:type="dxa"/>
          </w:tcPr>
          <w:p w14:paraId="1B369F73" w14:textId="40929245" w:rsidR="00510060" w:rsidRDefault="00510060" w:rsidP="0017501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10.- El sistema valida si la información </w:t>
            </w:r>
            <w:r w:rsidR="0017501F">
              <w:rPr>
                <w:rFonts w:ascii="Georgia" w:hAnsi="Georgia"/>
                <w:sz w:val="22"/>
              </w:rPr>
              <w:t>es correcta</w:t>
            </w:r>
          </w:p>
        </w:tc>
        <w:tc>
          <w:tcPr>
            <w:tcW w:w="5156" w:type="dxa"/>
          </w:tcPr>
          <w:p w14:paraId="198FCEE1" w14:textId="2D7DB0B8" w:rsidR="00510060" w:rsidRPr="00E71853" w:rsidRDefault="00510060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10.1.- La información no es válida y se termina el caso de uso</w:t>
            </w:r>
          </w:p>
        </w:tc>
      </w:tr>
      <w:tr w:rsidR="00510060" w:rsidRPr="00E71853" w14:paraId="698D02A6" w14:textId="77777777" w:rsidTr="00095C0F">
        <w:tc>
          <w:tcPr>
            <w:tcW w:w="5156" w:type="dxa"/>
          </w:tcPr>
          <w:p w14:paraId="59EB6B3B" w14:textId="60DC5706" w:rsidR="00510060" w:rsidRDefault="00510060" w:rsidP="00CF114C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11.El sistema crea un registro de calificación del vendedor</w:t>
            </w:r>
          </w:p>
        </w:tc>
        <w:tc>
          <w:tcPr>
            <w:tcW w:w="5156" w:type="dxa"/>
          </w:tcPr>
          <w:p w14:paraId="377DA0C2" w14:textId="77777777" w:rsidR="00510060" w:rsidRDefault="00510060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510060" w:rsidRPr="00E71853" w14:paraId="248F6797" w14:textId="77777777" w:rsidTr="00CB5280">
        <w:trPr>
          <w:trHeight w:val="498"/>
        </w:trPr>
        <w:tc>
          <w:tcPr>
            <w:tcW w:w="5156" w:type="dxa"/>
          </w:tcPr>
          <w:p w14:paraId="013B383C" w14:textId="35745E20" w:rsidR="00510060" w:rsidRDefault="00CB5280" w:rsidP="00CF114C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guarda el registro en la base de datos ligado al id del vendedor</w:t>
            </w:r>
          </w:p>
        </w:tc>
        <w:tc>
          <w:tcPr>
            <w:tcW w:w="5156" w:type="dxa"/>
          </w:tcPr>
          <w:p w14:paraId="57E919CB" w14:textId="77777777" w:rsidR="00510060" w:rsidRDefault="00510060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510060" w:rsidRPr="00E71853" w14:paraId="1A31178B" w14:textId="77777777" w:rsidTr="00510060">
        <w:trPr>
          <w:trHeight w:val="191"/>
        </w:trPr>
        <w:tc>
          <w:tcPr>
            <w:tcW w:w="5156" w:type="dxa"/>
          </w:tcPr>
          <w:p w14:paraId="6E8068B6" w14:textId="59EB47C2" w:rsidR="00510060" w:rsidRDefault="0094456C" w:rsidP="00CF114C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</w:t>
            </w:r>
            <w:r w:rsidR="00CB5280">
              <w:rPr>
                <w:rFonts w:ascii="Georgia" w:hAnsi="Georgia"/>
                <w:sz w:val="22"/>
              </w:rPr>
              <w:t>.-El sistema envía notificación al usuario vendedor</w:t>
            </w:r>
          </w:p>
        </w:tc>
        <w:tc>
          <w:tcPr>
            <w:tcW w:w="5156" w:type="dxa"/>
          </w:tcPr>
          <w:p w14:paraId="4F3E0ACC" w14:textId="77777777" w:rsidR="00510060" w:rsidRDefault="00510060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510060" w:rsidRPr="00E71853" w14:paraId="044FC6FF" w14:textId="77777777" w:rsidTr="00510060">
        <w:trPr>
          <w:trHeight w:val="191"/>
        </w:trPr>
        <w:tc>
          <w:tcPr>
            <w:tcW w:w="5156" w:type="dxa"/>
          </w:tcPr>
          <w:p w14:paraId="3579734D" w14:textId="17AB9FEA" w:rsidR="00510060" w:rsidRDefault="0094456C" w:rsidP="00CF114C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</w:t>
            </w:r>
            <w:r w:rsidR="00CB5280">
              <w:rPr>
                <w:rFonts w:ascii="Georgia" w:hAnsi="Georgia"/>
                <w:sz w:val="22"/>
              </w:rPr>
              <w:t>.-</w:t>
            </w:r>
            <w:r>
              <w:rPr>
                <w:rFonts w:ascii="Georgia" w:hAnsi="Georgia"/>
                <w:sz w:val="22"/>
              </w:rPr>
              <w:t>El sistema da retroalimentación al usuario</w:t>
            </w:r>
            <w:r w:rsidR="005129BB">
              <w:rPr>
                <w:rFonts w:ascii="Georgia" w:hAnsi="Georgia"/>
                <w:sz w:val="22"/>
              </w:rPr>
              <w:t xml:space="preserve"> de </w:t>
            </w:r>
            <w:r w:rsidR="00087243">
              <w:rPr>
                <w:rFonts w:ascii="Georgia" w:hAnsi="Georgia"/>
                <w:sz w:val="22"/>
              </w:rPr>
              <w:t>que</w:t>
            </w:r>
            <w:r w:rsidR="005129BB">
              <w:rPr>
                <w:rFonts w:ascii="Georgia" w:hAnsi="Georgia"/>
                <w:sz w:val="22"/>
              </w:rPr>
              <w:t xml:space="preserve"> se </w:t>
            </w:r>
            <w:r w:rsidR="00087243">
              <w:rPr>
                <w:rFonts w:ascii="Georgia" w:hAnsi="Georgia"/>
                <w:sz w:val="22"/>
              </w:rPr>
              <w:t>terminó</w:t>
            </w:r>
            <w:r w:rsidR="005129BB">
              <w:rPr>
                <w:rFonts w:ascii="Georgia" w:hAnsi="Georgia"/>
                <w:sz w:val="22"/>
              </w:rPr>
              <w:t xml:space="preserve"> correctamente la </w:t>
            </w:r>
            <w:r w:rsidR="00087243">
              <w:rPr>
                <w:rFonts w:ascii="Georgia" w:hAnsi="Georgia"/>
                <w:sz w:val="22"/>
              </w:rPr>
              <w:t>calificación</w:t>
            </w:r>
            <w:r w:rsidR="005129BB">
              <w:rPr>
                <w:rFonts w:ascii="Georgia" w:hAnsi="Georgia"/>
                <w:sz w:val="22"/>
              </w:rPr>
              <w:t xml:space="preserve"> al vendedor</w:t>
            </w:r>
          </w:p>
        </w:tc>
        <w:tc>
          <w:tcPr>
            <w:tcW w:w="5156" w:type="dxa"/>
          </w:tcPr>
          <w:p w14:paraId="0F492652" w14:textId="77777777" w:rsidR="00510060" w:rsidRDefault="00510060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510060" w:rsidRPr="00E71853" w14:paraId="41F42D4A" w14:textId="77777777" w:rsidTr="00510060">
        <w:trPr>
          <w:trHeight w:val="191"/>
        </w:trPr>
        <w:tc>
          <w:tcPr>
            <w:tcW w:w="5156" w:type="dxa"/>
          </w:tcPr>
          <w:p w14:paraId="3F97785F" w14:textId="3784B2AC" w:rsidR="00510060" w:rsidRDefault="00060255" w:rsidP="00CF114C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15.-El usuario acepta la retroalimentación</w:t>
            </w:r>
          </w:p>
        </w:tc>
        <w:tc>
          <w:tcPr>
            <w:tcW w:w="5156" w:type="dxa"/>
          </w:tcPr>
          <w:p w14:paraId="30F1A92F" w14:textId="77777777" w:rsidR="00510060" w:rsidRDefault="00510060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079E4664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5DFF1CC1" w14:textId="77777777" w:rsidR="0050038A" w:rsidRDefault="0050038A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Puntos de extensión: Ninguno</w:t>
      </w:r>
    </w:p>
    <w:p w14:paraId="0B204690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1EFEFB52" w14:textId="77777777" w:rsidR="0050038A" w:rsidRDefault="0050038A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703FB3D6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168DBEB7" w14:textId="1FEF0CD5" w:rsidR="0050038A" w:rsidRPr="0050038A" w:rsidRDefault="009908F1" w:rsidP="0050038A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588C790B" w14:textId="77777777" w:rsidR="009908F1" w:rsidRDefault="009908F1" w:rsidP="009908F1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18F4B179" w14:textId="1C49609E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7E492E91" w14:textId="10F3DE65" w:rsid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Ser usuario </w:t>
      </w:r>
      <w:r w:rsidR="00060255">
        <w:rPr>
          <w:rFonts w:ascii="Georgia" w:hAnsi="Georgia"/>
          <w:sz w:val="22"/>
          <w:lang w:val="es-ES_tradnl"/>
        </w:rPr>
        <w:t>registrado</w:t>
      </w:r>
    </w:p>
    <w:p w14:paraId="6E1C3C61" w14:textId="379445F8" w:rsid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76A78E72" w14:textId="00A771A9" w:rsidR="00060255" w:rsidRPr="009908F1" w:rsidRDefault="00060255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calificación pendiente</w:t>
      </w:r>
    </w:p>
    <w:p w14:paraId="0AD7CF34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1434BC62" w14:textId="77777777" w:rsidR="0050038A" w:rsidRPr="0050038A" w:rsidRDefault="0050038A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62BC1CF" w14:textId="23D64ECF" w:rsidR="0050038A" w:rsidRPr="0050038A" w:rsidRDefault="002827F8" w:rsidP="0050038A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11326B36" w14:textId="77777777" w:rsidR="004D516F" w:rsidRDefault="004D516F" w:rsidP="004670DD">
      <w:pPr>
        <w:pStyle w:val="NoSpacing"/>
        <w:rPr>
          <w:rFonts w:ascii="Georgia" w:hAnsi="Georgia"/>
          <w:sz w:val="22"/>
        </w:rPr>
      </w:pPr>
    </w:p>
    <w:tbl>
      <w:tblPr>
        <w:tblpPr w:leftFromText="180" w:rightFromText="180" w:vertAnchor="text" w:horzAnchor="page" w:tblpX="802" w:tblpY="-6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060255" w:rsidRPr="00E11847" w14:paraId="1F881209" w14:textId="77777777" w:rsidTr="00060255">
        <w:tc>
          <w:tcPr>
            <w:tcW w:w="6009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63B05BC9" w14:textId="77777777" w:rsidR="00060255" w:rsidRPr="00E11847" w:rsidRDefault="00060255" w:rsidP="0006025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2289B51" wp14:editId="2ADB472C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694055</wp:posOffset>
                      </wp:positionV>
                      <wp:extent cx="3200400" cy="685800"/>
                      <wp:effectExtent l="0" t="0" r="0" b="0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20B82" w14:textId="06210CE5" w:rsidR="00C32521" w:rsidRPr="00667C06" w:rsidRDefault="00C32521" w:rsidP="0006025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“CANCELAR COMPRA”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89B51" id="Cuadro de texto 2" o:spid="_x0000_s1027" type="#_x0000_t202" style="position:absolute;left:0;text-align:left;margin-left:27.05pt;margin-top:54.65pt;width:252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" filled="f" stroked="f">
                      <v:textbox>
                        <w:txbxContent>
                          <w:p w14:paraId="5FF20B82" w14:textId="06210CE5" w:rsidR="00C32521" w:rsidRPr="00667C06" w:rsidRDefault="00C32521" w:rsidP="0006025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“CANCELAR COMPRA”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E58E8">
              <w:rPr>
                <w:rFonts w:ascii="Georgia" w:hAnsi="Georgia"/>
                <w:sz w:val="28"/>
              </w:rPr>
              <w:t xml:space="preserve">Caso: </w:t>
            </w:r>
            <w:r>
              <w:rPr>
                <w:rFonts w:ascii="Georgia" w:hAnsi="Georgia"/>
                <w:sz w:val="28"/>
              </w:rPr>
              <w:t>28</w:t>
            </w:r>
          </w:p>
        </w:tc>
        <w:tc>
          <w:tcPr>
            <w:tcW w:w="4313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060255" w:rsidRPr="00E11847" w14:paraId="06AA2BAC" w14:textId="77777777" w:rsidTr="00C32521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7FBE0B87" w14:textId="77777777" w:rsidR="00060255" w:rsidRPr="00E11847" w:rsidRDefault="00060255" w:rsidP="00060255">
                  <w:pPr>
                    <w:pStyle w:val="Heading2"/>
                    <w:framePr w:hSpace="180" w:wrap="around" w:vAnchor="text" w:hAnchor="page" w:x="802" w:y="-67"/>
                    <w:jc w:val="left"/>
                    <w:rPr>
                      <w:rFonts w:ascii="Georgia" w:hAnsi="Georgia"/>
                    </w:rPr>
                  </w:pPr>
                </w:p>
                <w:p w14:paraId="38CD2E42" w14:textId="77777777" w:rsidR="00060255" w:rsidRDefault="00060255" w:rsidP="00060255">
                  <w:pPr>
                    <w:pStyle w:val="Heading3"/>
                    <w:framePr w:hSpace="180" w:wrap="around" w:vAnchor="text" w:hAnchor="page" w:x="802" w:y="-67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32746954" w14:textId="77777777" w:rsidR="00060255" w:rsidRPr="00E11847" w:rsidRDefault="00060255" w:rsidP="00060255">
                  <w:pPr>
                    <w:pStyle w:val="Heading3"/>
                    <w:framePr w:hSpace="180" w:wrap="around" w:vAnchor="text" w:hAnchor="page" w:x="802" w:y="-67"/>
                    <w:rPr>
                      <w:rFonts w:ascii="Georgia" w:hAnsi="Georgia"/>
                    </w:rPr>
                  </w:pPr>
                </w:p>
                <w:p w14:paraId="36F97CB4" w14:textId="20E55D8D" w:rsidR="00060255" w:rsidRPr="00E71853" w:rsidRDefault="00060255" w:rsidP="00060255">
                  <w:pPr>
                    <w:pStyle w:val="Heading3"/>
                    <w:framePr w:hSpace="180" w:wrap="around" w:vAnchor="text" w:hAnchor="page" w:x="802" w:y="-67"/>
                    <w:rPr>
                      <w:rFonts w:ascii="Georgia" w:hAnsi="Georgia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E71853">
                    <w:rPr>
                      <w:rFonts w:ascii="Georgia" w:hAnsi="Georgia"/>
                      <w:b w:val="0"/>
                    </w:rPr>
                    <w:t>“</w:t>
                  </w:r>
                  <w:r w:rsidR="00AD23CB" w:rsidRPr="00AD23CB">
                    <w:rPr>
                      <w:rFonts w:ascii="Georgia" w:hAnsi="Georgia"/>
                      <w:b w:val="0"/>
                      <w:lang w:val="es-ES_tradnl"/>
                    </w:rPr>
                    <w:t>El sistema permitirá la cancelación de compras al usuario.</w:t>
                  </w:r>
                  <w:r w:rsidR="00AD23CB">
                    <w:rPr>
                      <w:rFonts w:ascii="Georgia" w:hAnsi="Georgia"/>
                      <w:b w:val="0"/>
                      <w:lang w:val="es-ES_tradnl"/>
                    </w:rPr>
                    <w:t>”</w:t>
                  </w:r>
                </w:p>
                <w:p w14:paraId="1C31E048" w14:textId="77777777" w:rsidR="00060255" w:rsidRPr="00E71853" w:rsidRDefault="00060255" w:rsidP="00060255">
                  <w:pPr>
                    <w:pStyle w:val="Heading3"/>
                    <w:framePr w:hSpace="180" w:wrap="around" w:vAnchor="text" w:hAnchor="page" w:x="802" w:y="-67"/>
                    <w:rPr>
                      <w:rFonts w:ascii="Georgia" w:hAnsi="Georgia"/>
                      <w:lang w:val="es-ES_tradnl"/>
                    </w:rPr>
                  </w:pPr>
                </w:p>
                <w:p w14:paraId="4075EA4C" w14:textId="77777777" w:rsidR="00060255" w:rsidRPr="00E11847" w:rsidRDefault="00060255" w:rsidP="00060255">
                  <w:pPr>
                    <w:pStyle w:val="Heading3"/>
                    <w:framePr w:hSpace="180" w:wrap="around" w:vAnchor="text" w:hAnchor="page" w:x="802" w:y="-67"/>
                    <w:rPr>
                      <w:rFonts w:ascii="Georgia" w:hAnsi="Georgia"/>
                    </w:rPr>
                  </w:pPr>
                </w:p>
              </w:tc>
            </w:tr>
          </w:tbl>
          <w:p w14:paraId="495A1297" w14:textId="77777777" w:rsidR="00060255" w:rsidRPr="00E11847" w:rsidRDefault="00060255" w:rsidP="00060255">
            <w:pPr>
              <w:rPr>
                <w:rFonts w:ascii="Georgia" w:hAnsi="Georgia"/>
              </w:rPr>
            </w:pPr>
          </w:p>
        </w:tc>
      </w:tr>
    </w:tbl>
    <w:p w14:paraId="08E4D6CB" w14:textId="77777777" w:rsidR="004D516F" w:rsidRDefault="004D516F" w:rsidP="004670DD">
      <w:pPr>
        <w:pStyle w:val="NoSpacing"/>
        <w:rPr>
          <w:rFonts w:ascii="Georgia" w:hAnsi="Georgia"/>
          <w:sz w:val="22"/>
        </w:rPr>
      </w:pPr>
    </w:p>
    <w:p w14:paraId="49D42AD5" w14:textId="77777777" w:rsidR="004D516F" w:rsidRDefault="004D516F" w:rsidP="004D516F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4D516F" w:rsidRPr="00E71853" w14:paraId="0F368C24" w14:textId="77777777" w:rsidTr="0080362F">
        <w:tc>
          <w:tcPr>
            <w:tcW w:w="10312" w:type="dxa"/>
            <w:gridSpan w:val="2"/>
          </w:tcPr>
          <w:p w14:paraId="6B7C00C6" w14:textId="77777777" w:rsidR="004D516F" w:rsidRPr="00E71853" w:rsidRDefault="004D516F" w:rsidP="00095C0F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4D516F" w:rsidRPr="00E71853" w14:paraId="507561AF" w14:textId="77777777" w:rsidTr="0080362F">
        <w:trPr>
          <w:trHeight w:val="317"/>
        </w:trPr>
        <w:tc>
          <w:tcPr>
            <w:tcW w:w="5156" w:type="dxa"/>
          </w:tcPr>
          <w:p w14:paraId="3AAAFD3F" w14:textId="77777777" w:rsidR="004D516F" w:rsidRPr="00E71853" w:rsidRDefault="004D516F" w:rsidP="00095C0F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4CC22E41" w14:textId="77777777" w:rsidR="004D516F" w:rsidRPr="00E71853" w:rsidRDefault="004D516F" w:rsidP="00095C0F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4D516F" w:rsidRPr="00E71853" w14:paraId="4E12F59D" w14:textId="77777777" w:rsidTr="0080362F">
        <w:tc>
          <w:tcPr>
            <w:tcW w:w="5156" w:type="dxa"/>
          </w:tcPr>
          <w:p w14:paraId="423149E5" w14:textId="03564F56" w:rsidR="004D516F" w:rsidRPr="00E71853" w:rsidRDefault="004D516F" w:rsidP="00E136D4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 w:rsidR="00E136D4">
              <w:rPr>
                <w:rFonts w:ascii="Georgia" w:hAnsi="Georgia"/>
                <w:sz w:val="22"/>
              </w:rPr>
              <w:t>cancelar compra</w:t>
            </w:r>
          </w:p>
        </w:tc>
        <w:tc>
          <w:tcPr>
            <w:tcW w:w="5156" w:type="dxa"/>
          </w:tcPr>
          <w:p w14:paraId="77ECAF6E" w14:textId="77777777" w:rsidR="004D516F" w:rsidRPr="00E71853" w:rsidRDefault="004D516F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4D516F" w:rsidRPr="00E71853" w14:paraId="2FE9560F" w14:textId="77777777" w:rsidTr="0080362F">
        <w:tc>
          <w:tcPr>
            <w:tcW w:w="5156" w:type="dxa"/>
          </w:tcPr>
          <w:p w14:paraId="48655C2E" w14:textId="77777777" w:rsidR="004D516F" w:rsidRPr="00E71853" w:rsidRDefault="004D516F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738E29DF" w14:textId="77777777" w:rsidR="004D516F" w:rsidRPr="00E71853" w:rsidRDefault="004D516F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4D516F" w:rsidRPr="00E71853" w14:paraId="2D429E62" w14:textId="77777777" w:rsidTr="0080362F">
        <w:trPr>
          <w:trHeight w:val="260"/>
        </w:trPr>
        <w:tc>
          <w:tcPr>
            <w:tcW w:w="5156" w:type="dxa"/>
          </w:tcPr>
          <w:p w14:paraId="259755A4" w14:textId="77777777" w:rsidR="004D516F" w:rsidRPr="00E71853" w:rsidRDefault="004D516F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39BD4667" w14:textId="77777777" w:rsidR="004D516F" w:rsidRPr="00E71853" w:rsidRDefault="0080362F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4D516F" w:rsidRPr="00E71853" w14:paraId="34145CA6" w14:textId="77777777" w:rsidTr="0080362F">
        <w:tc>
          <w:tcPr>
            <w:tcW w:w="5156" w:type="dxa"/>
          </w:tcPr>
          <w:p w14:paraId="6FC2DB95" w14:textId="0528880A" w:rsidR="004D516F" w:rsidRPr="00E71853" w:rsidRDefault="004D516F" w:rsidP="00E136D4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obtiene </w:t>
            </w:r>
            <w:r w:rsidR="00E136D4">
              <w:rPr>
                <w:rFonts w:ascii="Georgia" w:hAnsi="Georgia"/>
                <w:sz w:val="22"/>
              </w:rPr>
              <w:t>solicitud de compra confirmada</w:t>
            </w:r>
          </w:p>
        </w:tc>
        <w:tc>
          <w:tcPr>
            <w:tcW w:w="5156" w:type="dxa"/>
          </w:tcPr>
          <w:p w14:paraId="216ED5FF" w14:textId="77777777" w:rsidR="004D516F" w:rsidRPr="00E71853" w:rsidRDefault="004D516F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7DE9AA9C" w14:textId="77777777" w:rsidTr="0080362F">
        <w:trPr>
          <w:trHeight w:val="791"/>
        </w:trPr>
        <w:tc>
          <w:tcPr>
            <w:tcW w:w="5156" w:type="dxa"/>
          </w:tcPr>
          <w:p w14:paraId="0C330AF3" w14:textId="428F5300" w:rsidR="0080362F" w:rsidRDefault="0080362F" w:rsidP="005129BB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5.- El sistema carga la pagina/forma de </w:t>
            </w:r>
            <w:r w:rsidR="005129BB">
              <w:rPr>
                <w:rFonts w:ascii="Georgia" w:hAnsi="Georgia"/>
                <w:sz w:val="22"/>
              </w:rPr>
              <w:t>cancelar compra</w:t>
            </w:r>
          </w:p>
        </w:tc>
        <w:tc>
          <w:tcPr>
            <w:tcW w:w="5156" w:type="dxa"/>
          </w:tcPr>
          <w:p w14:paraId="1D37BA10" w14:textId="77777777" w:rsidR="0080362F" w:rsidRPr="00E71853" w:rsidRDefault="0080362F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61E17217" w14:textId="77777777" w:rsidTr="0080362F">
        <w:trPr>
          <w:trHeight w:val="540"/>
        </w:trPr>
        <w:tc>
          <w:tcPr>
            <w:tcW w:w="5156" w:type="dxa"/>
          </w:tcPr>
          <w:p w14:paraId="084328B9" w14:textId="53F48B46" w:rsidR="0080362F" w:rsidRDefault="0080362F" w:rsidP="005129BB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sistema carga </w:t>
            </w:r>
            <w:r w:rsidR="005129BB">
              <w:rPr>
                <w:rFonts w:ascii="Georgia" w:hAnsi="Georgia"/>
                <w:sz w:val="22"/>
              </w:rPr>
              <w:t>la forma de cancelar compra</w:t>
            </w:r>
          </w:p>
        </w:tc>
        <w:tc>
          <w:tcPr>
            <w:tcW w:w="5156" w:type="dxa"/>
          </w:tcPr>
          <w:p w14:paraId="137DF30A" w14:textId="77777777" w:rsidR="0080362F" w:rsidRPr="00E71853" w:rsidRDefault="0080362F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7B28F873" w14:textId="77777777" w:rsidTr="005129BB">
        <w:trPr>
          <w:trHeight w:val="302"/>
        </w:trPr>
        <w:tc>
          <w:tcPr>
            <w:tcW w:w="5156" w:type="dxa"/>
          </w:tcPr>
          <w:p w14:paraId="20E2C3AF" w14:textId="5107D9FB" w:rsidR="0080362F" w:rsidRDefault="0080362F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7.-El si</w:t>
            </w:r>
            <w:r w:rsidR="005129BB">
              <w:rPr>
                <w:rFonts w:ascii="Georgia" w:hAnsi="Georgia"/>
                <w:sz w:val="22"/>
              </w:rPr>
              <w:t xml:space="preserve">stema carga mensaje de </w:t>
            </w:r>
            <w:proofErr w:type="spellStart"/>
            <w:r w:rsidR="005129BB">
              <w:rPr>
                <w:rFonts w:ascii="Georgia" w:hAnsi="Georgia"/>
                <w:sz w:val="22"/>
              </w:rPr>
              <w:t>confiramación</w:t>
            </w:r>
            <w:proofErr w:type="spellEnd"/>
          </w:p>
        </w:tc>
        <w:tc>
          <w:tcPr>
            <w:tcW w:w="5156" w:type="dxa"/>
          </w:tcPr>
          <w:p w14:paraId="3679D68F" w14:textId="77777777" w:rsidR="0080362F" w:rsidRPr="00E71853" w:rsidRDefault="0080362F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80362F" w:rsidRPr="00E71853" w14:paraId="3CEE6487" w14:textId="77777777" w:rsidTr="0080362F">
        <w:trPr>
          <w:trHeight w:val="302"/>
        </w:trPr>
        <w:tc>
          <w:tcPr>
            <w:tcW w:w="5156" w:type="dxa"/>
          </w:tcPr>
          <w:p w14:paraId="6DD03F12" w14:textId="5EDD3C53" w:rsidR="0080362F" w:rsidRDefault="005129BB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usuario selecciona “si” en mensaje de confirmación</w:t>
            </w:r>
          </w:p>
        </w:tc>
        <w:tc>
          <w:tcPr>
            <w:tcW w:w="5156" w:type="dxa"/>
          </w:tcPr>
          <w:p w14:paraId="691099EF" w14:textId="1F622A3F" w:rsidR="0080362F" w:rsidRPr="00E71853" w:rsidRDefault="005129BB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8.1.-El usuario selecciona “</w:t>
            </w:r>
            <w:r w:rsidR="0017501F">
              <w:rPr>
                <w:rFonts w:ascii="Georgia" w:hAnsi="Georgia"/>
                <w:sz w:val="22"/>
              </w:rPr>
              <w:t>no” en</w:t>
            </w:r>
            <w:r>
              <w:rPr>
                <w:rFonts w:ascii="Georgia" w:hAnsi="Georgia"/>
                <w:sz w:val="22"/>
              </w:rPr>
              <w:t xml:space="preserve"> mensaje de confirmación y finaliza el caso de uso </w:t>
            </w:r>
          </w:p>
        </w:tc>
      </w:tr>
      <w:tr w:rsidR="0080362F" w:rsidRPr="00E71853" w14:paraId="70596DAE" w14:textId="77777777" w:rsidTr="005129BB">
        <w:trPr>
          <w:trHeight w:val="204"/>
        </w:trPr>
        <w:tc>
          <w:tcPr>
            <w:tcW w:w="5156" w:type="dxa"/>
          </w:tcPr>
          <w:p w14:paraId="20936ECE" w14:textId="3A7D7BDA" w:rsidR="0080362F" w:rsidRDefault="0080362F" w:rsidP="005129BB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9.- </w:t>
            </w:r>
            <w:r w:rsidR="005129BB">
              <w:rPr>
                <w:rFonts w:ascii="Georgia" w:hAnsi="Georgia"/>
                <w:sz w:val="22"/>
              </w:rPr>
              <w:t>El sistema elimina la solicitud de compra</w:t>
            </w:r>
          </w:p>
        </w:tc>
        <w:tc>
          <w:tcPr>
            <w:tcW w:w="5156" w:type="dxa"/>
          </w:tcPr>
          <w:p w14:paraId="530E8D8E" w14:textId="77777777" w:rsidR="0080362F" w:rsidRPr="00E71853" w:rsidRDefault="0080362F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5129BB" w:rsidRPr="00E71853" w14:paraId="05554111" w14:textId="77777777" w:rsidTr="005129BB">
        <w:trPr>
          <w:trHeight w:val="204"/>
        </w:trPr>
        <w:tc>
          <w:tcPr>
            <w:tcW w:w="5156" w:type="dxa"/>
          </w:tcPr>
          <w:p w14:paraId="38264048" w14:textId="6BDFE4C3" w:rsidR="005129BB" w:rsidRDefault="005129BB" w:rsidP="005129BB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10.-El sistema notifica al vendedor de la cancelación de la compra</w:t>
            </w:r>
          </w:p>
        </w:tc>
        <w:tc>
          <w:tcPr>
            <w:tcW w:w="5156" w:type="dxa"/>
          </w:tcPr>
          <w:p w14:paraId="2E7CD071" w14:textId="77777777" w:rsidR="005129BB" w:rsidRPr="00E71853" w:rsidRDefault="005129BB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5129BB" w:rsidRPr="00E71853" w14:paraId="6A02DF4E" w14:textId="77777777" w:rsidTr="00DA0E41">
        <w:trPr>
          <w:trHeight w:val="805"/>
        </w:trPr>
        <w:tc>
          <w:tcPr>
            <w:tcW w:w="5156" w:type="dxa"/>
          </w:tcPr>
          <w:p w14:paraId="0EE2E850" w14:textId="210DDB34" w:rsidR="005129BB" w:rsidRDefault="005129BB" w:rsidP="005129BB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11.-El sistema da retroalimentación al usuario de que se terminó correctamente el proceso de cancelación</w:t>
            </w:r>
          </w:p>
        </w:tc>
        <w:tc>
          <w:tcPr>
            <w:tcW w:w="5156" w:type="dxa"/>
          </w:tcPr>
          <w:p w14:paraId="31F6F432" w14:textId="77777777" w:rsidR="005129BB" w:rsidRPr="00E71853" w:rsidRDefault="005129BB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5129BB" w:rsidRPr="00E71853" w14:paraId="5A9793E9" w14:textId="77777777" w:rsidTr="00DA0E41">
        <w:trPr>
          <w:trHeight w:val="205"/>
        </w:trPr>
        <w:tc>
          <w:tcPr>
            <w:tcW w:w="5156" w:type="dxa"/>
          </w:tcPr>
          <w:p w14:paraId="796A7792" w14:textId="0D2BAE00" w:rsidR="005129BB" w:rsidRDefault="00DA0E41" w:rsidP="005129BB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 El usuario acepta la retroalimentación</w:t>
            </w:r>
          </w:p>
        </w:tc>
        <w:tc>
          <w:tcPr>
            <w:tcW w:w="5156" w:type="dxa"/>
          </w:tcPr>
          <w:p w14:paraId="047A1580" w14:textId="77777777" w:rsidR="005129BB" w:rsidRPr="00E71853" w:rsidRDefault="005129BB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0EFF9B1C" w14:textId="77777777" w:rsidR="00057BFF" w:rsidRDefault="00057BFF" w:rsidP="004670DD">
      <w:pPr>
        <w:pStyle w:val="NoSpacing"/>
        <w:rPr>
          <w:rFonts w:ascii="Georgia" w:hAnsi="Georgia"/>
          <w:sz w:val="22"/>
        </w:rPr>
      </w:pPr>
    </w:p>
    <w:p w14:paraId="42B6F969" w14:textId="77777777" w:rsidR="0050038A" w:rsidRDefault="0050038A" w:rsidP="0050038A">
      <w:pPr>
        <w:pStyle w:val="NoSpacing"/>
        <w:rPr>
          <w:rFonts w:ascii="Georgia" w:hAnsi="Georgia"/>
          <w:sz w:val="22"/>
        </w:rPr>
      </w:pPr>
    </w:p>
    <w:p w14:paraId="008B11E2" w14:textId="77777777" w:rsid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31F019BC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702BAC49" w14:textId="77777777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Puntos de extensión: Ninguno</w:t>
      </w:r>
    </w:p>
    <w:p w14:paraId="567D4D40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20097D46" w14:textId="77777777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2717A4EC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511EB7F1" w14:textId="77777777" w:rsidR="009908F1" w:rsidRPr="0050038A" w:rsidRDefault="009908F1" w:rsidP="009908F1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228379F6" w14:textId="77777777" w:rsidR="009908F1" w:rsidRDefault="009908F1" w:rsidP="009908F1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28EA8AF1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8E0F859" w14:textId="0BC3DCDA" w:rsid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6AB0A364" w14:textId="4A31A88E" w:rsid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5FBEF7B6" w14:textId="3C31E66C" w:rsidR="00DA0E41" w:rsidRPr="009908F1" w:rsidRDefault="00DA0E4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una compra activa</w:t>
      </w:r>
    </w:p>
    <w:p w14:paraId="2C9FE69C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0D5EB123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04BE439E" w14:textId="77777777" w:rsidR="009908F1" w:rsidRPr="0050038A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1234A4D8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7EEE2C1A" w14:textId="77777777" w:rsidR="00057BFF" w:rsidRDefault="00057BFF" w:rsidP="004670DD">
      <w:pPr>
        <w:pStyle w:val="NoSpacing"/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057BFF" w:rsidRPr="00E11847" w14:paraId="1A0F584A" w14:textId="77777777" w:rsidTr="00095C0F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7FD6CF59" w14:textId="02CAB613" w:rsidR="00057BFF" w:rsidRPr="00E11847" w:rsidRDefault="00667C06" w:rsidP="00DA0E4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0DCB11" wp14:editId="0D9237F9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554355</wp:posOffset>
                      </wp:positionV>
                      <wp:extent cx="3200400" cy="685800"/>
                      <wp:effectExtent l="0" t="0" r="0" b="0"/>
                      <wp:wrapSquare wrapText="bothSides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C64E97" w14:textId="2216D579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“COMENTAR PRODUCTO”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DCB11" id="Cuadro de texto 3" o:spid="_x0000_s1028" type="#_x0000_t202" style="position:absolute;left:0;text-align:left;margin-left:9.05pt;margin-top:43.65pt;width:25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" filled="f" stroked="f">
                      <v:textbox>
                        <w:txbxContent>
                          <w:p w14:paraId="46C64E97" w14:textId="2216D579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“COMENTAR PRODUCTO”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57BFF" w:rsidRPr="00DE58E8">
              <w:rPr>
                <w:rFonts w:ascii="Georgia" w:hAnsi="Georgia"/>
                <w:sz w:val="28"/>
              </w:rPr>
              <w:t xml:space="preserve">Caso: </w:t>
            </w:r>
            <w:r w:rsidR="00DA0E41">
              <w:rPr>
                <w:rFonts w:ascii="Georgia" w:hAnsi="Georgia"/>
                <w:sz w:val="28"/>
              </w:rPr>
              <w:t>29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057BFF" w:rsidRPr="00E11847" w14:paraId="3285C2A1" w14:textId="77777777" w:rsidTr="00095C0F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6EDD7AD9" w14:textId="77777777" w:rsidR="00057BFF" w:rsidRPr="00E11847" w:rsidRDefault="00057BFF" w:rsidP="00095C0F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41BEB7DD" w14:textId="77777777" w:rsidR="00057BFF" w:rsidRDefault="00057BFF" w:rsidP="00095C0F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4CA07BD1" w14:textId="77777777" w:rsidR="00057BFF" w:rsidRPr="00E11847" w:rsidRDefault="00057BFF" w:rsidP="00095C0F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43BAD54C" w14:textId="6295DE02" w:rsidR="00057BFF" w:rsidRPr="001E2D17" w:rsidRDefault="00057BFF" w:rsidP="001E2D17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1E2D17">
                    <w:rPr>
                      <w:rFonts w:ascii="Georgia" w:hAnsi="Georgia"/>
                      <w:b w:val="0"/>
                    </w:rPr>
                    <w:t>“</w:t>
                  </w:r>
                  <w:r w:rsidR="00DA0E41" w:rsidRPr="00DA0E41">
                    <w:rPr>
                      <w:rFonts w:ascii="Georgia" w:hAnsi="Georgia"/>
                      <w:b w:val="0"/>
                    </w:rPr>
                    <w:t xml:space="preserve">El sistema permitirá al usuario comentar en productos publicados </w:t>
                  </w:r>
                  <w:r w:rsidR="001E2D17"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71958C50" w14:textId="77777777" w:rsidR="00057BFF" w:rsidRPr="00E71853" w:rsidRDefault="00057BFF" w:rsidP="00095C0F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1134D2C0" w14:textId="77777777" w:rsidR="00057BFF" w:rsidRPr="00E11847" w:rsidRDefault="00057BFF" w:rsidP="00095C0F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50885AC7" w14:textId="77777777" w:rsidR="00057BFF" w:rsidRPr="00E11847" w:rsidRDefault="00057BFF" w:rsidP="00095C0F">
            <w:pPr>
              <w:rPr>
                <w:rFonts w:ascii="Georgia" w:hAnsi="Georgia"/>
              </w:rPr>
            </w:pPr>
          </w:p>
        </w:tc>
      </w:tr>
    </w:tbl>
    <w:p w14:paraId="59BADA1C" w14:textId="77777777" w:rsidR="00057BFF" w:rsidRDefault="00057BFF" w:rsidP="00057BFF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3D741E" w:rsidRPr="00E71853" w14:paraId="18361678" w14:textId="77777777" w:rsidTr="00095C0F">
        <w:tc>
          <w:tcPr>
            <w:tcW w:w="10312" w:type="dxa"/>
            <w:gridSpan w:val="2"/>
          </w:tcPr>
          <w:p w14:paraId="58CBA998" w14:textId="77777777" w:rsidR="003D741E" w:rsidRPr="00E71853" w:rsidRDefault="003D741E" w:rsidP="00095C0F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3D741E" w:rsidRPr="00E71853" w14:paraId="089CAE4D" w14:textId="77777777" w:rsidTr="00095C0F">
        <w:trPr>
          <w:trHeight w:val="317"/>
        </w:trPr>
        <w:tc>
          <w:tcPr>
            <w:tcW w:w="5156" w:type="dxa"/>
          </w:tcPr>
          <w:p w14:paraId="6E08C2CC" w14:textId="77777777" w:rsidR="003D741E" w:rsidRPr="00E71853" w:rsidRDefault="003D741E" w:rsidP="00095C0F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6125F7B4" w14:textId="77777777" w:rsidR="003D741E" w:rsidRPr="00E71853" w:rsidRDefault="003D741E" w:rsidP="00095C0F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3D741E" w:rsidRPr="00E71853" w14:paraId="5291319C" w14:textId="77777777" w:rsidTr="00095C0F">
        <w:tc>
          <w:tcPr>
            <w:tcW w:w="5156" w:type="dxa"/>
          </w:tcPr>
          <w:p w14:paraId="7DD787C0" w14:textId="165FEBD3" w:rsidR="003D741E" w:rsidRPr="00E71853" w:rsidRDefault="003D741E" w:rsidP="00DA0E4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 w:rsidR="00DA0E41">
              <w:rPr>
                <w:rFonts w:ascii="Georgia" w:hAnsi="Georgia"/>
                <w:sz w:val="22"/>
              </w:rPr>
              <w:t>comentar producto</w:t>
            </w:r>
            <w:r w:rsidR="0050038A">
              <w:rPr>
                <w:rFonts w:ascii="Georgia" w:hAnsi="Georgia"/>
                <w:sz w:val="22"/>
              </w:rPr>
              <w:t xml:space="preserve"> </w:t>
            </w:r>
          </w:p>
        </w:tc>
        <w:tc>
          <w:tcPr>
            <w:tcW w:w="5156" w:type="dxa"/>
          </w:tcPr>
          <w:p w14:paraId="507FD167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69516E51" w14:textId="77777777" w:rsidTr="00095C0F">
        <w:tc>
          <w:tcPr>
            <w:tcW w:w="5156" w:type="dxa"/>
          </w:tcPr>
          <w:p w14:paraId="27291BAB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6F173B78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0DE73F0D" w14:textId="77777777" w:rsidTr="00095C0F">
        <w:trPr>
          <w:trHeight w:val="260"/>
        </w:trPr>
        <w:tc>
          <w:tcPr>
            <w:tcW w:w="5156" w:type="dxa"/>
          </w:tcPr>
          <w:p w14:paraId="7401FFDA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0BC133A7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3D741E" w:rsidRPr="00E71853" w14:paraId="57BCA3B8" w14:textId="77777777" w:rsidTr="00095C0F">
        <w:tc>
          <w:tcPr>
            <w:tcW w:w="5156" w:type="dxa"/>
          </w:tcPr>
          <w:p w14:paraId="7B6A7DBB" w14:textId="6C831AB0" w:rsidR="003D741E" w:rsidRPr="00E71853" w:rsidRDefault="003D741E" w:rsidP="00DA0E4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 El sistema obtiene</w:t>
            </w:r>
            <w:r w:rsidR="00095C0F">
              <w:rPr>
                <w:rFonts w:ascii="Georgia" w:hAnsi="Georgia"/>
                <w:sz w:val="22"/>
              </w:rPr>
              <w:t xml:space="preserve"> </w:t>
            </w:r>
            <w:r w:rsidR="00DA0E41">
              <w:rPr>
                <w:rFonts w:ascii="Georgia" w:hAnsi="Georgia"/>
                <w:sz w:val="22"/>
              </w:rPr>
              <w:t xml:space="preserve">información del producto </w:t>
            </w:r>
          </w:p>
        </w:tc>
        <w:tc>
          <w:tcPr>
            <w:tcW w:w="5156" w:type="dxa"/>
          </w:tcPr>
          <w:p w14:paraId="3F666EFD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4D96C0D0" w14:textId="77777777" w:rsidTr="00095C0F">
        <w:trPr>
          <w:trHeight w:val="791"/>
        </w:trPr>
        <w:tc>
          <w:tcPr>
            <w:tcW w:w="5156" w:type="dxa"/>
          </w:tcPr>
          <w:p w14:paraId="7AE1B271" w14:textId="1C80F1EB" w:rsidR="003D741E" w:rsidRDefault="003D741E" w:rsidP="00BD0B1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5.- El sistema carga la pagina/forma de </w:t>
            </w:r>
            <w:r w:rsidR="00BD0B18">
              <w:rPr>
                <w:rFonts w:ascii="Georgia" w:hAnsi="Georgia"/>
                <w:sz w:val="22"/>
              </w:rPr>
              <w:t>la información del producto</w:t>
            </w:r>
          </w:p>
        </w:tc>
        <w:tc>
          <w:tcPr>
            <w:tcW w:w="5156" w:type="dxa"/>
          </w:tcPr>
          <w:p w14:paraId="3F8788C5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3E64CECA" w14:textId="77777777" w:rsidTr="00095C0F">
        <w:trPr>
          <w:trHeight w:val="540"/>
        </w:trPr>
        <w:tc>
          <w:tcPr>
            <w:tcW w:w="5156" w:type="dxa"/>
          </w:tcPr>
          <w:p w14:paraId="2B6FBDD6" w14:textId="41705576" w:rsidR="003D741E" w:rsidRDefault="003D741E" w:rsidP="0008724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</w:t>
            </w:r>
            <w:r w:rsidR="00087243">
              <w:rPr>
                <w:rFonts w:ascii="Georgia" w:hAnsi="Georgia"/>
                <w:sz w:val="22"/>
              </w:rPr>
              <w:t>sistema muestra la información del producto y la forma de comentario</w:t>
            </w:r>
          </w:p>
        </w:tc>
        <w:tc>
          <w:tcPr>
            <w:tcW w:w="5156" w:type="dxa"/>
          </w:tcPr>
          <w:p w14:paraId="78D27F26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6B76F3CF" w14:textId="77777777" w:rsidTr="00095C0F">
        <w:tc>
          <w:tcPr>
            <w:tcW w:w="5156" w:type="dxa"/>
          </w:tcPr>
          <w:p w14:paraId="3C5DEA22" w14:textId="0A75656D" w:rsidR="003D741E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usuario rellena los datos que la forma solicita</w:t>
            </w:r>
          </w:p>
        </w:tc>
        <w:tc>
          <w:tcPr>
            <w:tcW w:w="5156" w:type="dxa"/>
          </w:tcPr>
          <w:p w14:paraId="79EBF084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79567261" w14:textId="77777777" w:rsidTr="00095C0F">
        <w:trPr>
          <w:trHeight w:val="302"/>
        </w:trPr>
        <w:tc>
          <w:tcPr>
            <w:tcW w:w="5156" w:type="dxa"/>
          </w:tcPr>
          <w:p w14:paraId="4D742FC7" w14:textId="4719CCE1" w:rsidR="003D741E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8.-El usuario selecciona “submit”</w:t>
            </w:r>
          </w:p>
        </w:tc>
        <w:tc>
          <w:tcPr>
            <w:tcW w:w="5156" w:type="dxa"/>
          </w:tcPr>
          <w:p w14:paraId="7D59CE90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0D303558" w14:textId="77777777" w:rsidTr="00095C0F">
        <w:tc>
          <w:tcPr>
            <w:tcW w:w="5156" w:type="dxa"/>
          </w:tcPr>
          <w:p w14:paraId="046EEE0D" w14:textId="77777777" w:rsidR="003D741E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usuario selecciona campo(s) a modificar</w:t>
            </w:r>
          </w:p>
        </w:tc>
        <w:tc>
          <w:tcPr>
            <w:tcW w:w="5156" w:type="dxa"/>
          </w:tcPr>
          <w:p w14:paraId="2EAF111C" w14:textId="77777777" w:rsidR="003D741E" w:rsidRPr="00E71853" w:rsidRDefault="003D741E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3D741E" w:rsidRPr="00E71853" w14:paraId="1B2691C9" w14:textId="77777777" w:rsidTr="00095C0F">
        <w:trPr>
          <w:trHeight w:val="302"/>
        </w:trPr>
        <w:tc>
          <w:tcPr>
            <w:tcW w:w="5156" w:type="dxa"/>
          </w:tcPr>
          <w:p w14:paraId="10203402" w14:textId="156F9A77" w:rsidR="003D741E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</w:t>
            </w:r>
            <w:r w:rsidR="003D741E">
              <w:rPr>
                <w:rFonts w:ascii="Georgia" w:hAnsi="Georgia"/>
                <w:sz w:val="22"/>
              </w:rPr>
              <w:t>.- El sistema valida si la información por campo está en los parámetros</w:t>
            </w:r>
          </w:p>
        </w:tc>
        <w:tc>
          <w:tcPr>
            <w:tcW w:w="5156" w:type="dxa"/>
          </w:tcPr>
          <w:p w14:paraId="3E77F609" w14:textId="1C260A69" w:rsidR="003D741E" w:rsidRPr="00E71853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</w:t>
            </w:r>
            <w:r w:rsidR="003D741E">
              <w:rPr>
                <w:rFonts w:ascii="Georgia" w:hAnsi="Georgia"/>
                <w:sz w:val="22"/>
              </w:rPr>
              <w:t>.1.- La información no es válida y se termina el caso de uso</w:t>
            </w:r>
          </w:p>
        </w:tc>
      </w:tr>
      <w:tr w:rsidR="00087243" w:rsidRPr="00E71853" w14:paraId="070EC2FA" w14:textId="77777777" w:rsidTr="00095C0F">
        <w:tc>
          <w:tcPr>
            <w:tcW w:w="5156" w:type="dxa"/>
          </w:tcPr>
          <w:p w14:paraId="31B38FAE" w14:textId="6CAB59A4" w:rsidR="00087243" w:rsidRDefault="00087243" w:rsidP="0008724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11.El sistema crea un registro de comentario</w:t>
            </w:r>
          </w:p>
        </w:tc>
        <w:tc>
          <w:tcPr>
            <w:tcW w:w="5156" w:type="dxa"/>
          </w:tcPr>
          <w:p w14:paraId="509BE0E0" w14:textId="77777777" w:rsidR="00087243" w:rsidRPr="00E71853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87243" w:rsidRPr="00E71853" w14:paraId="2FC4B55F" w14:textId="77777777" w:rsidTr="00095C0F">
        <w:trPr>
          <w:trHeight w:val="540"/>
        </w:trPr>
        <w:tc>
          <w:tcPr>
            <w:tcW w:w="5156" w:type="dxa"/>
          </w:tcPr>
          <w:p w14:paraId="5C5A9CE0" w14:textId="447122F5" w:rsidR="00087243" w:rsidRDefault="00087243" w:rsidP="0008724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guarda el registro en la base de datos ligado al id del producto</w:t>
            </w:r>
          </w:p>
        </w:tc>
        <w:tc>
          <w:tcPr>
            <w:tcW w:w="5156" w:type="dxa"/>
          </w:tcPr>
          <w:p w14:paraId="1B413616" w14:textId="77777777" w:rsidR="00087243" w:rsidRPr="00E71853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87243" w:rsidRPr="00E71853" w14:paraId="6609FFA0" w14:textId="77777777" w:rsidTr="00095C0F">
        <w:tc>
          <w:tcPr>
            <w:tcW w:w="5156" w:type="dxa"/>
          </w:tcPr>
          <w:p w14:paraId="286ECD03" w14:textId="0C94C8FF" w:rsidR="00087243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13.-El sistema envía notificación al usuario vendedor</w:t>
            </w:r>
          </w:p>
        </w:tc>
        <w:tc>
          <w:tcPr>
            <w:tcW w:w="5156" w:type="dxa"/>
          </w:tcPr>
          <w:p w14:paraId="3DBBBB37" w14:textId="77777777" w:rsidR="00087243" w:rsidRPr="00E71853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87243" w:rsidRPr="00E71853" w14:paraId="642B5A3C" w14:textId="77777777" w:rsidTr="00095C0F">
        <w:trPr>
          <w:trHeight w:val="303"/>
        </w:trPr>
        <w:tc>
          <w:tcPr>
            <w:tcW w:w="5156" w:type="dxa"/>
          </w:tcPr>
          <w:p w14:paraId="28A08461" w14:textId="67B947CF" w:rsidR="00087243" w:rsidRDefault="00087243" w:rsidP="0008724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14.-El sistema da retroalimentación al usuario de que se terminó correctamente el comentario de producto</w:t>
            </w:r>
          </w:p>
        </w:tc>
        <w:tc>
          <w:tcPr>
            <w:tcW w:w="5156" w:type="dxa"/>
          </w:tcPr>
          <w:p w14:paraId="31033C41" w14:textId="77777777" w:rsidR="00087243" w:rsidRPr="00E71853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87243" w:rsidRPr="00E71853" w14:paraId="3B94A752" w14:textId="77777777" w:rsidTr="00095C0F">
        <w:trPr>
          <w:trHeight w:val="303"/>
        </w:trPr>
        <w:tc>
          <w:tcPr>
            <w:tcW w:w="5156" w:type="dxa"/>
          </w:tcPr>
          <w:p w14:paraId="33974F4E" w14:textId="01402D57" w:rsidR="00087243" w:rsidRDefault="00087243" w:rsidP="0008724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usuario acepta la retroalimentación</w:t>
            </w:r>
          </w:p>
        </w:tc>
        <w:tc>
          <w:tcPr>
            <w:tcW w:w="5156" w:type="dxa"/>
          </w:tcPr>
          <w:p w14:paraId="4ECA225A" w14:textId="77777777" w:rsidR="00087243" w:rsidRPr="00E71853" w:rsidRDefault="00087243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644EB35C" w14:textId="77777777" w:rsidR="003D741E" w:rsidRDefault="003D741E" w:rsidP="003D741E">
      <w:pPr>
        <w:pStyle w:val="NoSpacing"/>
        <w:rPr>
          <w:rFonts w:ascii="Georgia" w:hAnsi="Georgia"/>
          <w:sz w:val="22"/>
        </w:rPr>
      </w:pPr>
    </w:p>
    <w:p w14:paraId="020FC8E1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312CE15B" w14:textId="77777777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Puntos de extensión: Ninguno</w:t>
      </w:r>
    </w:p>
    <w:p w14:paraId="21CE1E07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7B62AE55" w14:textId="77777777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13C6F123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521D81BD" w14:textId="77777777" w:rsidR="009908F1" w:rsidRPr="0050038A" w:rsidRDefault="009908F1" w:rsidP="009908F1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51070813" w14:textId="77777777" w:rsidR="009908F1" w:rsidRDefault="009908F1" w:rsidP="009908F1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15CDA7A2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0DF59431" w14:textId="335D92C2" w:rsid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47F908F2" w14:textId="07DAA9CC" w:rsidR="009908F1" w:rsidRP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7B2AC892" w14:textId="34A3DA59" w:rsidR="009908F1" w:rsidRDefault="00087243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Que el producto exista</w:t>
      </w:r>
    </w:p>
    <w:p w14:paraId="4E4D0FFD" w14:textId="77777777" w:rsidR="009908F1" w:rsidRPr="0050038A" w:rsidRDefault="009908F1" w:rsidP="009908F1">
      <w:pPr>
        <w:pStyle w:val="NoSpacing"/>
        <w:ind w:left="720"/>
        <w:rPr>
          <w:rFonts w:ascii="Georgia" w:hAnsi="Georgia"/>
          <w:sz w:val="22"/>
          <w:lang w:val="es-ES_tradnl"/>
        </w:rPr>
      </w:pPr>
    </w:p>
    <w:p w14:paraId="2142C949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2BDA569C" w14:textId="67A061B9" w:rsidR="0050038A" w:rsidRPr="00087243" w:rsidRDefault="009908F1" w:rsidP="00087243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</w:t>
      </w:r>
      <w:r w:rsidR="00087243">
        <w:rPr>
          <w:rFonts w:ascii="Georgia" w:hAnsi="Georgia"/>
          <w:sz w:val="22"/>
          <w:lang w:val="es-ES_tradnl"/>
        </w:rPr>
        <w:t>ciones realizada</w:t>
      </w:r>
    </w:p>
    <w:p w14:paraId="17D9B5B2" w14:textId="77777777" w:rsidR="00CC750A" w:rsidRDefault="00CC750A" w:rsidP="004670DD">
      <w:pPr>
        <w:pStyle w:val="NoSpacing"/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CC750A" w:rsidRPr="00E11847" w14:paraId="442BE7D5" w14:textId="77777777" w:rsidTr="00095C0F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7867B5D1" w14:textId="585ECDA7" w:rsidR="00087243" w:rsidRDefault="00667C06" w:rsidP="00095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8BD549" wp14:editId="33794DF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503555</wp:posOffset>
                      </wp:positionV>
                      <wp:extent cx="3200400" cy="685800"/>
                      <wp:effectExtent l="0" t="0" r="0" b="0"/>
                      <wp:wrapSquare wrapText="bothSides"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74710" w14:textId="15C65359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“CONSULTAR RATINGS”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8BD549" id="Cuadro de texto 4" o:spid="_x0000_s1029" type="#_x0000_t202" style="position:absolute;left:0;text-align:left;margin-left:9.05pt;margin-top:39.65pt;width:252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" filled="f" stroked="f">
                      <v:textbox>
                        <w:txbxContent>
                          <w:p w14:paraId="6DF74710" w14:textId="15C65359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“CONSULTAR RATINGS”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C750A" w:rsidRPr="00DE58E8">
              <w:rPr>
                <w:rFonts w:ascii="Georgia" w:hAnsi="Georgia"/>
                <w:sz w:val="28"/>
              </w:rPr>
              <w:t>Caso:</w:t>
            </w: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t xml:space="preserve"> </w:t>
            </w:r>
            <w:r w:rsidR="00CC750A" w:rsidRPr="00DE58E8">
              <w:rPr>
                <w:rFonts w:ascii="Georgia" w:hAnsi="Georgia"/>
                <w:sz w:val="28"/>
              </w:rPr>
              <w:t xml:space="preserve"> </w:t>
            </w:r>
            <w:r w:rsidR="00087243">
              <w:rPr>
                <w:rFonts w:ascii="Georgia" w:hAnsi="Georgia"/>
                <w:sz w:val="28"/>
              </w:rPr>
              <w:t>30</w:t>
            </w:r>
          </w:p>
          <w:p w14:paraId="18AAC6FA" w14:textId="77777777" w:rsidR="00087243" w:rsidRPr="00087243" w:rsidRDefault="00087243" w:rsidP="00087243">
            <w:pPr>
              <w:rPr>
                <w:rFonts w:ascii="Georgia" w:hAnsi="Georgia"/>
              </w:rPr>
            </w:pPr>
          </w:p>
          <w:p w14:paraId="1C3DFCDC" w14:textId="77777777" w:rsidR="00087243" w:rsidRPr="00087243" w:rsidRDefault="00087243" w:rsidP="00087243">
            <w:pPr>
              <w:rPr>
                <w:rFonts w:ascii="Georgia" w:hAnsi="Georgia"/>
              </w:rPr>
            </w:pPr>
          </w:p>
          <w:p w14:paraId="37C8DED6" w14:textId="77777777" w:rsidR="00087243" w:rsidRPr="00087243" w:rsidRDefault="00087243" w:rsidP="00087243">
            <w:pPr>
              <w:rPr>
                <w:rFonts w:ascii="Georgia" w:hAnsi="Georgia"/>
              </w:rPr>
            </w:pPr>
          </w:p>
          <w:p w14:paraId="5FCD747B" w14:textId="77777777" w:rsidR="00087243" w:rsidRPr="00087243" w:rsidRDefault="00087243" w:rsidP="00087243">
            <w:pPr>
              <w:rPr>
                <w:rFonts w:ascii="Georgia" w:hAnsi="Georgia"/>
              </w:rPr>
            </w:pPr>
          </w:p>
          <w:p w14:paraId="0F5868E1" w14:textId="77777777" w:rsidR="00087243" w:rsidRPr="00087243" w:rsidRDefault="00087243" w:rsidP="00087243">
            <w:pPr>
              <w:rPr>
                <w:rFonts w:ascii="Georgia" w:hAnsi="Georgia"/>
              </w:rPr>
            </w:pPr>
          </w:p>
          <w:p w14:paraId="4705C22A" w14:textId="77777777" w:rsidR="00087243" w:rsidRPr="00087243" w:rsidRDefault="00087243" w:rsidP="00087243">
            <w:pPr>
              <w:rPr>
                <w:rFonts w:ascii="Georgia" w:hAnsi="Georgia"/>
              </w:rPr>
            </w:pPr>
          </w:p>
          <w:p w14:paraId="07AA51A2" w14:textId="77777777" w:rsidR="00CC750A" w:rsidRDefault="00087243" w:rsidP="00087243">
            <w:pPr>
              <w:tabs>
                <w:tab w:val="left" w:pos="5280"/>
              </w:tabs>
              <w:rPr>
                <w:rFonts w:ascii="Georgia" w:hAnsi="Georgia"/>
              </w:rPr>
            </w:pPr>
            <w:r>
              <w:rPr>
                <w:rFonts w:ascii="Georgia" w:hAnsi="Georgia"/>
              </w:rPr>
              <w:tab/>
            </w:r>
          </w:p>
          <w:p w14:paraId="522F5CB8" w14:textId="77777777" w:rsidR="00087243" w:rsidRDefault="00087243" w:rsidP="00087243">
            <w:pPr>
              <w:tabs>
                <w:tab w:val="left" w:pos="5280"/>
              </w:tabs>
              <w:rPr>
                <w:rFonts w:ascii="Georgia" w:hAnsi="Georgia"/>
              </w:rPr>
            </w:pPr>
          </w:p>
          <w:p w14:paraId="7E04EDCF" w14:textId="77777777" w:rsidR="00087243" w:rsidRDefault="00087243" w:rsidP="00087243">
            <w:pPr>
              <w:tabs>
                <w:tab w:val="left" w:pos="5280"/>
              </w:tabs>
              <w:rPr>
                <w:rFonts w:ascii="Georgia" w:hAnsi="Georgia"/>
              </w:rPr>
            </w:pPr>
          </w:p>
          <w:p w14:paraId="6ABD8671" w14:textId="42F68DCA" w:rsidR="00087243" w:rsidRDefault="00087243" w:rsidP="00087243">
            <w:pPr>
              <w:tabs>
                <w:tab w:val="left" w:pos="5280"/>
              </w:tabs>
              <w:rPr>
                <w:rFonts w:ascii="Georgia" w:hAnsi="Georgia"/>
              </w:rPr>
            </w:pPr>
          </w:p>
          <w:p w14:paraId="4804560F" w14:textId="42F68DCA" w:rsidR="00087243" w:rsidRPr="00087243" w:rsidRDefault="00087243" w:rsidP="00087243">
            <w:pPr>
              <w:tabs>
                <w:tab w:val="left" w:pos="5280"/>
              </w:tabs>
              <w:rPr>
                <w:rFonts w:ascii="Georgia" w:hAnsi="Georgia"/>
              </w:rPr>
            </w:pP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CC750A" w:rsidRPr="00E11847" w14:paraId="30BDCF5D" w14:textId="77777777" w:rsidTr="00095C0F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3DB6FEC0" w14:textId="77777777" w:rsidR="00CC750A" w:rsidRPr="00E11847" w:rsidRDefault="00CC750A" w:rsidP="00095C0F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3057CDEA" w14:textId="249D8D88" w:rsidR="00CC750A" w:rsidRDefault="00CC750A" w:rsidP="00095C0F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33834C65" w14:textId="77777777" w:rsidR="00CC750A" w:rsidRPr="00E11847" w:rsidRDefault="00CC750A" w:rsidP="00095C0F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4F1695FB" w14:textId="56C5DC11" w:rsidR="00CC750A" w:rsidRPr="001E2D17" w:rsidRDefault="00CC750A" w:rsidP="00095C0F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1E2D17">
                    <w:rPr>
                      <w:rFonts w:ascii="Georgia" w:hAnsi="Georgia"/>
                      <w:b w:val="0"/>
                    </w:rPr>
                    <w:t>“</w:t>
                  </w:r>
                  <w:r w:rsidR="00087243" w:rsidRPr="00087243">
                    <w:rPr>
                      <w:rFonts w:ascii="Georgia" w:hAnsi="Georgia"/>
                      <w:b w:val="0"/>
                      <w:lang w:val="es-ES_tradnl"/>
                    </w:rPr>
                    <w:t xml:space="preserve">El sistema permitirá a los usuarios consultar ratings en especifico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3084AF7A" w14:textId="77777777" w:rsidR="00CC750A" w:rsidRPr="00E71853" w:rsidRDefault="00CC750A" w:rsidP="00095C0F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6D4CA75F" w14:textId="77777777" w:rsidR="00CC750A" w:rsidRPr="00E11847" w:rsidRDefault="00CC750A" w:rsidP="00095C0F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7CC8F354" w14:textId="77777777" w:rsidR="00CC750A" w:rsidRPr="00E11847" w:rsidRDefault="00CC750A" w:rsidP="00095C0F">
            <w:pPr>
              <w:rPr>
                <w:rFonts w:ascii="Georgia" w:hAnsi="Georgia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Description w:val="Tabla de diseño principal"/>
      </w:tblPr>
      <w:tblGrid>
        <w:gridCol w:w="5156"/>
        <w:gridCol w:w="5156"/>
      </w:tblGrid>
      <w:tr w:rsidR="00087243" w:rsidRPr="00E71853" w14:paraId="15B58779" w14:textId="77777777" w:rsidTr="00C32521">
        <w:tc>
          <w:tcPr>
            <w:tcW w:w="10312" w:type="dxa"/>
            <w:gridSpan w:val="2"/>
          </w:tcPr>
          <w:p w14:paraId="09DA45D4" w14:textId="77777777" w:rsidR="00087243" w:rsidRPr="00E71853" w:rsidRDefault="00087243" w:rsidP="00C32521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087243" w:rsidRPr="00E71853" w14:paraId="77F0E5BC" w14:textId="77777777" w:rsidTr="00C32521">
        <w:trPr>
          <w:trHeight w:val="317"/>
        </w:trPr>
        <w:tc>
          <w:tcPr>
            <w:tcW w:w="5156" w:type="dxa"/>
          </w:tcPr>
          <w:p w14:paraId="701ADBEF" w14:textId="77777777" w:rsidR="00087243" w:rsidRPr="00E71853" w:rsidRDefault="00087243" w:rsidP="00C32521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51745BC1" w14:textId="77777777" w:rsidR="00087243" w:rsidRPr="00E71853" w:rsidRDefault="00087243" w:rsidP="00C32521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087243" w:rsidRPr="00E71853" w14:paraId="2C27F19A" w14:textId="77777777" w:rsidTr="00C32521">
        <w:tc>
          <w:tcPr>
            <w:tcW w:w="5156" w:type="dxa"/>
          </w:tcPr>
          <w:p w14:paraId="6FAA4957" w14:textId="44F5AC8B" w:rsidR="00087243" w:rsidRPr="00E71853" w:rsidRDefault="00087243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 w:rsidR="00AD4190">
              <w:rPr>
                <w:rFonts w:ascii="Georgia" w:hAnsi="Georgia"/>
                <w:sz w:val="22"/>
              </w:rPr>
              <w:t>consultar ratings</w:t>
            </w:r>
          </w:p>
        </w:tc>
        <w:tc>
          <w:tcPr>
            <w:tcW w:w="5156" w:type="dxa"/>
          </w:tcPr>
          <w:p w14:paraId="72CC8C1C" w14:textId="77777777" w:rsidR="00087243" w:rsidRPr="00E71853" w:rsidRDefault="00087243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87243" w:rsidRPr="00E71853" w14:paraId="531E9F81" w14:textId="77777777" w:rsidTr="00C32521">
        <w:tc>
          <w:tcPr>
            <w:tcW w:w="5156" w:type="dxa"/>
          </w:tcPr>
          <w:p w14:paraId="136C7C49" w14:textId="77777777" w:rsidR="00087243" w:rsidRPr="00E71853" w:rsidRDefault="00087243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43E8C01B" w14:textId="77777777" w:rsidR="00087243" w:rsidRPr="00E71853" w:rsidRDefault="00087243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87243" w:rsidRPr="00E71853" w14:paraId="28907738" w14:textId="77777777" w:rsidTr="00C32521">
        <w:trPr>
          <w:trHeight w:val="260"/>
        </w:trPr>
        <w:tc>
          <w:tcPr>
            <w:tcW w:w="5156" w:type="dxa"/>
          </w:tcPr>
          <w:p w14:paraId="58D9ED94" w14:textId="77777777" w:rsidR="00087243" w:rsidRPr="00E71853" w:rsidRDefault="00087243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3B7C3F2D" w14:textId="77777777" w:rsidR="00087243" w:rsidRPr="00E71853" w:rsidRDefault="00087243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087243" w:rsidRPr="00E71853" w14:paraId="1B0088CB" w14:textId="77777777" w:rsidTr="00C32521">
        <w:tc>
          <w:tcPr>
            <w:tcW w:w="5156" w:type="dxa"/>
          </w:tcPr>
          <w:p w14:paraId="493A58F7" w14:textId="66D135C2" w:rsidR="00087243" w:rsidRPr="00E71853" w:rsidRDefault="00087243" w:rsidP="0008724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obtiene información del usuario del rating que se quiere consultar  </w:t>
            </w:r>
          </w:p>
        </w:tc>
        <w:tc>
          <w:tcPr>
            <w:tcW w:w="5156" w:type="dxa"/>
          </w:tcPr>
          <w:p w14:paraId="5E73C95B" w14:textId="77777777" w:rsidR="00087243" w:rsidRPr="00E71853" w:rsidRDefault="00087243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87243" w:rsidRPr="00E71853" w14:paraId="4AAA47D2" w14:textId="77777777" w:rsidTr="00C32521">
        <w:trPr>
          <w:trHeight w:val="791"/>
        </w:trPr>
        <w:tc>
          <w:tcPr>
            <w:tcW w:w="5156" w:type="dxa"/>
          </w:tcPr>
          <w:p w14:paraId="7E8C9A53" w14:textId="0929E207" w:rsidR="00087243" w:rsidRDefault="00087243" w:rsidP="00554BCB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5.- El sistema carga la pagina/forma de la información del </w:t>
            </w:r>
            <w:r w:rsidR="00554BCB">
              <w:rPr>
                <w:rFonts w:ascii="Georgia" w:hAnsi="Georgia"/>
                <w:sz w:val="22"/>
              </w:rPr>
              <w:t>usuario</w:t>
            </w:r>
          </w:p>
        </w:tc>
        <w:tc>
          <w:tcPr>
            <w:tcW w:w="5156" w:type="dxa"/>
          </w:tcPr>
          <w:p w14:paraId="73096666" w14:textId="77777777" w:rsidR="00087243" w:rsidRPr="00E71853" w:rsidRDefault="00087243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87243" w:rsidRPr="00E71853" w14:paraId="29F06003" w14:textId="77777777" w:rsidTr="00554BCB">
        <w:trPr>
          <w:trHeight w:val="595"/>
        </w:trPr>
        <w:tc>
          <w:tcPr>
            <w:tcW w:w="5156" w:type="dxa"/>
          </w:tcPr>
          <w:p w14:paraId="01922B5E" w14:textId="7CFCD8C6" w:rsidR="00087243" w:rsidRDefault="00087243" w:rsidP="00554BCB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sistema muestra la información del </w:t>
            </w:r>
            <w:r w:rsidR="00554BCB">
              <w:rPr>
                <w:rFonts w:ascii="Georgia" w:hAnsi="Georgia"/>
                <w:sz w:val="22"/>
              </w:rPr>
              <w:t>usuario con su rating</w:t>
            </w:r>
          </w:p>
        </w:tc>
        <w:tc>
          <w:tcPr>
            <w:tcW w:w="5156" w:type="dxa"/>
          </w:tcPr>
          <w:p w14:paraId="5F967416" w14:textId="77777777" w:rsidR="00087243" w:rsidRPr="00E71853" w:rsidRDefault="00087243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87243" w:rsidRPr="00E71853" w14:paraId="706E1A0C" w14:textId="77777777" w:rsidTr="00C32521">
        <w:tc>
          <w:tcPr>
            <w:tcW w:w="5156" w:type="dxa"/>
          </w:tcPr>
          <w:p w14:paraId="05A0273D" w14:textId="12C2502C" w:rsidR="00087243" w:rsidRDefault="00087243" w:rsidP="00554BCB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7.- El usuario </w:t>
            </w:r>
            <w:r w:rsidR="00554BCB">
              <w:rPr>
                <w:rFonts w:ascii="Georgia" w:hAnsi="Georgia"/>
                <w:sz w:val="22"/>
              </w:rPr>
              <w:t xml:space="preserve">acepta la información recibida </w:t>
            </w:r>
          </w:p>
        </w:tc>
        <w:tc>
          <w:tcPr>
            <w:tcW w:w="5156" w:type="dxa"/>
          </w:tcPr>
          <w:p w14:paraId="6C0E01F6" w14:textId="77777777" w:rsidR="00087243" w:rsidRPr="00E71853" w:rsidRDefault="00087243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6369BC34" w14:textId="77777777" w:rsidR="00CC750A" w:rsidRDefault="00CC750A" w:rsidP="00CC750A">
      <w:pPr>
        <w:pStyle w:val="NoSpacing"/>
        <w:rPr>
          <w:rFonts w:ascii="Georgia" w:hAnsi="Georgia"/>
        </w:rPr>
      </w:pPr>
    </w:p>
    <w:p w14:paraId="38380DC6" w14:textId="77777777" w:rsidR="0050038A" w:rsidRDefault="0050038A" w:rsidP="0050038A">
      <w:pPr>
        <w:pStyle w:val="NoSpacing"/>
        <w:rPr>
          <w:rFonts w:ascii="Georgia" w:hAnsi="Georgia"/>
          <w:sz w:val="22"/>
        </w:rPr>
      </w:pPr>
    </w:p>
    <w:p w14:paraId="6D6CE47D" w14:textId="44CA5676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 w:rsidR="00554BCB">
        <w:rPr>
          <w:rFonts w:ascii="Georgia" w:hAnsi="Georgia"/>
          <w:b/>
          <w:bCs/>
          <w:sz w:val="22"/>
          <w:lang w:val="es-ES_tradnl"/>
        </w:rPr>
        <w:t>Ninguno</w:t>
      </w:r>
    </w:p>
    <w:p w14:paraId="0586704C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118EC1D8" w14:textId="77777777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2CAF31B8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581326CD" w14:textId="2DD4F771" w:rsidR="009908F1" w:rsidRPr="0050038A" w:rsidRDefault="009908F1" w:rsidP="009908F1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La ubicación deberá ser almacenada de manera encriptada/segura </w:t>
      </w:r>
    </w:p>
    <w:p w14:paraId="71C460D5" w14:textId="77777777" w:rsidR="009908F1" w:rsidRDefault="009908F1" w:rsidP="009908F1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15C3CDD5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13BC2100" w14:textId="22EF2BCA" w:rsid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09E52205" w14:textId="061753DD" w:rsidR="009908F1" w:rsidRP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53136D7C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2B5C039E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04038883" w14:textId="22FE9480" w:rsidR="009908F1" w:rsidRPr="0050038A" w:rsidRDefault="00554BCB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null</w:t>
      </w:r>
    </w:p>
    <w:p w14:paraId="1698C157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42414726" w14:textId="77777777" w:rsidR="0050038A" w:rsidRPr="0050038A" w:rsidRDefault="0050038A" w:rsidP="009908F1">
      <w:pPr>
        <w:pStyle w:val="NoSpacing"/>
        <w:ind w:left="720"/>
        <w:rPr>
          <w:rFonts w:ascii="Georgia" w:hAnsi="Georgia"/>
          <w:sz w:val="22"/>
          <w:lang w:val="es-ES_tradnl"/>
        </w:rPr>
      </w:pPr>
    </w:p>
    <w:p w14:paraId="5D535598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2616553E" w14:textId="61078B6C" w:rsidR="0050038A" w:rsidRDefault="0050038A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797C9AF4" w14:textId="77777777" w:rsidR="003D741E" w:rsidRDefault="003D741E" w:rsidP="00CC750A">
      <w:pPr>
        <w:pStyle w:val="NoSpacing"/>
        <w:rPr>
          <w:rFonts w:ascii="Georgia" w:hAnsi="Georgia"/>
        </w:rPr>
      </w:pPr>
    </w:p>
    <w:p w14:paraId="61D186C7" w14:textId="77777777" w:rsidR="00B919C2" w:rsidRDefault="00B919C2" w:rsidP="004670DD">
      <w:pPr>
        <w:pStyle w:val="NoSpacing"/>
        <w:rPr>
          <w:rFonts w:ascii="Georgia" w:hAnsi="Georgia"/>
          <w:sz w:val="22"/>
        </w:rPr>
      </w:pPr>
    </w:p>
    <w:p w14:paraId="2807A9AE" w14:textId="77777777" w:rsidR="003D741E" w:rsidRDefault="003D741E" w:rsidP="004670DD">
      <w:pPr>
        <w:pStyle w:val="NoSpacing"/>
        <w:rPr>
          <w:rFonts w:ascii="Georgia" w:hAnsi="Georgia"/>
          <w:sz w:val="22"/>
        </w:rPr>
      </w:pPr>
    </w:p>
    <w:p w14:paraId="6F283BA5" w14:textId="77777777" w:rsidR="00B919C2" w:rsidRDefault="00B919C2" w:rsidP="004670DD">
      <w:pPr>
        <w:pStyle w:val="NoSpacing"/>
        <w:rPr>
          <w:rFonts w:ascii="Georgia" w:hAnsi="Georgia"/>
          <w:sz w:val="22"/>
        </w:rPr>
      </w:pPr>
    </w:p>
    <w:tbl>
      <w:tblPr>
        <w:tblW w:w="496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5964"/>
        <w:gridCol w:w="4277"/>
      </w:tblGrid>
      <w:tr w:rsidR="0017501F" w:rsidRPr="00E11847" w14:paraId="097772A1" w14:textId="77777777" w:rsidTr="0017501F">
        <w:trPr>
          <w:trHeight w:val="2760"/>
        </w:trPr>
        <w:tc>
          <w:tcPr>
            <w:tcW w:w="596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32D8664D" w14:textId="52343B7F" w:rsidR="00B919C2" w:rsidRPr="00E11847" w:rsidRDefault="00667C06" w:rsidP="00095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89356C" wp14:editId="5FA3657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478790</wp:posOffset>
                      </wp:positionV>
                      <wp:extent cx="3200400" cy="685800"/>
                      <wp:effectExtent l="0" t="0" r="0" b="0"/>
                      <wp:wrapSquare wrapText="bothSides"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2EFC4" w14:textId="53143D97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“CREAR ANUNCIO”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9356C" id="Cuadro de texto 5" o:spid="_x0000_s1030" type="#_x0000_t202" style="position:absolute;left:0;text-align:left;margin-left:.05pt;margin-top:37.7pt;width:252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" filled="f" stroked="f">
                      <v:textbox>
                        <w:txbxContent>
                          <w:p w14:paraId="6782EFC4" w14:textId="53143D97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“CREAR ANUNCIO”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919C2" w:rsidRPr="00DE58E8">
              <w:rPr>
                <w:rFonts w:ascii="Georgia" w:hAnsi="Georgia"/>
                <w:sz w:val="28"/>
              </w:rPr>
              <w:t xml:space="preserve">Caso: </w:t>
            </w:r>
            <w:r w:rsidR="00554BCB">
              <w:rPr>
                <w:rFonts w:ascii="Georgia" w:hAnsi="Georgia"/>
                <w:sz w:val="28"/>
              </w:rPr>
              <w:t>3</w:t>
            </w:r>
            <w:r w:rsidR="0017501F">
              <w:rPr>
                <w:rFonts w:ascii="Georgia" w:hAnsi="Georgia"/>
                <w:sz w:val="28"/>
              </w:rPr>
              <w:t>2</w:t>
            </w:r>
          </w:p>
        </w:tc>
        <w:tc>
          <w:tcPr>
            <w:tcW w:w="4277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89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38"/>
            </w:tblGrid>
            <w:tr w:rsidR="00B919C2" w:rsidRPr="00E11847" w14:paraId="49676CE4" w14:textId="77777777" w:rsidTr="0017501F">
              <w:trPr>
                <w:trHeight w:val="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32D97556" w14:textId="77777777" w:rsidR="00B919C2" w:rsidRPr="00E11847" w:rsidRDefault="00B919C2" w:rsidP="00095C0F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5B772428" w14:textId="7542F428" w:rsidR="00B919C2" w:rsidRDefault="00B919C2" w:rsidP="00095C0F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</w:t>
                  </w:r>
                  <w:r w:rsidR="00095C0F">
                    <w:rPr>
                      <w:rFonts w:ascii="Georgia" w:hAnsi="Georgia"/>
                      <w:b w:val="0"/>
                    </w:rPr>
                    <w:t xml:space="preserve"> y PayPal</w:t>
                  </w:r>
                  <w:r w:rsidRPr="00E71853">
                    <w:rPr>
                      <w:rFonts w:ascii="Georgia" w:hAnsi="Georgia"/>
                      <w:b w:val="0"/>
                    </w:rPr>
                    <w:t>”</w:t>
                  </w:r>
                </w:p>
                <w:p w14:paraId="04B2EA0D" w14:textId="77777777" w:rsidR="00B919C2" w:rsidRPr="00E11847" w:rsidRDefault="00B919C2" w:rsidP="00095C0F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5EC9AE31" w14:textId="35CA10A9" w:rsidR="00B919C2" w:rsidRPr="001E2D17" w:rsidRDefault="00B919C2" w:rsidP="00095C0F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1E2D17">
                    <w:rPr>
                      <w:rFonts w:ascii="Georgia" w:hAnsi="Georgia"/>
                      <w:b w:val="0"/>
                    </w:rPr>
                    <w:t>“</w:t>
                  </w:r>
                  <w:r w:rsidR="0017501F" w:rsidRPr="0017501F">
                    <w:rPr>
                      <w:rFonts w:ascii="Georgia" w:hAnsi="Georgia"/>
                      <w:b w:val="0"/>
                      <w:lang w:val="es-ES_tradnl"/>
                    </w:rPr>
                    <w:t xml:space="preserve">El sistema permitirá al usuario crear un anuncio que será almacenado en su cuenta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7A2C73DA" w14:textId="77777777" w:rsidR="00B919C2" w:rsidRPr="00E71853" w:rsidRDefault="00B919C2" w:rsidP="0017501F">
                  <w:pPr>
                    <w:pStyle w:val="Heading3"/>
                    <w:jc w:val="left"/>
                    <w:rPr>
                      <w:rFonts w:ascii="Georgia" w:hAnsi="Georgia"/>
                      <w:lang w:val="es-ES_tradnl"/>
                    </w:rPr>
                  </w:pPr>
                </w:p>
                <w:p w14:paraId="16655B2C" w14:textId="77777777" w:rsidR="00B919C2" w:rsidRPr="00E11847" w:rsidRDefault="00B919C2" w:rsidP="00095C0F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1FC952BA" w14:textId="77777777" w:rsidR="00B919C2" w:rsidRPr="00E11847" w:rsidRDefault="00B919C2" w:rsidP="00095C0F">
            <w:pPr>
              <w:rPr>
                <w:rFonts w:ascii="Georgia" w:hAnsi="Georgia"/>
              </w:rPr>
            </w:pPr>
          </w:p>
        </w:tc>
      </w:tr>
    </w:tbl>
    <w:p w14:paraId="467541C9" w14:textId="77777777" w:rsidR="00B919C2" w:rsidRDefault="00B919C2" w:rsidP="00B919C2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B919C2" w:rsidRPr="00E71853" w14:paraId="3CF1A73B" w14:textId="77777777" w:rsidTr="00095C0F">
        <w:tc>
          <w:tcPr>
            <w:tcW w:w="10312" w:type="dxa"/>
            <w:gridSpan w:val="2"/>
          </w:tcPr>
          <w:p w14:paraId="1B6997CF" w14:textId="77777777" w:rsidR="00B919C2" w:rsidRPr="00E71853" w:rsidRDefault="00B919C2" w:rsidP="00095C0F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B919C2" w:rsidRPr="00E71853" w14:paraId="72A90AE6" w14:textId="77777777" w:rsidTr="00095C0F">
        <w:trPr>
          <w:trHeight w:val="317"/>
        </w:trPr>
        <w:tc>
          <w:tcPr>
            <w:tcW w:w="5156" w:type="dxa"/>
          </w:tcPr>
          <w:p w14:paraId="1DA963C5" w14:textId="77777777" w:rsidR="00B919C2" w:rsidRPr="00E71853" w:rsidRDefault="00B919C2" w:rsidP="00095C0F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06652E2C" w14:textId="77777777" w:rsidR="00B919C2" w:rsidRPr="00E71853" w:rsidRDefault="00B919C2" w:rsidP="00095C0F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B919C2" w:rsidRPr="00E71853" w14:paraId="786FEC73" w14:textId="77777777" w:rsidTr="00095C0F">
        <w:tc>
          <w:tcPr>
            <w:tcW w:w="5156" w:type="dxa"/>
          </w:tcPr>
          <w:p w14:paraId="5A140D3E" w14:textId="78890893" w:rsidR="00B919C2" w:rsidRPr="00E71853" w:rsidRDefault="00B919C2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 w:rsidR="00AD4190">
              <w:rPr>
                <w:rFonts w:ascii="Georgia" w:hAnsi="Georgia"/>
                <w:sz w:val="22"/>
              </w:rPr>
              <w:t>crear anuncio</w:t>
            </w:r>
          </w:p>
        </w:tc>
        <w:tc>
          <w:tcPr>
            <w:tcW w:w="5156" w:type="dxa"/>
          </w:tcPr>
          <w:p w14:paraId="4E4CEEBF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0E0B802E" w14:textId="77777777" w:rsidTr="00095C0F">
        <w:tc>
          <w:tcPr>
            <w:tcW w:w="5156" w:type="dxa"/>
          </w:tcPr>
          <w:p w14:paraId="78CEFA86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376DE589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222FE6C5" w14:textId="77777777" w:rsidTr="00095C0F">
        <w:trPr>
          <w:trHeight w:val="260"/>
        </w:trPr>
        <w:tc>
          <w:tcPr>
            <w:tcW w:w="5156" w:type="dxa"/>
          </w:tcPr>
          <w:p w14:paraId="6A411C28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5EE21441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B919C2" w:rsidRPr="00E71853" w14:paraId="272E737C" w14:textId="77777777" w:rsidTr="00095C0F">
        <w:trPr>
          <w:trHeight w:val="694"/>
        </w:trPr>
        <w:tc>
          <w:tcPr>
            <w:tcW w:w="5156" w:type="dxa"/>
          </w:tcPr>
          <w:p w14:paraId="22B4CF49" w14:textId="490363A2" w:rsidR="00B919C2" w:rsidRPr="00E71853" w:rsidRDefault="00B919C2" w:rsidP="0017501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</w:t>
            </w:r>
            <w:r w:rsidR="0017501F">
              <w:rPr>
                <w:rFonts w:ascii="Georgia" w:hAnsi="Georgia"/>
                <w:sz w:val="22"/>
              </w:rPr>
              <w:t>carga la forma para crear anuncio</w:t>
            </w:r>
          </w:p>
        </w:tc>
        <w:tc>
          <w:tcPr>
            <w:tcW w:w="5156" w:type="dxa"/>
          </w:tcPr>
          <w:p w14:paraId="0D80F472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714F0DE5" w14:textId="77777777" w:rsidTr="00095C0F">
        <w:trPr>
          <w:trHeight w:val="344"/>
        </w:trPr>
        <w:tc>
          <w:tcPr>
            <w:tcW w:w="5156" w:type="dxa"/>
          </w:tcPr>
          <w:p w14:paraId="3C112D1F" w14:textId="779F1AC6" w:rsidR="00B919C2" w:rsidRDefault="00B919C2" w:rsidP="0017501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5.- El sistema </w:t>
            </w:r>
            <w:r w:rsidR="0017501F">
              <w:rPr>
                <w:rFonts w:ascii="Georgia" w:hAnsi="Georgia"/>
                <w:sz w:val="22"/>
              </w:rPr>
              <w:t>muestra la forma al usuario</w:t>
            </w:r>
          </w:p>
        </w:tc>
        <w:tc>
          <w:tcPr>
            <w:tcW w:w="5156" w:type="dxa"/>
          </w:tcPr>
          <w:p w14:paraId="79FCC644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496DD7FA" w14:textId="77777777" w:rsidTr="00095C0F">
        <w:trPr>
          <w:trHeight w:val="344"/>
        </w:trPr>
        <w:tc>
          <w:tcPr>
            <w:tcW w:w="5156" w:type="dxa"/>
          </w:tcPr>
          <w:p w14:paraId="00D4F950" w14:textId="15D36023" w:rsidR="00B919C2" w:rsidRDefault="00B919C2" w:rsidP="0017501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 El </w:t>
            </w:r>
            <w:r w:rsidR="0017501F">
              <w:rPr>
                <w:rFonts w:ascii="Georgia" w:hAnsi="Georgia"/>
                <w:sz w:val="22"/>
              </w:rPr>
              <w:t>usuario rellena los datos que la forma solicita</w:t>
            </w:r>
          </w:p>
        </w:tc>
        <w:tc>
          <w:tcPr>
            <w:tcW w:w="5156" w:type="dxa"/>
          </w:tcPr>
          <w:p w14:paraId="056D33EE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6FC0FEC4" w14:textId="77777777" w:rsidTr="00095C0F">
        <w:trPr>
          <w:trHeight w:val="344"/>
        </w:trPr>
        <w:tc>
          <w:tcPr>
            <w:tcW w:w="5156" w:type="dxa"/>
          </w:tcPr>
          <w:p w14:paraId="16035EBB" w14:textId="4D7394E7" w:rsidR="00B919C2" w:rsidRDefault="00B919C2" w:rsidP="0017501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7.- El </w:t>
            </w:r>
            <w:r w:rsidR="0017501F">
              <w:rPr>
                <w:rFonts w:ascii="Georgia" w:hAnsi="Georgia"/>
                <w:sz w:val="22"/>
              </w:rPr>
              <w:t>usuario selecciona submit</w:t>
            </w:r>
          </w:p>
        </w:tc>
        <w:tc>
          <w:tcPr>
            <w:tcW w:w="5156" w:type="dxa"/>
          </w:tcPr>
          <w:p w14:paraId="1A55FC69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2C188639" w14:textId="77777777" w:rsidTr="00095C0F">
        <w:trPr>
          <w:trHeight w:val="344"/>
        </w:trPr>
        <w:tc>
          <w:tcPr>
            <w:tcW w:w="5156" w:type="dxa"/>
          </w:tcPr>
          <w:p w14:paraId="59FA8F00" w14:textId="4E5E5B72" w:rsidR="00B919C2" w:rsidRDefault="00B919C2" w:rsidP="0017501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 </w:t>
            </w:r>
            <w:r w:rsidR="0017501F">
              <w:rPr>
                <w:rFonts w:ascii="Georgia" w:hAnsi="Georgia"/>
                <w:sz w:val="22"/>
              </w:rPr>
              <w:t xml:space="preserve">El sistema valida que la información sea correcta </w:t>
            </w:r>
          </w:p>
        </w:tc>
        <w:tc>
          <w:tcPr>
            <w:tcW w:w="5156" w:type="dxa"/>
          </w:tcPr>
          <w:p w14:paraId="7C4CDF1E" w14:textId="6573B488" w:rsidR="00B919C2" w:rsidRPr="00E71853" w:rsidRDefault="0017501F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8.1.-La información no es válida y se finaliza el caso de uso </w:t>
            </w:r>
          </w:p>
        </w:tc>
      </w:tr>
      <w:tr w:rsidR="00B919C2" w:rsidRPr="00E71853" w14:paraId="5DAC250A" w14:textId="77777777" w:rsidTr="00095C0F">
        <w:trPr>
          <w:trHeight w:val="344"/>
        </w:trPr>
        <w:tc>
          <w:tcPr>
            <w:tcW w:w="5156" w:type="dxa"/>
          </w:tcPr>
          <w:p w14:paraId="43E20A27" w14:textId="5C213596" w:rsidR="00B919C2" w:rsidRDefault="00B919C2" w:rsidP="0017501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9.- El sistema </w:t>
            </w:r>
            <w:r w:rsidR="0017501F">
              <w:rPr>
                <w:rFonts w:ascii="Georgia" w:hAnsi="Georgia"/>
                <w:sz w:val="22"/>
              </w:rPr>
              <w:t>genera entrada en la base de datos en la entidad “Anuncios” ligada al id del usuario</w:t>
            </w:r>
          </w:p>
        </w:tc>
        <w:tc>
          <w:tcPr>
            <w:tcW w:w="5156" w:type="dxa"/>
          </w:tcPr>
          <w:p w14:paraId="51AC6504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35B0AB18" w14:textId="77777777" w:rsidTr="00095C0F">
        <w:trPr>
          <w:trHeight w:val="344"/>
        </w:trPr>
        <w:tc>
          <w:tcPr>
            <w:tcW w:w="5156" w:type="dxa"/>
          </w:tcPr>
          <w:p w14:paraId="3015E1A0" w14:textId="2FFF3AB3" w:rsidR="00B919C2" w:rsidRDefault="0017501F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10.-El sistema almacena los datos solicitados en los atributos correspondientes de la entidad “Anuncios”</w:t>
            </w:r>
          </w:p>
        </w:tc>
        <w:tc>
          <w:tcPr>
            <w:tcW w:w="5156" w:type="dxa"/>
          </w:tcPr>
          <w:p w14:paraId="527D8DAB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1CE6051E" w14:textId="77777777" w:rsidTr="00095C0F">
        <w:trPr>
          <w:trHeight w:val="344"/>
        </w:trPr>
        <w:tc>
          <w:tcPr>
            <w:tcW w:w="5156" w:type="dxa"/>
          </w:tcPr>
          <w:p w14:paraId="55A0869E" w14:textId="24A1EE01" w:rsidR="00B919C2" w:rsidRDefault="0017501F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11.-El sistema genera el registro de la creación del anuncio ligado al id del usuario</w:t>
            </w:r>
            <w:r w:rsidR="00B919C2">
              <w:rPr>
                <w:rFonts w:ascii="Georgia" w:hAnsi="Georgia"/>
                <w:sz w:val="22"/>
              </w:rPr>
              <w:t xml:space="preserve"> </w:t>
            </w:r>
          </w:p>
        </w:tc>
        <w:tc>
          <w:tcPr>
            <w:tcW w:w="5156" w:type="dxa"/>
          </w:tcPr>
          <w:p w14:paraId="0A593F82" w14:textId="76B6D510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01C7920E" w14:textId="77777777" w:rsidTr="00095C0F">
        <w:trPr>
          <w:trHeight w:val="344"/>
        </w:trPr>
        <w:tc>
          <w:tcPr>
            <w:tcW w:w="5156" w:type="dxa"/>
          </w:tcPr>
          <w:p w14:paraId="3F5F0DCA" w14:textId="39497862" w:rsidR="00B919C2" w:rsidRDefault="0017501F" w:rsidP="0017501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actualiza los anuncios pertenecientes al usuario</w:t>
            </w:r>
            <w:r w:rsidR="00B919C2">
              <w:rPr>
                <w:rFonts w:ascii="Georgia" w:hAnsi="Georgia"/>
                <w:sz w:val="22"/>
              </w:rPr>
              <w:t xml:space="preserve"> </w:t>
            </w:r>
          </w:p>
        </w:tc>
        <w:tc>
          <w:tcPr>
            <w:tcW w:w="5156" w:type="dxa"/>
          </w:tcPr>
          <w:p w14:paraId="3CA0D992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4992FFE1" w14:textId="77777777" w:rsidTr="00095C0F">
        <w:trPr>
          <w:trHeight w:val="344"/>
        </w:trPr>
        <w:tc>
          <w:tcPr>
            <w:tcW w:w="5156" w:type="dxa"/>
          </w:tcPr>
          <w:p w14:paraId="603AD8A8" w14:textId="1442097F" w:rsidR="00B919C2" w:rsidRDefault="0017501F" w:rsidP="00095C0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sistema da retroalimentación de la creación del anuncio</w:t>
            </w:r>
          </w:p>
        </w:tc>
        <w:tc>
          <w:tcPr>
            <w:tcW w:w="5156" w:type="dxa"/>
          </w:tcPr>
          <w:p w14:paraId="4C96A05D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B919C2" w:rsidRPr="00E71853" w14:paraId="6EF9D7F2" w14:textId="77777777" w:rsidTr="0017501F">
        <w:trPr>
          <w:trHeight w:val="344"/>
        </w:trPr>
        <w:tc>
          <w:tcPr>
            <w:tcW w:w="5156" w:type="dxa"/>
          </w:tcPr>
          <w:p w14:paraId="276F2A64" w14:textId="08850E87" w:rsidR="0017501F" w:rsidRDefault="00B919C2" w:rsidP="0017501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14.- El </w:t>
            </w:r>
            <w:r w:rsidR="0017501F">
              <w:rPr>
                <w:rFonts w:ascii="Georgia" w:hAnsi="Georgia"/>
                <w:sz w:val="22"/>
              </w:rPr>
              <w:t>usuario acepta la retroalimentación</w:t>
            </w:r>
          </w:p>
        </w:tc>
        <w:tc>
          <w:tcPr>
            <w:tcW w:w="5156" w:type="dxa"/>
          </w:tcPr>
          <w:p w14:paraId="6EB9F506" w14:textId="77777777" w:rsidR="00B919C2" w:rsidRPr="00E71853" w:rsidRDefault="00B919C2" w:rsidP="00095C0F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29F81CAF" w14:textId="77777777" w:rsidR="009908F1" w:rsidRDefault="009908F1" w:rsidP="009908F1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738AF561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34F48E1D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24FCBC63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0ED3F13E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73DA91BD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23160509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1ECBEA09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0FDE24DA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583880E8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0AB62996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09662926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2F455F7D" w14:textId="77777777" w:rsidR="0017501F" w:rsidRDefault="0017501F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</w:p>
    <w:p w14:paraId="07C71518" w14:textId="047D9F3D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Puntos de extensión</w:t>
      </w:r>
      <w:r w:rsidR="001045CA">
        <w:rPr>
          <w:rFonts w:ascii="Georgia" w:hAnsi="Georgia"/>
          <w:b/>
          <w:bCs/>
          <w:sz w:val="22"/>
          <w:lang w:val="es-ES_tradnl"/>
        </w:rPr>
        <w:t>: Publicar anuncio</w:t>
      </w:r>
    </w:p>
    <w:p w14:paraId="7B80FDD3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1E968C21" w14:textId="77777777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02BFD670" w14:textId="77777777" w:rsidR="009908F1" w:rsidRDefault="009908F1" w:rsidP="009908F1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14924987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774E1C70" w14:textId="4EA77482" w:rsidR="009908F1" w:rsidRPr="001045CA" w:rsidRDefault="009908F1" w:rsidP="001045CA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4386AF43" w14:textId="63ECAE3C" w:rsidR="009908F1" w:rsidRP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4090E5CF" w14:textId="0339CE9B" w:rsid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Tener </w:t>
      </w:r>
      <w:r w:rsidR="001045CA">
        <w:rPr>
          <w:rFonts w:ascii="Georgia" w:hAnsi="Georgia"/>
          <w:sz w:val="22"/>
          <w:lang w:val="es-ES_tradnl"/>
        </w:rPr>
        <w:t>por lo menos un producto en tu “tienda”</w:t>
      </w:r>
    </w:p>
    <w:p w14:paraId="0AA5E04A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189A2411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6C6667F4" w14:textId="77777777" w:rsidR="009908F1" w:rsidRPr="0050038A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2FAEFC4B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0D6E8CC7" w14:textId="77777777" w:rsidR="0050038A" w:rsidRPr="0050038A" w:rsidRDefault="0050038A" w:rsidP="009908F1">
      <w:pPr>
        <w:pStyle w:val="NoSpacing"/>
        <w:ind w:left="720"/>
        <w:rPr>
          <w:rFonts w:ascii="Georgia" w:hAnsi="Georgia"/>
          <w:sz w:val="22"/>
          <w:lang w:val="es-ES_tradnl"/>
        </w:rPr>
      </w:pPr>
    </w:p>
    <w:p w14:paraId="651B5C12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37686924" w14:textId="0E0C477F" w:rsidR="00095C0F" w:rsidRDefault="0050038A" w:rsidP="0050038A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p w14:paraId="3B96609F" w14:textId="77777777" w:rsidR="00095C0F" w:rsidRDefault="00095C0F" w:rsidP="004670DD">
      <w:pPr>
        <w:pStyle w:val="NoSpacing"/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095C0F" w:rsidRPr="00E11847" w14:paraId="0A275E2B" w14:textId="77777777" w:rsidTr="00095C0F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4BBFFE45" w14:textId="47867E23" w:rsidR="00095C0F" w:rsidRPr="00E11847" w:rsidRDefault="00667C06" w:rsidP="001045CA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D9D3F4" wp14:editId="60B5AF50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599440</wp:posOffset>
                      </wp:positionV>
                      <wp:extent cx="3200400" cy="685800"/>
                      <wp:effectExtent l="0" t="0" r="0" b="0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1518B2" w14:textId="13A0DBD3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“CREAR PROMOCIÓN”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D9D3F4" id="Cuadro de texto 6" o:spid="_x0000_s1031" type="#_x0000_t202" style="position:absolute;left:0;text-align:left;margin-left:27.05pt;margin-top:47.2pt;width:252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" filled="f" stroked="f">
                      <v:textbox>
                        <w:txbxContent>
                          <w:p w14:paraId="261518B2" w14:textId="13A0DBD3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“CREAR PROMOCIÓN”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95C0F" w:rsidRPr="00DE58E8">
              <w:rPr>
                <w:rFonts w:ascii="Georgia" w:hAnsi="Georgia"/>
                <w:sz w:val="28"/>
              </w:rPr>
              <w:t>Caso:</w:t>
            </w:r>
            <w:r>
              <w:rPr>
                <w:rFonts w:ascii="Georgia" w:hAnsi="Georgia"/>
                <w:noProof/>
                <w:sz w:val="28"/>
                <w:lang w:val="es-ES_tradnl" w:eastAsia="es-ES_tradnl"/>
              </w:rPr>
              <w:t xml:space="preserve"> </w:t>
            </w:r>
            <w:r w:rsidR="00095C0F" w:rsidRPr="00DE58E8">
              <w:rPr>
                <w:rFonts w:ascii="Georgia" w:hAnsi="Georgia"/>
                <w:sz w:val="28"/>
              </w:rPr>
              <w:t xml:space="preserve"> </w:t>
            </w:r>
            <w:r w:rsidR="001045CA">
              <w:rPr>
                <w:rFonts w:ascii="Georgia" w:hAnsi="Georgia"/>
                <w:sz w:val="28"/>
              </w:rPr>
              <w:t>33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095C0F" w:rsidRPr="00E11847" w14:paraId="21DF0AF5" w14:textId="77777777" w:rsidTr="00095C0F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1F8A6A52" w14:textId="77777777" w:rsidR="00095C0F" w:rsidRPr="00E11847" w:rsidRDefault="00095C0F" w:rsidP="00095C0F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1C1D89AF" w14:textId="2895E70C" w:rsidR="00095C0F" w:rsidRDefault="00095C0F" w:rsidP="00095C0F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3437B366" w14:textId="77777777" w:rsidR="00095C0F" w:rsidRPr="00E11847" w:rsidRDefault="00095C0F" w:rsidP="00095C0F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57EA2C11" w14:textId="1D6A042A" w:rsidR="00095C0F" w:rsidRPr="001E2D17" w:rsidRDefault="00095C0F" w:rsidP="00095C0F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 xml:space="preserve">Descripción: </w:t>
                  </w:r>
                  <w:r w:rsidRPr="001E2D17">
                    <w:rPr>
                      <w:rFonts w:ascii="Georgia" w:hAnsi="Georgia"/>
                      <w:b w:val="0"/>
                    </w:rPr>
                    <w:t>“</w:t>
                  </w:r>
                  <w:r w:rsidR="001045CA" w:rsidRPr="001045CA">
                    <w:rPr>
                      <w:rFonts w:ascii="Georgia" w:hAnsi="Georgia"/>
                      <w:b w:val="0"/>
                      <w:lang w:val="es-ES_tradnl"/>
                    </w:rPr>
                    <w:t xml:space="preserve">El sistema permitirá al usuario crear una promoción que será guardada en su cuenta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4DA9641D" w14:textId="77777777" w:rsidR="00095C0F" w:rsidRPr="00E71853" w:rsidRDefault="00095C0F" w:rsidP="00095C0F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76728180" w14:textId="77777777" w:rsidR="00095C0F" w:rsidRPr="00E11847" w:rsidRDefault="00095C0F" w:rsidP="00095C0F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04B40B6F" w14:textId="77777777" w:rsidR="00095C0F" w:rsidRPr="00E11847" w:rsidRDefault="00095C0F" w:rsidP="00095C0F">
            <w:pPr>
              <w:rPr>
                <w:rFonts w:ascii="Georgia" w:hAnsi="Georgia"/>
              </w:rPr>
            </w:pPr>
          </w:p>
        </w:tc>
      </w:tr>
    </w:tbl>
    <w:p w14:paraId="23545DFB" w14:textId="77777777" w:rsidR="00095C0F" w:rsidRDefault="00095C0F" w:rsidP="00095C0F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1045CA" w:rsidRPr="00E71853" w14:paraId="3A0B6B8E" w14:textId="77777777" w:rsidTr="00C32521">
        <w:tc>
          <w:tcPr>
            <w:tcW w:w="10312" w:type="dxa"/>
            <w:gridSpan w:val="2"/>
          </w:tcPr>
          <w:p w14:paraId="5E3533A7" w14:textId="77777777" w:rsidR="001045CA" w:rsidRPr="00E71853" w:rsidRDefault="001045CA" w:rsidP="00C32521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1045CA" w:rsidRPr="00E71853" w14:paraId="7B82BC16" w14:textId="77777777" w:rsidTr="00C32521">
        <w:trPr>
          <w:trHeight w:val="317"/>
        </w:trPr>
        <w:tc>
          <w:tcPr>
            <w:tcW w:w="5156" w:type="dxa"/>
          </w:tcPr>
          <w:p w14:paraId="6329F0EA" w14:textId="77777777" w:rsidR="001045CA" w:rsidRPr="00E71853" w:rsidRDefault="001045CA" w:rsidP="00C32521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5B0C220A" w14:textId="77777777" w:rsidR="001045CA" w:rsidRPr="00E71853" w:rsidRDefault="001045CA" w:rsidP="00C32521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1045CA" w:rsidRPr="00E71853" w14:paraId="6FF72C26" w14:textId="77777777" w:rsidTr="00C32521">
        <w:tc>
          <w:tcPr>
            <w:tcW w:w="5156" w:type="dxa"/>
          </w:tcPr>
          <w:p w14:paraId="61768BC1" w14:textId="261A33D5" w:rsidR="001045CA" w:rsidRPr="00E71853" w:rsidRDefault="001045CA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 w:rsidR="000D08BD">
              <w:rPr>
                <w:rFonts w:ascii="Georgia" w:hAnsi="Georgia"/>
                <w:sz w:val="22"/>
              </w:rPr>
              <w:t>crear promoción</w:t>
            </w:r>
          </w:p>
        </w:tc>
        <w:tc>
          <w:tcPr>
            <w:tcW w:w="5156" w:type="dxa"/>
          </w:tcPr>
          <w:p w14:paraId="1BDC5D62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683BE823" w14:textId="77777777" w:rsidTr="00C32521">
        <w:tc>
          <w:tcPr>
            <w:tcW w:w="5156" w:type="dxa"/>
          </w:tcPr>
          <w:p w14:paraId="7865ACCE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6FA3568A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3872E7D1" w14:textId="77777777" w:rsidTr="001045CA">
        <w:trPr>
          <w:trHeight w:val="539"/>
        </w:trPr>
        <w:tc>
          <w:tcPr>
            <w:tcW w:w="5156" w:type="dxa"/>
          </w:tcPr>
          <w:p w14:paraId="5D45783B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4D225064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1045CA" w:rsidRPr="00E71853" w14:paraId="1683F0EF" w14:textId="77777777" w:rsidTr="00C32521">
        <w:trPr>
          <w:trHeight w:val="260"/>
        </w:trPr>
        <w:tc>
          <w:tcPr>
            <w:tcW w:w="5156" w:type="dxa"/>
          </w:tcPr>
          <w:p w14:paraId="2D8DDC75" w14:textId="7170FA90" w:rsidR="001045CA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4.-El sistema obtiene la información del producto</w:t>
            </w:r>
          </w:p>
        </w:tc>
        <w:tc>
          <w:tcPr>
            <w:tcW w:w="5156" w:type="dxa"/>
          </w:tcPr>
          <w:p w14:paraId="364F2D27" w14:textId="77777777" w:rsidR="001045CA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363D36E7" w14:textId="77777777" w:rsidTr="00C32521">
        <w:trPr>
          <w:trHeight w:val="694"/>
        </w:trPr>
        <w:tc>
          <w:tcPr>
            <w:tcW w:w="5156" w:type="dxa"/>
          </w:tcPr>
          <w:p w14:paraId="2B340E73" w14:textId="1EC51736" w:rsidR="001045CA" w:rsidRPr="00E71853" w:rsidRDefault="001045CA" w:rsidP="001045CA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carga la forma para crear promoción</w:t>
            </w:r>
          </w:p>
        </w:tc>
        <w:tc>
          <w:tcPr>
            <w:tcW w:w="5156" w:type="dxa"/>
          </w:tcPr>
          <w:p w14:paraId="071B1D3C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762DF5D7" w14:textId="77777777" w:rsidTr="00C32521">
        <w:trPr>
          <w:trHeight w:val="344"/>
        </w:trPr>
        <w:tc>
          <w:tcPr>
            <w:tcW w:w="5156" w:type="dxa"/>
          </w:tcPr>
          <w:p w14:paraId="657006EB" w14:textId="312A54EC" w:rsidR="001045CA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sistema muestra la forma al usuario</w:t>
            </w:r>
          </w:p>
        </w:tc>
        <w:tc>
          <w:tcPr>
            <w:tcW w:w="5156" w:type="dxa"/>
          </w:tcPr>
          <w:p w14:paraId="15C65EC2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22E491E0" w14:textId="77777777" w:rsidTr="00C32521">
        <w:trPr>
          <w:trHeight w:val="344"/>
        </w:trPr>
        <w:tc>
          <w:tcPr>
            <w:tcW w:w="5156" w:type="dxa"/>
          </w:tcPr>
          <w:p w14:paraId="5C3D303D" w14:textId="277E85B1" w:rsidR="001045CA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usuario rellena los datos que la forma solicita</w:t>
            </w:r>
          </w:p>
        </w:tc>
        <w:tc>
          <w:tcPr>
            <w:tcW w:w="5156" w:type="dxa"/>
          </w:tcPr>
          <w:p w14:paraId="32708D2C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0FBE1634" w14:textId="77777777" w:rsidTr="00C32521">
        <w:trPr>
          <w:trHeight w:val="344"/>
        </w:trPr>
        <w:tc>
          <w:tcPr>
            <w:tcW w:w="5156" w:type="dxa"/>
          </w:tcPr>
          <w:p w14:paraId="35BCFD64" w14:textId="73C8FF09" w:rsidR="001045CA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usuario selecciona submit</w:t>
            </w:r>
          </w:p>
        </w:tc>
        <w:tc>
          <w:tcPr>
            <w:tcW w:w="5156" w:type="dxa"/>
          </w:tcPr>
          <w:p w14:paraId="2E51B5F4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2894336B" w14:textId="77777777" w:rsidTr="001045CA">
        <w:trPr>
          <w:trHeight w:val="567"/>
        </w:trPr>
        <w:tc>
          <w:tcPr>
            <w:tcW w:w="5156" w:type="dxa"/>
          </w:tcPr>
          <w:p w14:paraId="0A668416" w14:textId="1CA1B6AC" w:rsidR="001045CA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9.- El sistema valida que la información sea correcta </w:t>
            </w:r>
          </w:p>
        </w:tc>
        <w:tc>
          <w:tcPr>
            <w:tcW w:w="5156" w:type="dxa"/>
          </w:tcPr>
          <w:p w14:paraId="19E60681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8.1.-La información no es válida y se finaliza el caso de uso </w:t>
            </w:r>
          </w:p>
        </w:tc>
      </w:tr>
      <w:tr w:rsidR="001045CA" w:rsidRPr="00E71853" w14:paraId="489B0B64" w14:textId="77777777" w:rsidTr="00C32521">
        <w:trPr>
          <w:trHeight w:val="344"/>
        </w:trPr>
        <w:tc>
          <w:tcPr>
            <w:tcW w:w="5156" w:type="dxa"/>
          </w:tcPr>
          <w:p w14:paraId="58855E52" w14:textId="5B0A1D6F" w:rsidR="001045CA" w:rsidRDefault="001045CA" w:rsidP="001045CA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sistema genera entrada en la base de datos en la entidad “Promociones” ligada al id del usuario</w:t>
            </w:r>
          </w:p>
        </w:tc>
        <w:tc>
          <w:tcPr>
            <w:tcW w:w="5156" w:type="dxa"/>
          </w:tcPr>
          <w:p w14:paraId="0F805073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5D7CC0CB" w14:textId="77777777" w:rsidTr="00C32521">
        <w:trPr>
          <w:trHeight w:val="344"/>
        </w:trPr>
        <w:tc>
          <w:tcPr>
            <w:tcW w:w="5156" w:type="dxa"/>
          </w:tcPr>
          <w:p w14:paraId="7F10DD55" w14:textId="6B908229" w:rsidR="001045CA" w:rsidRDefault="001045CA" w:rsidP="001045CA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11.-El sistema almacena los datos solicitados en los atributos correspondientes de la entidad “Promociones”</w:t>
            </w:r>
          </w:p>
        </w:tc>
        <w:tc>
          <w:tcPr>
            <w:tcW w:w="5156" w:type="dxa"/>
          </w:tcPr>
          <w:p w14:paraId="4507F632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018DAED2" w14:textId="77777777" w:rsidTr="00C32521">
        <w:trPr>
          <w:trHeight w:val="344"/>
        </w:trPr>
        <w:tc>
          <w:tcPr>
            <w:tcW w:w="5156" w:type="dxa"/>
          </w:tcPr>
          <w:p w14:paraId="15FD036A" w14:textId="29ACE66F" w:rsidR="001045CA" w:rsidRDefault="001045CA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12.-El sistema genera el registro de la creación </w:t>
            </w:r>
            <w:r w:rsidR="00AD4190">
              <w:rPr>
                <w:rFonts w:ascii="Georgia" w:hAnsi="Georgia"/>
                <w:sz w:val="22"/>
              </w:rPr>
              <w:t>la promoción</w:t>
            </w:r>
            <w:r>
              <w:rPr>
                <w:rFonts w:ascii="Georgia" w:hAnsi="Georgia"/>
                <w:sz w:val="22"/>
              </w:rPr>
              <w:t xml:space="preserve"> ligado al id del usuario </w:t>
            </w:r>
          </w:p>
        </w:tc>
        <w:tc>
          <w:tcPr>
            <w:tcW w:w="5156" w:type="dxa"/>
          </w:tcPr>
          <w:p w14:paraId="2678C0EB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3712C016" w14:textId="77777777" w:rsidTr="00C32521">
        <w:trPr>
          <w:trHeight w:val="344"/>
        </w:trPr>
        <w:tc>
          <w:tcPr>
            <w:tcW w:w="5156" w:type="dxa"/>
          </w:tcPr>
          <w:p w14:paraId="337871A7" w14:textId="4D77E22A" w:rsidR="001045CA" w:rsidRDefault="001045CA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13.-El sistema actualiza </w:t>
            </w:r>
            <w:r w:rsidR="00AD4190">
              <w:rPr>
                <w:rFonts w:ascii="Georgia" w:hAnsi="Georgia"/>
                <w:sz w:val="22"/>
              </w:rPr>
              <w:t>las promociones</w:t>
            </w:r>
            <w:r>
              <w:rPr>
                <w:rFonts w:ascii="Georgia" w:hAnsi="Georgia"/>
                <w:sz w:val="22"/>
              </w:rPr>
              <w:t xml:space="preserve"> pertenecientes al usuario </w:t>
            </w:r>
          </w:p>
        </w:tc>
        <w:tc>
          <w:tcPr>
            <w:tcW w:w="5156" w:type="dxa"/>
          </w:tcPr>
          <w:p w14:paraId="2EACD276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51C276D0" w14:textId="77777777" w:rsidTr="00C32521">
        <w:trPr>
          <w:trHeight w:val="344"/>
        </w:trPr>
        <w:tc>
          <w:tcPr>
            <w:tcW w:w="5156" w:type="dxa"/>
          </w:tcPr>
          <w:p w14:paraId="655FEB90" w14:textId="34F115C6" w:rsidR="001045CA" w:rsidRDefault="001045CA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14.-El sistema da retroalimentación de la </w:t>
            </w:r>
            <w:r w:rsidR="00AD4190">
              <w:rPr>
                <w:rFonts w:ascii="Georgia" w:hAnsi="Georgia"/>
                <w:sz w:val="22"/>
              </w:rPr>
              <w:t>creación de la promoción</w:t>
            </w:r>
          </w:p>
        </w:tc>
        <w:tc>
          <w:tcPr>
            <w:tcW w:w="5156" w:type="dxa"/>
          </w:tcPr>
          <w:p w14:paraId="2BDCD41F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1045CA" w:rsidRPr="00E71853" w14:paraId="0EF0B9DC" w14:textId="77777777" w:rsidTr="00C32521">
        <w:trPr>
          <w:trHeight w:val="344"/>
        </w:trPr>
        <w:tc>
          <w:tcPr>
            <w:tcW w:w="5156" w:type="dxa"/>
          </w:tcPr>
          <w:p w14:paraId="2C54E354" w14:textId="576DD1B6" w:rsidR="001045CA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15.- El usuario acepta la retroalimentación</w:t>
            </w:r>
          </w:p>
        </w:tc>
        <w:tc>
          <w:tcPr>
            <w:tcW w:w="5156" w:type="dxa"/>
          </w:tcPr>
          <w:p w14:paraId="4FA1D838" w14:textId="77777777" w:rsidR="001045CA" w:rsidRPr="00E71853" w:rsidRDefault="001045CA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55E84C32" w14:textId="77777777" w:rsidR="00095C0F" w:rsidRDefault="00095C0F" w:rsidP="004670DD">
      <w:pPr>
        <w:pStyle w:val="NoSpacing"/>
        <w:rPr>
          <w:rFonts w:ascii="Georgia" w:hAnsi="Georgia"/>
          <w:sz w:val="22"/>
        </w:rPr>
      </w:pPr>
    </w:p>
    <w:p w14:paraId="081F98C0" w14:textId="77777777" w:rsidR="0050038A" w:rsidRDefault="0050038A" w:rsidP="004670DD">
      <w:pPr>
        <w:pStyle w:val="NoSpacing"/>
        <w:rPr>
          <w:rFonts w:ascii="Georgia" w:hAnsi="Georgia"/>
          <w:sz w:val="22"/>
        </w:rPr>
      </w:pPr>
    </w:p>
    <w:p w14:paraId="7A88B1D9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691BDE52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6D2CDFCE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6D92D0E1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16495D60" w14:textId="77777777" w:rsidR="001045CA" w:rsidRDefault="001045CA" w:rsidP="004670DD">
      <w:pPr>
        <w:pStyle w:val="NoSpacing"/>
        <w:rPr>
          <w:rFonts w:ascii="Georgia" w:hAnsi="Georgia"/>
          <w:sz w:val="22"/>
        </w:rPr>
      </w:pPr>
    </w:p>
    <w:p w14:paraId="178FF77B" w14:textId="77777777" w:rsidR="001045CA" w:rsidRDefault="001045CA" w:rsidP="004670DD">
      <w:pPr>
        <w:pStyle w:val="NoSpacing"/>
        <w:rPr>
          <w:rFonts w:ascii="Georgia" w:hAnsi="Georgia"/>
          <w:sz w:val="22"/>
        </w:rPr>
      </w:pPr>
    </w:p>
    <w:p w14:paraId="0915E7BA" w14:textId="77777777" w:rsidR="001045CA" w:rsidRDefault="001045CA" w:rsidP="004670DD">
      <w:pPr>
        <w:pStyle w:val="NoSpacing"/>
        <w:rPr>
          <w:rFonts w:ascii="Georgia" w:hAnsi="Georgia"/>
          <w:sz w:val="22"/>
        </w:rPr>
      </w:pPr>
    </w:p>
    <w:p w14:paraId="34642912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01886F95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3BAA40AF" w14:textId="77777777" w:rsidR="0050038A" w:rsidRDefault="0050038A" w:rsidP="0050038A">
      <w:pPr>
        <w:pStyle w:val="NoSpacing"/>
        <w:rPr>
          <w:rFonts w:ascii="Georgia" w:hAnsi="Georgia"/>
          <w:sz w:val="22"/>
        </w:rPr>
      </w:pPr>
    </w:p>
    <w:p w14:paraId="0D8055BD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7C8B5C03" w14:textId="14C191ED" w:rsidR="009908F1" w:rsidRPr="0050038A" w:rsidRDefault="009908F1" w:rsidP="001045CA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 w:rsidR="001045CA">
        <w:rPr>
          <w:rFonts w:ascii="Georgia" w:hAnsi="Georgia"/>
          <w:b/>
          <w:bCs/>
          <w:sz w:val="22"/>
          <w:lang w:val="es-ES_tradnl"/>
        </w:rPr>
        <w:t>No</w:t>
      </w:r>
    </w:p>
    <w:p w14:paraId="0955D435" w14:textId="77777777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3CBAA522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5F5DE5D0" w14:textId="77777777" w:rsidR="009908F1" w:rsidRPr="0050038A" w:rsidRDefault="009908F1" w:rsidP="009908F1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30463BF3" w14:textId="77777777" w:rsidR="009908F1" w:rsidRDefault="009908F1" w:rsidP="009908F1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11769586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1BA4B8ED" w14:textId="77777777" w:rsidR="001045CA" w:rsidRPr="001045CA" w:rsidRDefault="001045CA" w:rsidP="001045CA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19572575" w14:textId="77777777" w:rsidR="001045CA" w:rsidRPr="009908F1" w:rsidRDefault="001045CA" w:rsidP="001045CA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3F44A650" w14:textId="77777777" w:rsidR="001045CA" w:rsidRDefault="001045CA" w:rsidP="001045CA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por lo menos un producto en tu “tienda”</w:t>
      </w:r>
    </w:p>
    <w:p w14:paraId="108A001B" w14:textId="77777777" w:rsidR="009908F1" w:rsidRDefault="009908F1" w:rsidP="009908F1">
      <w:pPr>
        <w:pStyle w:val="NoSpacing"/>
        <w:ind w:left="720"/>
        <w:rPr>
          <w:rFonts w:ascii="Georgia" w:hAnsi="Georgia"/>
          <w:sz w:val="22"/>
          <w:lang w:val="es-ES_tradnl"/>
        </w:rPr>
      </w:pPr>
    </w:p>
    <w:p w14:paraId="5C686B18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2CE14D70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5A6493BC" w14:textId="77777777" w:rsidR="009908F1" w:rsidRPr="0050038A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5F84692A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77CB248F" w14:textId="77777777" w:rsidR="0050038A" w:rsidRPr="0050038A" w:rsidRDefault="0050038A" w:rsidP="0050038A">
      <w:pPr>
        <w:pStyle w:val="NoSpacing"/>
        <w:rPr>
          <w:rFonts w:ascii="Georgia" w:hAnsi="Georgia"/>
          <w:sz w:val="22"/>
          <w:lang w:val="es-ES_tradnl"/>
        </w:rPr>
      </w:pPr>
    </w:p>
    <w:p w14:paraId="72C8BDD2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1A2707A5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665CFD36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186AEA45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58AA10E3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0F56BAAC" w14:textId="77777777" w:rsidR="004E268B" w:rsidRDefault="004E268B" w:rsidP="004670DD">
      <w:pPr>
        <w:pStyle w:val="NoSpacing"/>
        <w:rPr>
          <w:rFonts w:ascii="Georgia" w:hAnsi="Georgia"/>
          <w:sz w:val="22"/>
        </w:rPr>
      </w:pPr>
    </w:p>
    <w:p w14:paraId="3F33A769" w14:textId="0D4402AC" w:rsidR="004E268B" w:rsidRDefault="004E268B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4E268B" w:rsidRPr="00E11847" w14:paraId="6F8F012B" w14:textId="77777777" w:rsidTr="008F088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022AEAF6" w14:textId="37850980" w:rsidR="004E268B" w:rsidRPr="00E11847" w:rsidRDefault="00667C06" w:rsidP="004E268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01885F" wp14:editId="0AC5AE4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643890</wp:posOffset>
                      </wp:positionV>
                      <wp:extent cx="3200400" cy="685800"/>
                      <wp:effectExtent l="0" t="0" r="0" b="0"/>
                      <wp:wrapSquare wrapText="bothSides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137105" w14:textId="1C8DFD75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“DAR DE ALTA CATEGORÍA DE PRODUCTO”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1885F" id="Cuadro de texto 7" o:spid="_x0000_s1032" type="#_x0000_t202" style="position:absolute;left:0;text-align:left;margin-left:18.05pt;margin-top:50.7pt;width:252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" filled="f" stroked="f">
                      <v:textbox>
                        <w:txbxContent>
                          <w:p w14:paraId="35137105" w14:textId="1C8DFD75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“DAR DE ALTA CATEGORÍA DE PRODUCTO”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268B" w:rsidRPr="00DE58E8">
              <w:rPr>
                <w:rFonts w:ascii="Georgia" w:hAnsi="Georgia"/>
                <w:sz w:val="28"/>
              </w:rPr>
              <w:t xml:space="preserve">Caso: </w:t>
            </w:r>
            <w:r w:rsidR="002F3160">
              <w:rPr>
                <w:rFonts w:ascii="Georgia" w:hAnsi="Georgia"/>
                <w:sz w:val="28"/>
              </w:rPr>
              <w:t>34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E268B" w:rsidRPr="00E11847" w14:paraId="592AEAC0" w14:textId="77777777" w:rsidTr="008F088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43848103" w14:textId="77777777" w:rsidR="004E268B" w:rsidRPr="00E11847" w:rsidRDefault="004E268B" w:rsidP="008F0888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4D5618EC" w14:textId="77777777" w:rsidR="004E268B" w:rsidRDefault="004E268B" w:rsidP="008F0888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7B06F57D" w14:textId="77777777" w:rsidR="004E268B" w:rsidRPr="00E11847" w:rsidRDefault="004E268B" w:rsidP="008F0888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5504C1DB" w14:textId="75FC9B21" w:rsidR="004E268B" w:rsidRPr="001E2D17" w:rsidRDefault="004E268B" w:rsidP="008F0888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 “</w:t>
                  </w:r>
                  <w:r w:rsidR="002F3160" w:rsidRPr="002F3160">
                    <w:rPr>
                      <w:rFonts w:ascii="Georgia" w:hAnsi="Georgia"/>
                      <w:b w:val="0"/>
                    </w:rPr>
                    <w:t xml:space="preserve">El sistema permitirá al super-administrador dar de alta categorías de productos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328DDBBB" w14:textId="77777777" w:rsidR="004E268B" w:rsidRPr="00E71853" w:rsidRDefault="004E268B" w:rsidP="008F0888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0733615D" w14:textId="77777777" w:rsidR="004E268B" w:rsidRPr="00E11847" w:rsidRDefault="004E268B" w:rsidP="008F0888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5E7CA9E8" w14:textId="77777777" w:rsidR="004E268B" w:rsidRPr="00E11847" w:rsidRDefault="004E268B" w:rsidP="008F0888">
            <w:pPr>
              <w:rPr>
                <w:rFonts w:ascii="Georgia" w:hAnsi="Georgia"/>
              </w:rPr>
            </w:pPr>
          </w:p>
        </w:tc>
      </w:tr>
    </w:tbl>
    <w:p w14:paraId="5C2CD14B" w14:textId="77777777" w:rsidR="004E268B" w:rsidRDefault="004E268B" w:rsidP="004E268B">
      <w:pPr>
        <w:pStyle w:val="NoSpacing"/>
        <w:rPr>
          <w:rFonts w:ascii="Georgia" w:hAnsi="Georgia"/>
        </w:rPr>
      </w:pPr>
    </w:p>
    <w:tbl>
      <w:tblPr>
        <w:tblStyle w:val="TableGrid"/>
        <w:tblpPr w:leftFromText="180" w:rightFromText="180" w:vertAnchor="text" w:horzAnchor="page" w:tblpX="910" w:tblpY="72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0D08BD" w:rsidRPr="00E71853" w14:paraId="52C4F6BF" w14:textId="77777777" w:rsidTr="000D08BD">
        <w:tc>
          <w:tcPr>
            <w:tcW w:w="10312" w:type="dxa"/>
            <w:gridSpan w:val="2"/>
          </w:tcPr>
          <w:p w14:paraId="32B487A8" w14:textId="77777777" w:rsidR="000D08BD" w:rsidRPr="00E71853" w:rsidRDefault="000D08BD" w:rsidP="000D08BD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0D08BD" w:rsidRPr="00E71853" w14:paraId="6EE0638D" w14:textId="77777777" w:rsidTr="000D08BD">
        <w:trPr>
          <w:trHeight w:val="317"/>
        </w:trPr>
        <w:tc>
          <w:tcPr>
            <w:tcW w:w="5156" w:type="dxa"/>
          </w:tcPr>
          <w:p w14:paraId="693AD87F" w14:textId="77777777" w:rsidR="000D08BD" w:rsidRPr="00E71853" w:rsidRDefault="000D08BD" w:rsidP="000D08BD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11907B8C" w14:textId="77777777" w:rsidR="000D08BD" w:rsidRPr="00E71853" w:rsidRDefault="000D08BD" w:rsidP="000D08BD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0D08BD" w:rsidRPr="00E71853" w14:paraId="511D1EFB" w14:textId="77777777" w:rsidTr="000D08BD">
        <w:tc>
          <w:tcPr>
            <w:tcW w:w="5156" w:type="dxa"/>
          </w:tcPr>
          <w:p w14:paraId="3158132E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selecciona pagar producto</w:t>
            </w:r>
          </w:p>
        </w:tc>
        <w:tc>
          <w:tcPr>
            <w:tcW w:w="5156" w:type="dxa"/>
          </w:tcPr>
          <w:p w14:paraId="1AE4A866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3F9B29D5" w14:textId="77777777" w:rsidTr="000D08BD">
        <w:tc>
          <w:tcPr>
            <w:tcW w:w="5156" w:type="dxa"/>
          </w:tcPr>
          <w:p w14:paraId="653A596D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0A858710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1D9BF00D" w14:textId="77777777" w:rsidTr="000D08BD">
        <w:trPr>
          <w:trHeight w:val="260"/>
        </w:trPr>
        <w:tc>
          <w:tcPr>
            <w:tcW w:w="5156" w:type="dxa"/>
          </w:tcPr>
          <w:p w14:paraId="3EA0B2FC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35FF48E3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0D08BD" w:rsidRPr="00E71853" w14:paraId="55E73EE7" w14:textId="77777777" w:rsidTr="000D08BD">
        <w:trPr>
          <w:trHeight w:val="694"/>
        </w:trPr>
        <w:tc>
          <w:tcPr>
            <w:tcW w:w="5156" w:type="dxa"/>
          </w:tcPr>
          <w:p w14:paraId="0254F66C" w14:textId="71EDF590" w:rsidR="000D08BD" w:rsidRPr="00E71853" w:rsidRDefault="000D08BD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carga la forma para </w:t>
            </w:r>
            <w:r w:rsidR="00AD4190">
              <w:rPr>
                <w:rFonts w:ascii="Georgia" w:hAnsi="Georgia"/>
                <w:sz w:val="22"/>
              </w:rPr>
              <w:t>dar de alta una categoría de producto</w:t>
            </w:r>
          </w:p>
        </w:tc>
        <w:tc>
          <w:tcPr>
            <w:tcW w:w="5156" w:type="dxa"/>
          </w:tcPr>
          <w:p w14:paraId="107E3C98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3713146C" w14:textId="77777777" w:rsidTr="000D08BD">
        <w:trPr>
          <w:trHeight w:val="344"/>
        </w:trPr>
        <w:tc>
          <w:tcPr>
            <w:tcW w:w="5156" w:type="dxa"/>
          </w:tcPr>
          <w:p w14:paraId="236510CA" w14:textId="77777777" w:rsidR="000D08BD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 El sistema muestra la forma al usuario</w:t>
            </w:r>
          </w:p>
        </w:tc>
        <w:tc>
          <w:tcPr>
            <w:tcW w:w="5156" w:type="dxa"/>
          </w:tcPr>
          <w:p w14:paraId="7741EC4C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4BCE25E2" w14:textId="77777777" w:rsidTr="000D08BD">
        <w:trPr>
          <w:trHeight w:val="344"/>
        </w:trPr>
        <w:tc>
          <w:tcPr>
            <w:tcW w:w="5156" w:type="dxa"/>
          </w:tcPr>
          <w:p w14:paraId="720353F7" w14:textId="77777777" w:rsidR="000D08BD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 El usuario rellena los datos que la forma solicita</w:t>
            </w:r>
          </w:p>
        </w:tc>
        <w:tc>
          <w:tcPr>
            <w:tcW w:w="5156" w:type="dxa"/>
          </w:tcPr>
          <w:p w14:paraId="04B917AE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1846EF65" w14:textId="77777777" w:rsidTr="000D08BD">
        <w:trPr>
          <w:trHeight w:val="344"/>
        </w:trPr>
        <w:tc>
          <w:tcPr>
            <w:tcW w:w="5156" w:type="dxa"/>
          </w:tcPr>
          <w:p w14:paraId="3E90275E" w14:textId="77777777" w:rsidR="000D08BD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usuario selecciona submit</w:t>
            </w:r>
          </w:p>
        </w:tc>
        <w:tc>
          <w:tcPr>
            <w:tcW w:w="5156" w:type="dxa"/>
          </w:tcPr>
          <w:p w14:paraId="3B4319F0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3B4D5B3C" w14:textId="77777777" w:rsidTr="000D08BD">
        <w:trPr>
          <w:trHeight w:val="344"/>
        </w:trPr>
        <w:tc>
          <w:tcPr>
            <w:tcW w:w="5156" w:type="dxa"/>
          </w:tcPr>
          <w:p w14:paraId="745ABC0C" w14:textId="77777777" w:rsidR="000D08BD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 El sistema valida que la información sea correcta </w:t>
            </w:r>
          </w:p>
        </w:tc>
        <w:tc>
          <w:tcPr>
            <w:tcW w:w="5156" w:type="dxa"/>
          </w:tcPr>
          <w:p w14:paraId="57ED07B4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8.1.-La información no es válida y se finaliza el caso de uso </w:t>
            </w:r>
          </w:p>
        </w:tc>
      </w:tr>
      <w:tr w:rsidR="000D08BD" w:rsidRPr="00E71853" w14:paraId="5B02A2A4" w14:textId="77777777" w:rsidTr="000D08BD">
        <w:trPr>
          <w:trHeight w:val="344"/>
        </w:trPr>
        <w:tc>
          <w:tcPr>
            <w:tcW w:w="5156" w:type="dxa"/>
          </w:tcPr>
          <w:p w14:paraId="21B1D448" w14:textId="512C8225" w:rsidR="000D08BD" w:rsidRDefault="000D08BD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genera entrada en la base de datos en la entidad “</w:t>
            </w:r>
            <w:r w:rsidR="00AD4190">
              <w:rPr>
                <w:rFonts w:ascii="Georgia" w:hAnsi="Georgia"/>
                <w:sz w:val="22"/>
              </w:rPr>
              <w:t>Categorías</w:t>
            </w:r>
            <w:r>
              <w:rPr>
                <w:rFonts w:ascii="Georgia" w:hAnsi="Georgia"/>
                <w:sz w:val="22"/>
              </w:rPr>
              <w:t>” ligada al id del usuario</w:t>
            </w:r>
          </w:p>
        </w:tc>
        <w:tc>
          <w:tcPr>
            <w:tcW w:w="5156" w:type="dxa"/>
          </w:tcPr>
          <w:p w14:paraId="3E298C92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105A25D5" w14:textId="77777777" w:rsidTr="000D08BD">
        <w:trPr>
          <w:trHeight w:val="344"/>
        </w:trPr>
        <w:tc>
          <w:tcPr>
            <w:tcW w:w="5156" w:type="dxa"/>
          </w:tcPr>
          <w:p w14:paraId="0F26531C" w14:textId="1D2771E8" w:rsidR="000D08BD" w:rsidRDefault="000D08BD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10.-El sistema almacena los datos solicitados en los atributos correspondientes de la entidad “</w:t>
            </w:r>
            <w:r w:rsidR="00AD4190">
              <w:rPr>
                <w:rFonts w:ascii="Georgia" w:hAnsi="Georgia"/>
                <w:sz w:val="22"/>
              </w:rPr>
              <w:t>Categorías</w:t>
            </w:r>
            <w:r>
              <w:rPr>
                <w:rFonts w:ascii="Georgia" w:hAnsi="Georgia"/>
                <w:sz w:val="22"/>
              </w:rPr>
              <w:t>”</w:t>
            </w:r>
          </w:p>
        </w:tc>
        <w:tc>
          <w:tcPr>
            <w:tcW w:w="5156" w:type="dxa"/>
          </w:tcPr>
          <w:p w14:paraId="4C4F115E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54496C8B" w14:textId="77777777" w:rsidTr="000D08BD">
        <w:trPr>
          <w:trHeight w:val="344"/>
        </w:trPr>
        <w:tc>
          <w:tcPr>
            <w:tcW w:w="5156" w:type="dxa"/>
          </w:tcPr>
          <w:p w14:paraId="6D6A1852" w14:textId="42B4D5B2" w:rsidR="000D08BD" w:rsidRDefault="000D08BD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11.-El sistema genera el registro de la creación de</w:t>
            </w:r>
            <w:r w:rsidR="00AD4190">
              <w:rPr>
                <w:rFonts w:ascii="Georgia" w:hAnsi="Georgia"/>
                <w:sz w:val="22"/>
              </w:rPr>
              <w:t xml:space="preserve"> una nueva categoría</w:t>
            </w:r>
          </w:p>
        </w:tc>
        <w:tc>
          <w:tcPr>
            <w:tcW w:w="5156" w:type="dxa"/>
          </w:tcPr>
          <w:p w14:paraId="1A33E79F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667B4F61" w14:textId="77777777" w:rsidTr="000D08BD">
        <w:trPr>
          <w:trHeight w:val="344"/>
        </w:trPr>
        <w:tc>
          <w:tcPr>
            <w:tcW w:w="5156" w:type="dxa"/>
          </w:tcPr>
          <w:p w14:paraId="1FD5E9AA" w14:textId="74F5D12C" w:rsidR="000D08BD" w:rsidRDefault="000D08BD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12.-El sistema actualiza </w:t>
            </w:r>
            <w:r w:rsidR="00AD4190">
              <w:rPr>
                <w:rFonts w:ascii="Georgia" w:hAnsi="Georgia"/>
                <w:sz w:val="22"/>
              </w:rPr>
              <w:t>las categorías de la plataforma</w:t>
            </w:r>
            <w:r>
              <w:rPr>
                <w:rFonts w:ascii="Georgia" w:hAnsi="Georgia"/>
                <w:sz w:val="22"/>
              </w:rPr>
              <w:t xml:space="preserve"> </w:t>
            </w:r>
          </w:p>
        </w:tc>
        <w:tc>
          <w:tcPr>
            <w:tcW w:w="5156" w:type="dxa"/>
          </w:tcPr>
          <w:p w14:paraId="6C71D813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7F58B476" w14:textId="77777777" w:rsidTr="000D08BD">
        <w:trPr>
          <w:trHeight w:val="344"/>
        </w:trPr>
        <w:tc>
          <w:tcPr>
            <w:tcW w:w="5156" w:type="dxa"/>
          </w:tcPr>
          <w:p w14:paraId="23A12D75" w14:textId="1698923C" w:rsidR="000D08BD" w:rsidRDefault="000D08BD" w:rsidP="00AD419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12.-El sistema da retroalimentación de la </w:t>
            </w:r>
            <w:r w:rsidR="00AD4190">
              <w:rPr>
                <w:rFonts w:ascii="Georgia" w:hAnsi="Georgia"/>
                <w:sz w:val="22"/>
              </w:rPr>
              <w:t>creación de una categoría</w:t>
            </w:r>
          </w:p>
        </w:tc>
        <w:tc>
          <w:tcPr>
            <w:tcW w:w="5156" w:type="dxa"/>
          </w:tcPr>
          <w:p w14:paraId="7959A696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0D08BD" w:rsidRPr="00E71853" w14:paraId="6636EA17" w14:textId="77777777" w:rsidTr="000D08BD">
        <w:trPr>
          <w:trHeight w:val="344"/>
        </w:trPr>
        <w:tc>
          <w:tcPr>
            <w:tcW w:w="5156" w:type="dxa"/>
          </w:tcPr>
          <w:p w14:paraId="09100955" w14:textId="77777777" w:rsidR="000D08BD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14.- El usuario acepta la retroalimentación</w:t>
            </w:r>
          </w:p>
        </w:tc>
        <w:tc>
          <w:tcPr>
            <w:tcW w:w="5156" w:type="dxa"/>
          </w:tcPr>
          <w:p w14:paraId="4742BC19" w14:textId="77777777" w:rsidR="000D08BD" w:rsidRPr="00E71853" w:rsidRDefault="000D08BD" w:rsidP="000D08BD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0C8831A2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5FE4D2F1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687D3F24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521B5DEF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7EEF8C76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46EC879F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7B1BC93B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7403E0E7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53D80384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210BB3B3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58F99E36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7B3762B1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7ABB574C" w14:textId="77777777" w:rsidR="00AD4190" w:rsidRDefault="00AD4190" w:rsidP="004E268B">
      <w:pPr>
        <w:pStyle w:val="NoSpacing"/>
        <w:rPr>
          <w:rFonts w:ascii="Georgia" w:hAnsi="Georgia"/>
          <w:sz w:val="22"/>
        </w:rPr>
      </w:pPr>
    </w:p>
    <w:p w14:paraId="27EC2EE2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2ACF4FAC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67E92F93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6E303C78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4B8CB045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6F531776" w14:textId="77777777" w:rsidR="004E268B" w:rsidRPr="0050038A" w:rsidRDefault="004E268B" w:rsidP="004E268B">
      <w:pPr>
        <w:pStyle w:val="NoSpacing"/>
        <w:rPr>
          <w:rFonts w:ascii="Georgia" w:hAnsi="Georgia"/>
          <w:sz w:val="22"/>
          <w:lang w:val="es-ES_tradnl"/>
        </w:rPr>
      </w:pPr>
    </w:p>
    <w:p w14:paraId="12131A8A" w14:textId="753E19B6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Puntos de extensión:</w:t>
      </w:r>
      <w:r w:rsidR="00AD4190">
        <w:rPr>
          <w:rFonts w:ascii="Georgia" w:hAnsi="Georgia"/>
          <w:b/>
          <w:bCs/>
          <w:sz w:val="22"/>
          <w:lang w:val="es-ES_tradnl"/>
        </w:rPr>
        <w:t xml:space="preserve"> ninguno</w:t>
      </w:r>
    </w:p>
    <w:p w14:paraId="01EDE6B8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1EB8D85E" w14:textId="77777777" w:rsidR="009908F1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3451587B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2FBC385B" w14:textId="77777777" w:rsidR="009908F1" w:rsidRPr="0050038A" w:rsidRDefault="009908F1" w:rsidP="009908F1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62CAD472" w14:textId="77777777" w:rsidR="009908F1" w:rsidRDefault="009908F1" w:rsidP="009908F1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76D82BAF" w14:textId="5E10CB96" w:rsidR="002F3160" w:rsidRPr="002F3160" w:rsidRDefault="009908F1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683F32E0" w14:textId="5146D923" w:rsid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6A6D3EFF" w14:textId="7C169B6B" w:rsidR="00AD4190" w:rsidRDefault="00AD4190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administrados</w:t>
      </w:r>
    </w:p>
    <w:p w14:paraId="6024ED38" w14:textId="59ADD23A" w:rsidR="009908F1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activa</w:t>
      </w:r>
    </w:p>
    <w:p w14:paraId="2604E2B1" w14:textId="0A554F76" w:rsidR="009908F1" w:rsidRPr="009908F1" w:rsidRDefault="009908F1" w:rsidP="00AD4190">
      <w:pPr>
        <w:pStyle w:val="NoSpacing"/>
        <w:ind w:left="720"/>
        <w:rPr>
          <w:rFonts w:ascii="Georgia" w:hAnsi="Georgia"/>
          <w:sz w:val="22"/>
          <w:lang w:val="es-ES_tradnl"/>
        </w:rPr>
      </w:pPr>
    </w:p>
    <w:p w14:paraId="5B8F9C42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2F6A647F" w14:textId="77777777" w:rsidR="009908F1" w:rsidRPr="0050038A" w:rsidRDefault="009908F1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1F9E31C8" w14:textId="77777777" w:rsidR="009908F1" w:rsidRPr="0050038A" w:rsidRDefault="009908F1" w:rsidP="009908F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12E890BD" w14:textId="77777777" w:rsidR="009908F1" w:rsidRPr="0050038A" w:rsidRDefault="009908F1" w:rsidP="009908F1">
      <w:pPr>
        <w:pStyle w:val="NoSpacing"/>
        <w:rPr>
          <w:rFonts w:ascii="Georgia" w:hAnsi="Georgia"/>
          <w:sz w:val="22"/>
          <w:lang w:val="es-ES_tradnl"/>
        </w:rPr>
      </w:pPr>
    </w:p>
    <w:p w14:paraId="4E46044D" w14:textId="77777777" w:rsidR="004E268B" w:rsidRPr="0050038A" w:rsidRDefault="004E268B" w:rsidP="004E268B">
      <w:pPr>
        <w:pStyle w:val="NoSpacing"/>
        <w:rPr>
          <w:rFonts w:ascii="Georgia" w:hAnsi="Georgia"/>
          <w:sz w:val="22"/>
          <w:lang w:val="es-ES_tradnl"/>
        </w:rPr>
      </w:pPr>
    </w:p>
    <w:p w14:paraId="6F1FE1C6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35256709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76EE92B7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05273E14" w14:textId="035B4709" w:rsidR="004E268B" w:rsidRDefault="004E268B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4E268B" w:rsidRPr="00E11847" w14:paraId="2BA26A1A" w14:textId="77777777" w:rsidTr="008F088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02F0D9C5" w14:textId="3CD916B5" w:rsidR="004E268B" w:rsidRPr="00E11847" w:rsidRDefault="00667C06" w:rsidP="00AD419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D85B4A" wp14:editId="6DAB029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529590</wp:posOffset>
                      </wp:positionV>
                      <wp:extent cx="3200400" cy="685800"/>
                      <wp:effectExtent l="0" t="0" r="0" b="0"/>
                      <wp:wrapSquare wrapText="bothSides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93EB5" w14:textId="243B93E2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“ELIMINAR CUENTA”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85B4A" id="Cuadro de texto 8" o:spid="_x0000_s1033" type="#_x0000_t202" style="position:absolute;left:0;text-align:left;margin-left:18.05pt;margin-top:41.7pt;width:252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" filled="f" stroked="f">
                      <v:textbox>
                        <w:txbxContent>
                          <w:p w14:paraId="3FC93EB5" w14:textId="243B93E2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“ELIMINAR CUENTA”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268B" w:rsidRPr="00DE58E8">
              <w:rPr>
                <w:rFonts w:ascii="Georgia" w:hAnsi="Georgia"/>
                <w:sz w:val="28"/>
              </w:rPr>
              <w:t xml:space="preserve">Caso: </w:t>
            </w:r>
            <w:r w:rsidR="00AD4190">
              <w:rPr>
                <w:rFonts w:ascii="Georgia" w:hAnsi="Georgia"/>
                <w:sz w:val="28"/>
              </w:rPr>
              <w:t>36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E268B" w:rsidRPr="00E11847" w14:paraId="61CE92A0" w14:textId="77777777" w:rsidTr="008F088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6CDF1C6D" w14:textId="77777777" w:rsidR="004E268B" w:rsidRPr="00E11847" w:rsidRDefault="004E268B" w:rsidP="008F0888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465274D7" w14:textId="77777777" w:rsidR="004E268B" w:rsidRDefault="004E268B" w:rsidP="008F0888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64593498" w14:textId="77777777" w:rsidR="004E268B" w:rsidRPr="00E11847" w:rsidRDefault="004E268B" w:rsidP="008F0888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4D4398EA" w14:textId="0A1B3DB7" w:rsidR="004E268B" w:rsidRPr="001E2D17" w:rsidRDefault="004E268B" w:rsidP="008F0888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rPr>
                      <w:rFonts w:ascii="Georgia" w:hAnsi="Georgia"/>
                      <w:b w:val="0"/>
                    </w:rPr>
                    <w:t>“</w:t>
                  </w:r>
                  <w:r w:rsidR="00AD4190" w:rsidRPr="00AD4190">
                    <w:rPr>
                      <w:rFonts w:ascii="Georgia" w:hAnsi="Georgia"/>
                      <w:b w:val="0"/>
                    </w:rPr>
                    <w:t xml:space="preserve">El sistema permitirá al administrador la eliminación de cuentas cuando estas no cumplan las reglas, eliminando con ella todas sus publicaciones.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354E1FDA" w14:textId="77777777" w:rsidR="004E268B" w:rsidRPr="00E71853" w:rsidRDefault="004E268B" w:rsidP="008F0888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1128B5AE" w14:textId="77777777" w:rsidR="004E268B" w:rsidRPr="00E11847" w:rsidRDefault="004E268B" w:rsidP="008F0888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4CDBE9BA" w14:textId="77777777" w:rsidR="004E268B" w:rsidRPr="00E11847" w:rsidRDefault="004E268B" w:rsidP="008F0888">
            <w:pPr>
              <w:rPr>
                <w:rFonts w:ascii="Georgia" w:hAnsi="Georgia"/>
              </w:rPr>
            </w:pPr>
          </w:p>
        </w:tc>
      </w:tr>
    </w:tbl>
    <w:p w14:paraId="10CD1FA5" w14:textId="77777777" w:rsidR="004E268B" w:rsidRDefault="004E268B" w:rsidP="004E268B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4E268B" w:rsidRPr="00E71853" w14:paraId="4926FB48" w14:textId="77777777" w:rsidTr="008F0888">
        <w:tc>
          <w:tcPr>
            <w:tcW w:w="10312" w:type="dxa"/>
            <w:gridSpan w:val="2"/>
          </w:tcPr>
          <w:p w14:paraId="2843B943" w14:textId="77777777" w:rsidR="004E268B" w:rsidRPr="00E71853" w:rsidRDefault="004E268B" w:rsidP="008F0888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4E268B" w:rsidRPr="00E71853" w14:paraId="1495A8BF" w14:textId="77777777" w:rsidTr="008F0888">
        <w:trPr>
          <w:trHeight w:val="358"/>
        </w:trPr>
        <w:tc>
          <w:tcPr>
            <w:tcW w:w="5156" w:type="dxa"/>
          </w:tcPr>
          <w:p w14:paraId="7782DEFB" w14:textId="77777777" w:rsidR="004E268B" w:rsidRPr="00E71853" w:rsidRDefault="004E268B" w:rsidP="008F0888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72B13D9D" w14:textId="77777777" w:rsidR="004E268B" w:rsidRPr="00E71853" w:rsidRDefault="004E268B" w:rsidP="008F0888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4E268B" w:rsidRPr="00E71853" w14:paraId="71876A67" w14:textId="77777777" w:rsidTr="008F0888">
        <w:tc>
          <w:tcPr>
            <w:tcW w:w="5156" w:type="dxa"/>
          </w:tcPr>
          <w:p w14:paraId="4C7772D7" w14:textId="099CA526" w:rsidR="004E268B" w:rsidRPr="00E71853" w:rsidRDefault="004E268B" w:rsidP="00C7324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 w:rsidR="00C7324F">
              <w:rPr>
                <w:rFonts w:ascii="Georgia" w:hAnsi="Georgia"/>
                <w:sz w:val="22"/>
              </w:rPr>
              <w:t>eliminar cuenta</w:t>
            </w:r>
          </w:p>
        </w:tc>
        <w:tc>
          <w:tcPr>
            <w:tcW w:w="5156" w:type="dxa"/>
          </w:tcPr>
          <w:p w14:paraId="1D7D7893" w14:textId="77777777" w:rsidR="004E268B" w:rsidRPr="00E71853" w:rsidRDefault="004E268B" w:rsidP="008F0888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2D9F01BD" w14:textId="77777777" w:rsidTr="008F0888">
        <w:tc>
          <w:tcPr>
            <w:tcW w:w="5156" w:type="dxa"/>
          </w:tcPr>
          <w:p w14:paraId="7309EACD" w14:textId="77777777" w:rsidR="004E268B" w:rsidRPr="00E71853" w:rsidRDefault="004E268B" w:rsidP="008F088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5E819E33" w14:textId="77777777" w:rsidR="004E268B" w:rsidRPr="00E71853" w:rsidRDefault="004E268B" w:rsidP="008F0888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4E268B" w:rsidRPr="00E71853" w14:paraId="0B05F0ED" w14:textId="77777777" w:rsidTr="008F0888">
        <w:trPr>
          <w:trHeight w:val="260"/>
        </w:trPr>
        <w:tc>
          <w:tcPr>
            <w:tcW w:w="5156" w:type="dxa"/>
          </w:tcPr>
          <w:p w14:paraId="48128920" w14:textId="77777777" w:rsidR="004E268B" w:rsidRPr="00E71853" w:rsidRDefault="004E268B" w:rsidP="008F088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0A2365D2" w14:textId="77777777" w:rsidR="004E268B" w:rsidRPr="00E71853" w:rsidRDefault="004E268B" w:rsidP="008F088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4E268B" w:rsidRPr="00E71853" w14:paraId="3E7FF21F" w14:textId="77777777" w:rsidTr="008F0888">
        <w:trPr>
          <w:trHeight w:val="694"/>
        </w:trPr>
        <w:tc>
          <w:tcPr>
            <w:tcW w:w="5156" w:type="dxa"/>
          </w:tcPr>
          <w:p w14:paraId="7DF85A15" w14:textId="2B0C1DF7" w:rsidR="004E268B" w:rsidRPr="00E71853" w:rsidRDefault="004E268B" w:rsidP="00C7324F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</w:t>
            </w:r>
            <w:r w:rsidR="00C7324F">
              <w:rPr>
                <w:rFonts w:ascii="Georgia" w:hAnsi="Georgia"/>
                <w:sz w:val="22"/>
              </w:rPr>
              <w:t>El sistema confirma si el usuario es administrador</w:t>
            </w:r>
            <w:r>
              <w:rPr>
                <w:rFonts w:ascii="Georgia" w:hAnsi="Georgia"/>
                <w:sz w:val="22"/>
              </w:rPr>
              <w:t xml:space="preserve">  </w:t>
            </w:r>
          </w:p>
        </w:tc>
        <w:tc>
          <w:tcPr>
            <w:tcW w:w="5156" w:type="dxa"/>
          </w:tcPr>
          <w:p w14:paraId="3BA4DB5A" w14:textId="0AE64C93" w:rsidR="004E268B" w:rsidRPr="00E71853" w:rsidRDefault="00C7324F" w:rsidP="008F088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4.1.- El usuario no es administrador y el caso de uso finaliza</w:t>
            </w:r>
          </w:p>
        </w:tc>
      </w:tr>
      <w:tr w:rsidR="00F34646" w:rsidRPr="00E71853" w14:paraId="2B6E4A1E" w14:textId="77777777" w:rsidTr="00F34646">
        <w:trPr>
          <w:trHeight w:val="288"/>
        </w:trPr>
        <w:tc>
          <w:tcPr>
            <w:tcW w:w="5156" w:type="dxa"/>
          </w:tcPr>
          <w:p w14:paraId="77C2B9C8" w14:textId="525CD996" w:rsidR="00F34646" w:rsidRDefault="00C7324F" w:rsidP="006A1AD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</w:t>
            </w:r>
            <w:r w:rsidR="006A1AD0">
              <w:rPr>
                <w:rFonts w:ascii="Georgia" w:hAnsi="Georgia"/>
                <w:sz w:val="22"/>
              </w:rPr>
              <w:t>El sistema obtiene información del usuario que se quiere eliminar</w:t>
            </w:r>
          </w:p>
        </w:tc>
        <w:tc>
          <w:tcPr>
            <w:tcW w:w="5156" w:type="dxa"/>
          </w:tcPr>
          <w:p w14:paraId="045E2997" w14:textId="77777777" w:rsidR="00F34646" w:rsidRPr="00E71853" w:rsidRDefault="00F34646" w:rsidP="008F0888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59531595" w14:textId="77777777" w:rsidTr="008F0888">
        <w:trPr>
          <w:trHeight w:val="288"/>
        </w:trPr>
        <w:tc>
          <w:tcPr>
            <w:tcW w:w="5156" w:type="dxa"/>
          </w:tcPr>
          <w:p w14:paraId="336F9F04" w14:textId="2DF4C907" w:rsidR="00F34646" w:rsidRDefault="006A1AD0" w:rsidP="008F088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6.-El sistema carga la información del usuario</w:t>
            </w:r>
          </w:p>
        </w:tc>
        <w:tc>
          <w:tcPr>
            <w:tcW w:w="5156" w:type="dxa"/>
          </w:tcPr>
          <w:p w14:paraId="5C343145" w14:textId="77777777" w:rsidR="00F34646" w:rsidRPr="00E71853" w:rsidRDefault="00F34646" w:rsidP="008F0888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23947135" w14:textId="77777777" w:rsidTr="008F0888">
        <w:trPr>
          <w:trHeight w:val="288"/>
        </w:trPr>
        <w:tc>
          <w:tcPr>
            <w:tcW w:w="5156" w:type="dxa"/>
          </w:tcPr>
          <w:p w14:paraId="636FD616" w14:textId="5F09E75C" w:rsidR="00F34646" w:rsidRDefault="006A1AD0" w:rsidP="008F088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7.-El sistema muestra la información del usuario y una confirmación de eliminación</w:t>
            </w:r>
          </w:p>
        </w:tc>
        <w:tc>
          <w:tcPr>
            <w:tcW w:w="5156" w:type="dxa"/>
          </w:tcPr>
          <w:p w14:paraId="5474E57B" w14:textId="77777777" w:rsidR="00F34646" w:rsidRPr="00E71853" w:rsidRDefault="00F34646" w:rsidP="008F0888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F34646" w:rsidRPr="00E71853" w14:paraId="0A5F84B7" w14:textId="77777777" w:rsidTr="008F0888">
        <w:trPr>
          <w:trHeight w:val="288"/>
        </w:trPr>
        <w:tc>
          <w:tcPr>
            <w:tcW w:w="5156" w:type="dxa"/>
          </w:tcPr>
          <w:p w14:paraId="10C7C9B6" w14:textId="2A225BF7" w:rsidR="00F34646" w:rsidRDefault="006A1AD0" w:rsidP="008F088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8.-El usuario selecciona eliminar </w:t>
            </w:r>
          </w:p>
        </w:tc>
        <w:tc>
          <w:tcPr>
            <w:tcW w:w="5156" w:type="dxa"/>
          </w:tcPr>
          <w:p w14:paraId="5B91FB38" w14:textId="77777777" w:rsidR="00F34646" w:rsidRPr="00E71853" w:rsidRDefault="00F34646" w:rsidP="008F0888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6A1AD0" w:rsidRPr="00E71853" w14:paraId="54AE7530" w14:textId="77777777" w:rsidTr="008F0888">
        <w:trPr>
          <w:trHeight w:val="288"/>
        </w:trPr>
        <w:tc>
          <w:tcPr>
            <w:tcW w:w="5156" w:type="dxa"/>
          </w:tcPr>
          <w:p w14:paraId="0D730D24" w14:textId="14943710" w:rsidR="006A1AD0" w:rsidRDefault="006A1AD0" w:rsidP="008F088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usuario selecciona “si” en mensaje de confirmación</w:t>
            </w:r>
          </w:p>
        </w:tc>
        <w:tc>
          <w:tcPr>
            <w:tcW w:w="5156" w:type="dxa"/>
          </w:tcPr>
          <w:p w14:paraId="11CBDB73" w14:textId="4E5D88DC" w:rsidR="006A1AD0" w:rsidRPr="00E71853" w:rsidRDefault="006A1AD0" w:rsidP="008F0888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9.1.-El usuario selecciona “no” en mensaje de confirmación y finaliza el caso de uso </w:t>
            </w:r>
          </w:p>
        </w:tc>
      </w:tr>
      <w:tr w:rsidR="006A1AD0" w:rsidRPr="00E71853" w14:paraId="5CB99255" w14:textId="77777777" w:rsidTr="008F0888">
        <w:trPr>
          <w:trHeight w:val="288"/>
        </w:trPr>
        <w:tc>
          <w:tcPr>
            <w:tcW w:w="5156" w:type="dxa"/>
          </w:tcPr>
          <w:p w14:paraId="43D284EF" w14:textId="4585DBFE" w:rsidR="006A1AD0" w:rsidRDefault="006A1AD0" w:rsidP="006A1AD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 El sistema elimina la cuenta y todos sus vínculos</w:t>
            </w:r>
          </w:p>
        </w:tc>
        <w:tc>
          <w:tcPr>
            <w:tcW w:w="5156" w:type="dxa"/>
          </w:tcPr>
          <w:p w14:paraId="7E429E23" w14:textId="77777777" w:rsidR="006A1AD0" w:rsidRPr="00E71853" w:rsidRDefault="006A1AD0" w:rsidP="008F0888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6A1AD0" w:rsidRPr="00E71853" w14:paraId="5CAEC3CB" w14:textId="77777777" w:rsidTr="008F0888">
        <w:trPr>
          <w:trHeight w:val="288"/>
        </w:trPr>
        <w:tc>
          <w:tcPr>
            <w:tcW w:w="5156" w:type="dxa"/>
          </w:tcPr>
          <w:p w14:paraId="562FBD31" w14:textId="0A5545FD" w:rsidR="006A1AD0" w:rsidRDefault="00C32521" w:rsidP="006A1AD0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</w:t>
            </w:r>
            <w:r w:rsidR="006A1AD0">
              <w:rPr>
                <w:rFonts w:ascii="Georgia" w:hAnsi="Georgia"/>
                <w:sz w:val="22"/>
              </w:rPr>
              <w:t xml:space="preserve"> sistema da retroalimentación de que se eliminó la cuenta correctamente</w:t>
            </w:r>
          </w:p>
        </w:tc>
        <w:tc>
          <w:tcPr>
            <w:tcW w:w="5156" w:type="dxa"/>
          </w:tcPr>
          <w:p w14:paraId="0079D360" w14:textId="77777777" w:rsidR="006A1AD0" w:rsidRPr="00E71853" w:rsidRDefault="006A1AD0" w:rsidP="008F0888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6A1AD0" w:rsidRPr="00E71853" w14:paraId="100DFC03" w14:textId="77777777" w:rsidTr="008F0888">
        <w:trPr>
          <w:trHeight w:val="288"/>
        </w:trPr>
        <w:tc>
          <w:tcPr>
            <w:tcW w:w="5156" w:type="dxa"/>
          </w:tcPr>
          <w:p w14:paraId="379A2C3F" w14:textId="1AFE73E4" w:rsidR="006A1AD0" w:rsidRDefault="006A1AD0" w:rsidP="00F34646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usuario acepta la retroalimentación</w:t>
            </w:r>
          </w:p>
        </w:tc>
        <w:tc>
          <w:tcPr>
            <w:tcW w:w="5156" w:type="dxa"/>
          </w:tcPr>
          <w:p w14:paraId="30A0489A" w14:textId="77777777" w:rsidR="006A1AD0" w:rsidRPr="00E71853" w:rsidRDefault="006A1AD0" w:rsidP="008F0888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3F11EF9B" w14:textId="77777777" w:rsidR="00F34646" w:rsidRDefault="00F34646" w:rsidP="004E268B">
      <w:pPr>
        <w:pStyle w:val="NoSpacing"/>
        <w:rPr>
          <w:rFonts w:ascii="Georgia" w:hAnsi="Georgia"/>
          <w:sz w:val="22"/>
        </w:rPr>
      </w:pPr>
    </w:p>
    <w:p w14:paraId="19633174" w14:textId="77777777" w:rsidR="004E268B" w:rsidRPr="0050038A" w:rsidRDefault="004E268B" w:rsidP="004E268B">
      <w:pPr>
        <w:pStyle w:val="NoSpacing"/>
        <w:rPr>
          <w:rFonts w:ascii="Georgia" w:hAnsi="Georgia"/>
          <w:sz w:val="22"/>
          <w:lang w:val="es-ES_tradnl"/>
        </w:rPr>
      </w:pPr>
    </w:p>
    <w:p w14:paraId="2C86F129" w14:textId="751B126F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Ninguno</w:t>
      </w:r>
    </w:p>
    <w:p w14:paraId="4FDE770D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248A20AA" w14:textId="77777777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6213E5A9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305E5E4F" w14:textId="77777777" w:rsidR="00CB09BB" w:rsidRPr="0050038A" w:rsidRDefault="00CB09BB" w:rsidP="00CB09BB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2F54D557" w14:textId="77777777" w:rsidR="00CB09BB" w:rsidRDefault="00CB09BB" w:rsidP="00CB09BB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64893FDF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2C5D42A4" w14:textId="77777777" w:rsidR="00DE50E2" w:rsidRDefault="00CB09BB" w:rsidP="00C3252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 w:rsidRPr="00DE50E2">
        <w:rPr>
          <w:rFonts w:ascii="Georgia" w:hAnsi="Georgia"/>
          <w:sz w:val="22"/>
          <w:lang w:val="es-ES_tradnl"/>
        </w:rPr>
        <w:t>Ser usuario registrado</w:t>
      </w:r>
    </w:p>
    <w:p w14:paraId="6F528E05" w14:textId="4D1F471C" w:rsidR="00DE50E2" w:rsidRDefault="00DE50E2" w:rsidP="00C3252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Administrador</w:t>
      </w:r>
    </w:p>
    <w:p w14:paraId="338B161C" w14:textId="10D24FF8" w:rsidR="00CB09BB" w:rsidRDefault="00CB09BB" w:rsidP="00C3252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 w:rsidRPr="00DE50E2">
        <w:rPr>
          <w:rFonts w:ascii="Georgia" w:hAnsi="Georgia"/>
          <w:sz w:val="22"/>
          <w:lang w:val="es-ES_tradnl"/>
        </w:rPr>
        <w:t>Haber iniciado sesión y tener sesión activa</w:t>
      </w:r>
    </w:p>
    <w:p w14:paraId="43F7C939" w14:textId="13EF7790" w:rsidR="00DE50E2" w:rsidRPr="00DE50E2" w:rsidRDefault="00DE50E2" w:rsidP="00C3252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Que exista la cuenta que se desea eliminar</w:t>
      </w:r>
    </w:p>
    <w:p w14:paraId="51DBCAA5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77FA006B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0161329" w14:textId="64995A82" w:rsidR="00CB09BB" w:rsidRPr="00DE50E2" w:rsidRDefault="00CB09BB" w:rsidP="00DE50E2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0A4463C1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7CB3A19A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040C598D" w14:textId="77777777" w:rsidR="004E268B" w:rsidRPr="00CB09BB" w:rsidRDefault="004E268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68D4353C" w14:textId="33CEE8A5" w:rsidR="00DF29DA" w:rsidRDefault="00DF29DA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DF29DA" w:rsidRPr="00E11847" w14:paraId="449318AA" w14:textId="77777777" w:rsidTr="008F088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0ED30233" w14:textId="229A6A05" w:rsidR="00DF29DA" w:rsidRPr="00E11847" w:rsidRDefault="00667C06" w:rsidP="00C325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7EA74C" wp14:editId="27E63CED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643890</wp:posOffset>
                      </wp:positionV>
                      <wp:extent cx="3200400" cy="685800"/>
                      <wp:effectExtent l="0" t="0" r="0" b="0"/>
                      <wp:wrapSquare wrapText="bothSides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FCC9CC" w14:textId="337AE593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“ELIMINAR TU CUENTA”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EA74C" id="Cuadro de texto 9" o:spid="_x0000_s1034" type="#_x0000_t202" style="position:absolute;left:0;text-align:left;margin-left:18.05pt;margin-top:50.7pt;width:252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" filled="f" stroked="f">
                      <v:textbox>
                        <w:txbxContent>
                          <w:p w14:paraId="5EFCC9CC" w14:textId="337AE593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“ELIMINAR TU CUENTA”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F29DA" w:rsidRPr="00DE58E8">
              <w:rPr>
                <w:rFonts w:ascii="Georgia" w:hAnsi="Georgia"/>
                <w:sz w:val="28"/>
              </w:rPr>
              <w:t xml:space="preserve">Caso: </w:t>
            </w:r>
            <w:r w:rsidR="00C32521">
              <w:rPr>
                <w:rFonts w:ascii="Georgia" w:hAnsi="Georgia"/>
                <w:sz w:val="28"/>
              </w:rPr>
              <w:t>37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DF29DA" w:rsidRPr="00E11847" w14:paraId="358DE8E0" w14:textId="77777777" w:rsidTr="008F088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50080F74" w14:textId="77777777" w:rsidR="00DF29DA" w:rsidRPr="00E11847" w:rsidRDefault="00DF29DA" w:rsidP="008F0888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6045C66E" w14:textId="77777777" w:rsidR="00DF29DA" w:rsidRDefault="00DF29DA" w:rsidP="008F0888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6FDA5C60" w14:textId="77777777" w:rsidR="00DF29DA" w:rsidRPr="00E11847" w:rsidRDefault="00DF29DA" w:rsidP="008F0888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2716B6BA" w14:textId="2385796D" w:rsidR="00DF29DA" w:rsidRPr="001E2D17" w:rsidRDefault="00DF29DA" w:rsidP="008F0888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rPr>
                      <w:rFonts w:ascii="Georgia" w:hAnsi="Georgia"/>
                      <w:b w:val="0"/>
                    </w:rPr>
                    <w:t>“</w:t>
                  </w:r>
                  <w:r w:rsidR="00DE50E2" w:rsidRPr="00DE50E2">
                    <w:rPr>
                      <w:rFonts w:ascii="Georgia" w:hAnsi="Georgia"/>
                      <w:b w:val="0"/>
                    </w:rPr>
                    <w:t>El sistema le va a permitir al usuario eliminar su propia cuenta</w:t>
                  </w:r>
                  <w:r w:rsidR="00DE50E2">
                    <w:rPr>
                      <w:rFonts w:ascii="Georgia" w:hAnsi="Georgia"/>
                      <w:b w:val="0"/>
                    </w:rPr>
                    <w:t>”</w:t>
                  </w:r>
                </w:p>
                <w:p w14:paraId="2D6CCE1F" w14:textId="77777777" w:rsidR="00DF29DA" w:rsidRPr="00E71853" w:rsidRDefault="00DF29DA" w:rsidP="008F0888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422C38DA" w14:textId="77777777" w:rsidR="00DF29DA" w:rsidRPr="00E11847" w:rsidRDefault="00DF29DA" w:rsidP="008F0888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202B9F83" w14:textId="77777777" w:rsidR="00DF29DA" w:rsidRPr="00E11847" w:rsidRDefault="00DF29DA" w:rsidP="008F0888">
            <w:pPr>
              <w:rPr>
                <w:rFonts w:ascii="Georgia" w:hAnsi="Georgia"/>
              </w:rPr>
            </w:pPr>
          </w:p>
        </w:tc>
      </w:tr>
    </w:tbl>
    <w:p w14:paraId="4A9DEAAC" w14:textId="77777777" w:rsidR="00DF29DA" w:rsidRDefault="00DF29DA" w:rsidP="00DF29DA">
      <w:pPr>
        <w:pStyle w:val="NoSpacing"/>
        <w:rPr>
          <w:rFonts w:ascii="Georgia" w:hAnsi="Georgi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C32521" w:rsidRPr="00E71853" w14:paraId="28019260" w14:textId="77777777" w:rsidTr="00C32521">
        <w:tc>
          <w:tcPr>
            <w:tcW w:w="10312" w:type="dxa"/>
            <w:gridSpan w:val="2"/>
          </w:tcPr>
          <w:p w14:paraId="16752B0F" w14:textId="77777777" w:rsidR="00C32521" w:rsidRPr="00E71853" w:rsidRDefault="00C32521" w:rsidP="00C32521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C32521" w:rsidRPr="00E71853" w14:paraId="4E571E72" w14:textId="77777777" w:rsidTr="00C32521">
        <w:trPr>
          <w:trHeight w:val="358"/>
        </w:trPr>
        <w:tc>
          <w:tcPr>
            <w:tcW w:w="5156" w:type="dxa"/>
          </w:tcPr>
          <w:p w14:paraId="5F5941FE" w14:textId="77777777" w:rsidR="00C32521" w:rsidRPr="00E71853" w:rsidRDefault="00C32521" w:rsidP="00C32521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7E45944C" w14:textId="77777777" w:rsidR="00C32521" w:rsidRPr="00E71853" w:rsidRDefault="00C32521" w:rsidP="00C32521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C32521" w:rsidRPr="00E71853" w14:paraId="45B52D3F" w14:textId="77777777" w:rsidTr="00C32521">
        <w:tc>
          <w:tcPr>
            <w:tcW w:w="5156" w:type="dxa"/>
          </w:tcPr>
          <w:p w14:paraId="7F37D88C" w14:textId="457D2353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selecciona eliminar mi cuenta</w:t>
            </w:r>
          </w:p>
        </w:tc>
        <w:tc>
          <w:tcPr>
            <w:tcW w:w="5156" w:type="dxa"/>
          </w:tcPr>
          <w:p w14:paraId="1C7B6A99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32521" w:rsidRPr="00E71853" w14:paraId="10023E79" w14:textId="77777777" w:rsidTr="00C32521">
        <w:tc>
          <w:tcPr>
            <w:tcW w:w="5156" w:type="dxa"/>
          </w:tcPr>
          <w:p w14:paraId="5295B688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548867C8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32521" w:rsidRPr="00E71853" w14:paraId="34D0B9B8" w14:textId="77777777" w:rsidTr="00C32521">
        <w:trPr>
          <w:trHeight w:val="260"/>
        </w:trPr>
        <w:tc>
          <w:tcPr>
            <w:tcW w:w="5156" w:type="dxa"/>
          </w:tcPr>
          <w:p w14:paraId="41236121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0551F92C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C32521" w:rsidRPr="00E71853" w14:paraId="309B05BD" w14:textId="77777777" w:rsidTr="00C32521">
        <w:trPr>
          <w:trHeight w:val="288"/>
        </w:trPr>
        <w:tc>
          <w:tcPr>
            <w:tcW w:w="5156" w:type="dxa"/>
          </w:tcPr>
          <w:p w14:paraId="416531D3" w14:textId="5DF3E059" w:rsidR="00C32521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4.-El sistema notifica al usuario que va a eliminar su cuenta</w:t>
            </w:r>
          </w:p>
        </w:tc>
        <w:tc>
          <w:tcPr>
            <w:tcW w:w="5156" w:type="dxa"/>
          </w:tcPr>
          <w:p w14:paraId="623544BE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32521" w:rsidRPr="00E71853" w14:paraId="393F52E0" w14:textId="77777777" w:rsidTr="00C32521">
        <w:trPr>
          <w:trHeight w:val="288"/>
        </w:trPr>
        <w:tc>
          <w:tcPr>
            <w:tcW w:w="5156" w:type="dxa"/>
          </w:tcPr>
          <w:p w14:paraId="4637FFE6" w14:textId="011FBEE4" w:rsidR="00C32521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5.-El usuario selecciona eliminar cuenta</w:t>
            </w:r>
          </w:p>
        </w:tc>
        <w:tc>
          <w:tcPr>
            <w:tcW w:w="5156" w:type="dxa"/>
          </w:tcPr>
          <w:p w14:paraId="6D60E508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32521" w:rsidRPr="00E71853" w14:paraId="456A6B67" w14:textId="77777777" w:rsidTr="00C32521">
        <w:trPr>
          <w:trHeight w:val="288"/>
        </w:trPr>
        <w:tc>
          <w:tcPr>
            <w:tcW w:w="5156" w:type="dxa"/>
          </w:tcPr>
          <w:p w14:paraId="4D5B35AA" w14:textId="7881A057" w:rsidR="00C32521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6.-El sistema carga mensaje de confirmación</w:t>
            </w:r>
          </w:p>
        </w:tc>
        <w:tc>
          <w:tcPr>
            <w:tcW w:w="5156" w:type="dxa"/>
          </w:tcPr>
          <w:p w14:paraId="3F268FE0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32521" w:rsidRPr="00E71853" w14:paraId="4AA82E5C" w14:textId="77777777" w:rsidTr="00C32521">
        <w:trPr>
          <w:trHeight w:val="540"/>
        </w:trPr>
        <w:tc>
          <w:tcPr>
            <w:tcW w:w="5156" w:type="dxa"/>
          </w:tcPr>
          <w:p w14:paraId="1EA71EE5" w14:textId="06FBE361" w:rsidR="00C32521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usuario selecciona “si” en mensaje de confirmación</w:t>
            </w:r>
          </w:p>
        </w:tc>
        <w:tc>
          <w:tcPr>
            <w:tcW w:w="5156" w:type="dxa"/>
          </w:tcPr>
          <w:p w14:paraId="0C58EDD1" w14:textId="50A72A40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7.1.-El usuario selecciona “no” en mensaje de confirmación y finaliza el caso de uso </w:t>
            </w:r>
          </w:p>
        </w:tc>
      </w:tr>
      <w:tr w:rsidR="00C32521" w:rsidRPr="00E71853" w14:paraId="56B89134" w14:textId="77777777" w:rsidTr="00C32521">
        <w:trPr>
          <w:trHeight w:val="288"/>
        </w:trPr>
        <w:tc>
          <w:tcPr>
            <w:tcW w:w="5156" w:type="dxa"/>
          </w:tcPr>
          <w:p w14:paraId="6403C362" w14:textId="0BB0DDA4" w:rsidR="00C32521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8.- El sistema elimina la cuenta y todos sus vínculos</w:t>
            </w:r>
          </w:p>
        </w:tc>
        <w:tc>
          <w:tcPr>
            <w:tcW w:w="5156" w:type="dxa"/>
          </w:tcPr>
          <w:p w14:paraId="7F6B696E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32521" w:rsidRPr="00E71853" w14:paraId="315D4A04" w14:textId="77777777" w:rsidTr="00C32521">
        <w:trPr>
          <w:trHeight w:val="288"/>
        </w:trPr>
        <w:tc>
          <w:tcPr>
            <w:tcW w:w="5156" w:type="dxa"/>
          </w:tcPr>
          <w:p w14:paraId="01A755A1" w14:textId="2418FB89" w:rsidR="00C32521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da retroalimentación de que se eliminó la cuenta correctamente</w:t>
            </w:r>
          </w:p>
        </w:tc>
        <w:tc>
          <w:tcPr>
            <w:tcW w:w="5156" w:type="dxa"/>
          </w:tcPr>
          <w:p w14:paraId="0B8CBDE2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32521" w:rsidRPr="00E71853" w14:paraId="21600884" w14:textId="77777777" w:rsidTr="00C32521">
        <w:trPr>
          <w:trHeight w:val="288"/>
        </w:trPr>
        <w:tc>
          <w:tcPr>
            <w:tcW w:w="5156" w:type="dxa"/>
          </w:tcPr>
          <w:p w14:paraId="62ED424C" w14:textId="767A1AA7" w:rsidR="00C32521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10.-El usuario acepta la retroalimentación</w:t>
            </w:r>
          </w:p>
        </w:tc>
        <w:tc>
          <w:tcPr>
            <w:tcW w:w="5156" w:type="dxa"/>
          </w:tcPr>
          <w:p w14:paraId="431540B4" w14:textId="77777777" w:rsidR="00C32521" w:rsidRPr="00E71853" w:rsidRDefault="00C32521" w:rsidP="00C32521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3240AC57" w14:textId="77777777" w:rsidR="00C32521" w:rsidRDefault="00C32521" w:rsidP="00DF29DA">
      <w:pPr>
        <w:pStyle w:val="NoSpacing"/>
        <w:rPr>
          <w:rFonts w:ascii="Georgia" w:hAnsi="Georgia"/>
          <w:sz w:val="22"/>
        </w:rPr>
      </w:pPr>
    </w:p>
    <w:p w14:paraId="42E8806E" w14:textId="77777777" w:rsidR="00DF29DA" w:rsidRDefault="00DF29DA" w:rsidP="00DF29DA">
      <w:pPr>
        <w:pStyle w:val="NoSpacing"/>
        <w:rPr>
          <w:rFonts w:ascii="Georgia" w:hAnsi="Georgia"/>
          <w:sz w:val="22"/>
        </w:rPr>
      </w:pPr>
    </w:p>
    <w:p w14:paraId="6C93C397" w14:textId="77777777" w:rsidR="00DF29DA" w:rsidRDefault="00DF29DA" w:rsidP="00DF29DA">
      <w:pPr>
        <w:pStyle w:val="NoSpacing"/>
        <w:rPr>
          <w:rFonts w:ascii="Georgia" w:hAnsi="Georgia"/>
          <w:sz w:val="22"/>
        </w:rPr>
      </w:pPr>
    </w:p>
    <w:p w14:paraId="7BC36A91" w14:textId="77777777" w:rsidR="00DF29DA" w:rsidRPr="0050038A" w:rsidRDefault="00DF29DA" w:rsidP="00DF29DA">
      <w:pPr>
        <w:pStyle w:val="NoSpacing"/>
        <w:rPr>
          <w:rFonts w:ascii="Georgia" w:hAnsi="Georgia"/>
          <w:sz w:val="22"/>
          <w:lang w:val="es-ES_tradnl"/>
        </w:rPr>
      </w:pPr>
    </w:p>
    <w:p w14:paraId="0C1F5A7B" w14:textId="4D8C9D66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 w:rsidR="00B86CC3">
        <w:rPr>
          <w:rFonts w:ascii="Georgia" w:hAnsi="Georgia"/>
          <w:b/>
          <w:bCs/>
          <w:sz w:val="22"/>
          <w:lang w:val="es-ES_tradnl"/>
        </w:rPr>
        <w:t>Ninguno</w:t>
      </w:r>
    </w:p>
    <w:p w14:paraId="29DEE937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67A5B639" w14:textId="77777777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5B4CA157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25D67161" w14:textId="77777777" w:rsidR="00CB09BB" w:rsidRPr="0050038A" w:rsidRDefault="00CB09BB" w:rsidP="00CB09BB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2EC869DC" w14:textId="77777777" w:rsidR="00CB09BB" w:rsidRDefault="00CB09BB" w:rsidP="00CB09BB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5991EBAC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17255501" w14:textId="77777777" w:rsidR="00C32521" w:rsidRDefault="00C32521" w:rsidP="00C3252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 w:rsidRPr="00DE50E2">
        <w:rPr>
          <w:rFonts w:ascii="Georgia" w:hAnsi="Georgia"/>
          <w:sz w:val="22"/>
          <w:lang w:val="es-ES_tradnl"/>
        </w:rPr>
        <w:t>Ser usuario registrado</w:t>
      </w:r>
    </w:p>
    <w:p w14:paraId="7DBFC00B" w14:textId="77777777" w:rsidR="00C32521" w:rsidRDefault="00C32521" w:rsidP="00C3252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 w:rsidRPr="00DE50E2">
        <w:rPr>
          <w:rFonts w:ascii="Georgia" w:hAnsi="Georgia"/>
          <w:sz w:val="22"/>
          <w:lang w:val="es-ES_tradnl"/>
        </w:rPr>
        <w:t>Haber iniciado sesión y tener sesión activa</w:t>
      </w:r>
    </w:p>
    <w:p w14:paraId="726D4D26" w14:textId="77777777" w:rsidR="00CB09BB" w:rsidRPr="00CB09BB" w:rsidRDefault="00CB09BB" w:rsidP="00CB09BB">
      <w:pPr>
        <w:pStyle w:val="NoSpacing"/>
        <w:ind w:left="720"/>
        <w:rPr>
          <w:rFonts w:ascii="Georgia" w:hAnsi="Georgia"/>
          <w:sz w:val="22"/>
          <w:lang w:val="es-ES_tradnl"/>
        </w:rPr>
      </w:pPr>
    </w:p>
    <w:p w14:paraId="5B1FED61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72E27A6D" w14:textId="77777777" w:rsidR="00CB09BB" w:rsidRPr="0050038A" w:rsidRDefault="00CB09BB" w:rsidP="00CB09BB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757F9FC8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3C21A2FC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644FC753" w14:textId="77777777" w:rsidR="00DF29DA" w:rsidRPr="0050038A" w:rsidRDefault="00DF29DA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639EA925" w14:textId="77777777" w:rsidR="00DF29DA" w:rsidRPr="0050038A" w:rsidRDefault="00DF29DA" w:rsidP="00DF29DA">
      <w:pPr>
        <w:pStyle w:val="NoSpacing"/>
        <w:rPr>
          <w:rFonts w:ascii="Georgia" w:hAnsi="Georgia"/>
          <w:sz w:val="22"/>
          <w:lang w:val="es-ES_tradnl"/>
        </w:rPr>
      </w:pPr>
    </w:p>
    <w:p w14:paraId="58CBE328" w14:textId="77777777" w:rsidR="00DF29DA" w:rsidRDefault="00DF29DA" w:rsidP="00DF29DA">
      <w:pPr>
        <w:pStyle w:val="NoSpacing"/>
        <w:rPr>
          <w:rFonts w:ascii="Georgia" w:hAnsi="Georgia"/>
          <w:sz w:val="22"/>
        </w:rPr>
      </w:pPr>
    </w:p>
    <w:p w14:paraId="20D652E5" w14:textId="77777777" w:rsidR="00DF29DA" w:rsidRDefault="00DF29DA" w:rsidP="00DF29DA">
      <w:pPr>
        <w:pStyle w:val="NoSpacing"/>
        <w:rPr>
          <w:rFonts w:ascii="Georgia" w:hAnsi="Georgia"/>
          <w:sz w:val="22"/>
        </w:rPr>
      </w:pPr>
    </w:p>
    <w:p w14:paraId="23BFC41B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300B35C9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391B2494" w14:textId="77777777" w:rsidR="004E268B" w:rsidRDefault="004E268B" w:rsidP="004E268B">
      <w:pPr>
        <w:pStyle w:val="NoSpacing"/>
        <w:rPr>
          <w:rFonts w:ascii="Georgia" w:hAnsi="Georgia"/>
          <w:sz w:val="22"/>
        </w:rPr>
      </w:pPr>
    </w:p>
    <w:p w14:paraId="5FC0CFCD" w14:textId="25A9831C" w:rsidR="008F0888" w:rsidRDefault="008F0888">
      <w:pPr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8F0888" w:rsidRPr="00E11847" w14:paraId="643D7CC3" w14:textId="77777777" w:rsidTr="008F088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0B33FD61" w14:textId="1731895A" w:rsidR="008F0888" w:rsidRPr="00E11847" w:rsidRDefault="00667C06" w:rsidP="00166AE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6A1828" wp14:editId="41F7F5B3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643890</wp:posOffset>
                      </wp:positionV>
                      <wp:extent cx="3200400" cy="685800"/>
                      <wp:effectExtent l="0" t="0" r="0" b="0"/>
                      <wp:wrapSquare wrapText="bothSides"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23F58C" w14:textId="0F0AB064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 w:rsidR="00166AE3">
                                    <w:rPr>
                                      <w:sz w:val="32"/>
                                    </w:rPr>
                                    <w:t>ELIMINAR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 PRODUCTO”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6A1828" id="Cuadro de texto 11" o:spid="_x0000_s1035" type="#_x0000_t202" style="position:absolute;left:0;text-align:left;margin-left:18.05pt;margin-top:50.7pt;width:252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" filled="f" stroked="f">
                      <v:textbox>
                        <w:txbxContent>
                          <w:p w14:paraId="3923F58C" w14:textId="0F0AB064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 w:rsidR="00166AE3">
                              <w:rPr>
                                <w:sz w:val="32"/>
                              </w:rPr>
                              <w:t>ELIMINAR</w:t>
                            </w:r>
                            <w:r>
                              <w:rPr>
                                <w:sz w:val="32"/>
                              </w:rPr>
                              <w:t xml:space="preserve"> PRODUCTO”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F0888" w:rsidRPr="00DE58E8">
              <w:rPr>
                <w:rFonts w:ascii="Georgia" w:hAnsi="Georgia"/>
                <w:sz w:val="28"/>
              </w:rPr>
              <w:t xml:space="preserve">Caso: </w:t>
            </w:r>
            <w:r w:rsidR="00166AE3">
              <w:rPr>
                <w:rFonts w:ascii="Georgia" w:hAnsi="Georgia"/>
                <w:sz w:val="28"/>
              </w:rPr>
              <w:t>38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8F0888" w:rsidRPr="00E11847" w14:paraId="14121218" w14:textId="77777777" w:rsidTr="008F088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648C263D" w14:textId="77777777" w:rsidR="008F0888" w:rsidRPr="00E11847" w:rsidRDefault="008F0888" w:rsidP="008F0888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6FA3CE3F" w14:textId="77777777" w:rsidR="008F0888" w:rsidRDefault="008F0888" w:rsidP="008F0888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7A2C29CA" w14:textId="77777777" w:rsidR="008F0888" w:rsidRPr="00E11847" w:rsidRDefault="008F0888" w:rsidP="008F0888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0B4C2199" w14:textId="36AE5813" w:rsidR="008F0888" w:rsidRPr="001E2D17" w:rsidRDefault="008F0888" w:rsidP="008F0888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="009F083F">
                    <w:t xml:space="preserve"> “</w:t>
                  </w:r>
                  <w:r w:rsidR="00166AE3" w:rsidRPr="00166AE3">
                    <w:rPr>
                      <w:rFonts w:ascii="Georgia" w:hAnsi="Georgia"/>
                      <w:b w:val="0"/>
                    </w:rPr>
                    <w:t>El sistema permitirá al administrador borrar productos</w:t>
                  </w:r>
                  <w:r w:rsidR="009F083F">
                    <w:rPr>
                      <w:rFonts w:ascii="Georgia" w:hAnsi="Georgia"/>
                      <w:b w:val="0"/>
                    </w:rPr>
                    <w:t>”</w:t>
                  </w:r>
                </w:p>
                <w:p w14:paraId="02B19DC3" w14:textId="77777777" w:rsidR="008F0888" w:rsidRPr="00E71853" w:rsidRDefault="008F0888" w:rsidP="008F0888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72FDF7A3" w14:textId="77777777" w:rsidR="008F0888" w:rsidRPr="009F083F" w:rsidRDefault="008F0888" w:rsidP="008F0888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</w:tc>
            </w:tr>
          </w:tbl>
          <w:p w14:paraId="144CE017" w14:textId="77777777" w:rsidR="008F0888" w:rsidRPr="00E11847" w:rsidRDefault="008F0888" w:rsidP="008F0888">
            <w:pPr>
              <w:rPr>
                <w:rFonts w:ascii="Georgia" w:hAnsi="Georgia"/>
              </w:rPr>
            </w:pPr>
          </w:p>
        </w:tc>
      </w:tr>
    </w:tbl>
    <w:p w14:paraId="25E83DB3" w14:textId="77777777" w:rsidR="008F0888" w:rsidRDefault="008F0888" w:rsidP="008F0888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7E01A1" w:rsidRPr="00E71853" w14:paraId="4A329B30" w14:textId="77777777" w:rsidTr="001C6CA5">
        <w:tc>
          <w:tcPr>
            <w:tcW w:w="10312" w:type="dxa"/>
            <w:gridSpan w:val="2"/>
          </w:tcPr>
          <w:p w14:paraId="1FE90A08" w14:textId="77777777" w:rsidR="007E01A1" w:rsidRPr="00E71853" w:rsidRDefault="007E01A1" w:rsidP="001C6CA5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7E01A1" w:rsidRPr="00E71853" w14:paraId="004F186A" w14:textId="77777777" w:rsidTr="001C6CA5">
        <w:trPr>
          <w:trHeight w:val="358"/>
        </w:trPr>
        <w:tc>
          <w:tcPr>
            <w:tcW w:w="5156" w:type="dxa"/>
          </w:tcPr>
          <w:p w14:paraId="127868D1" w14:textId="77777777" w:rsidR="007E01A1" w:rsidRPr="00E71853" w:rsidRDefault="007E01A1" w:rsidP="001C6CA5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3059CE60" w14:textId="77777777" w:rsidR="007E01A1" w:rsidRPr="00E71853" w:rsidRDefault="007E01A1" w:rsidP="001C6CA5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7E01A1" w:rsidRPr="00E71853" w14:paraId="19D46F0C" w14:textId="77777777" w:rsidTr="001C6CA5">
        <w:tc>
          <w:tcPr>
            <w:tcW w:w="5156" w:type="dxa"/>
          </w:tcPr>
          <w:p w14:paraId="75683E52" w14:textId="65CA6DBF" w:rsidR="007E01A1" w:rsidRPr="00E71853" w:rsidRDefault="007E01A1" w:rsidP="007E01A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</w:t>
            </w:r>
            <w:r>
              <w:rPr>
                <w:rFonts w:ascii="Georgia" w:hAnsi="Georgia"/>
                <w:sz w:val="22"/>
              </w:rPr>
              <w:t>eliminar producto</w:t>
            </w:r>
          </w:p>
        </w:tc>
        <w:tc>
          <w:tcPr>
            <w:tcW w:w="5156" w:type="dxa"/>
          </w:tcPr>
          <w:p w14:paraId="3B2BC940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06850EFE" w14:textId="77777777" w:rsidTr="001C6CA5">
        <w:tc>
          <w:tcPr>
            <w:tcW w:w="5156" w:type="dxa"/>
          </w:tcPr>
          <w:p w14:paraId="05B4EE30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09225E37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4DD9B1F9" w14:textId="77777777" w:rsidTr="001C6CA5">
        <w:trPr>
          <w:trHeight w:val="260"/>
        </w:trPr>
        <w:tc>
          <w:tcPr>
            <w:tcW w:w="5156" w:type="dxa"/>
          </w:tcPr>
          <w:p w14:paraId="399CE3CA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52DB9B17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7E01A1" w:rsidRPr="00E71853" w14:paraId="09819139" w14:textId="77777777" w:rsidTr="001C6CA5">
        <w:trPr>
          <w:trHeight w:val="694"/>
        </w:trPr>
        <w:tc>
          <w:tcPr>
            <w:tcW w:w="5156" w:type="dxa"/>
          </w:tcPr>
          <w:p w14:paraId="338D7786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 El sistema confirma si el usuario es administrador  </w:t>
            </w:r>
          </w:p>
        </w:tc>
        <w:tc>
          <w:tcPr>
            <w:tcW w:w="5156" w:type="dxa"/>
          </w:tcPr>
          <w:p w14:paraId="552F0FE4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4.1.- El usuario no es administrador y el caso de uso finaliza</w:t>
            </w:r>
          </w:p>
        </w:tc>
      </w:tr>
      <w:tr w:rsidR="007E01A1" w:rsidRPr="00E71853" w14:paraId="35C9FF16" w14:textId="77777777" w:rsidTr="001C6CA5">
        <w:trPr>
          <w:trHeight w:val="288"/>
        </w:trPr>
        <w:tc>
          <w:tcPr>
            <w:tcW w:w="5156" w:type="dxa"/>
          </w:tcPr>
          <w:p w14:paraId="4AACE0B1" w14:textId="540BFB27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5.-El sistema</w:t>
            </w:r>
            <w:r>
              <w:rPr>
                <w:rFonts w:ascii="Georgia" w:hAnsi="Georgia"/>
                <w:sz w:val="22"/>
              </w:rPr>
              <w:t xml:space="preserve"> obtiene información del producto</w:t>
            </w:r>
            <w:r>
              <w:rPr>
                <w:rFonts w:ascii="Georgia" w:hAnsi="Georgia"/>
                <w:sz w:val="22"/>
              </w:rPr>
              <w:t xml:space="preserve"> que se quiere eliminar</w:t>
            </w:r>
          </w:p>
        </w:tc>
        <w:tc>
          <w:tcPr>
            <w:tcW w:w="5156" w:type="dxa"/>
          </w:tcPr>
          <w:p w14:paraId="6534CDDA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2D2D9C9E" w14:textId="77777777" w:rsidTr="001C6CA5">
        <w:trPr>
          <w:trHeight w:val="288"/>
        </w:trPr>
        <w:tc>
          <w:tcPr>
            <w:tcW w:w="5156" w:type="dxa"/>
          </w:tcPr>
          <w:p w14:paraId="214BAF22" w14:textId="46994BA7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6.-El sistema carga la información del </w:t>
            </w:r>
            <w:r>
              <w:rPr>
                <w:rFonts w:ascii="Georgia" w:hAnsi="Georgia"/>
                <w:sz w:val="22"/>
              </w:rPr>
              <w:t>producto</w:t>
            </w:r>
          </w:p>
        </w:tc>
        <w:tc>
          <w:tcPr>
            <w:tcW w:w="5156" w:type="dxa"/>
          </w:tcPr>
          <w:p w14:paraId="6F8A7168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49507D11" w14:textId="77777777" w:rsidTr="001C6CA5">
        <w:trPr>
          <w:trHeight w:val="288"/>
        </w:trPr>
        <w:tc>
          <w:tcPr>
            <w:tcW w:w="5156" w:type="dxa"/>
          </w:tcPr>
          <w:p w14:paraId="49DE1A5C" w14:textId="264816A0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7.-El sistema mu</w:t>
            </w:r>
            <w:r>
              <w:rPr>
                <w:rFonts w:ascii="Georgia" w:hAnsi="Georgia"/>
                <w:sz w:val="22"/>
              </w:rPr>
              <w:t>estra la información del producto</w:t>
            </w:r>
            <w:r>
              <w:rPr>
                <w:rFonts w:ascii="Georgia" w:hAnsi="Georgia"/>
                <w:sz w:val="22"/>
              </w:rPr>
              <w:t xml:space="preserve"> y una confirmación de eliminación</w:t>
            </w:r>
          </w:p>
        </w:tc>
        <w:tc>
          <w:tcPr>
            <w:tcW w:w="5156" w:type="dxa"/>
          </w:tcPr>
          <w:p w14:paraId="68A627C4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59896B8A" w14:textId="77777777" w:rsidTr="001C6CA5">
        <w:trPr>
          <w:trHeight w:val="288"/>
        </w:trPr>
        <w:tc>
          <w:tcPr>
            <w:tcW w:w="5156" w:type="dxa"/>
          </w:tcPr>
          <w:p w14:paraId="2FDAE079" w14:textId="77777777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8.-El usuario selecciona eliminar </w:t>
            </w:r>
          </w:p>
        </w:tc>
        <w:tc>
          <w:tcPr>
            <w:tcW w:w="5156" w:type="dxa"/>
          </w:tcPr>
          <w:p w14:paraId="7AE25FFD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554C44B0" w14:textId="77777777" w:rsidTr="001C6CA5">
        <w:trPr>
          <w:trHeight w:val="288"/>
        </w:trPr>
        <w:tc>
          <w:tcPr>
            <w:tcW w:w="5156" w:type="dxa"/>
          </w:tcPr>
          <w:p w14:paraId="07EF6614" w14:textId="77777777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usuario selecciona “si” en mensaje de confirmación</w:t>
            </w:r>
          </w:p>
        </w:tc>
        <w:tc>
          <w:tcPr>
            <w:tcW w:w="5156" w:type="dxa"/>
          </w:tcPr>
          <w:p w14:paraId="062BB1AF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9.1.-El usuario selecciona “no” en mensaje de confirmación y finaliza el caso de uso </w:t>
            </w:r>
          </w:p>
        </w:tc>
      </w:tr>
      <w:tr w:rsidR="007E01A1" w:rsidRPr="00E71853" w14:paraId="571002A5" w14:textId="77777777" w:rsidTr="001C6CA5">
        <w:trPr>
          <w:trHeight w:val="288"/>
        </w:trPr>
        <w:tc>
          <w:tcPr>
            <w:tcW w:w="5156" w:type="dxa"/>
          </w:tcPr>
          <w:p w14:paraId="69F40407" w14:textId="1D49359A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</w:t>
            </w:r>
            <w:r>
              <w:rPr>
                <w:rFonts w:ascii="Georgia" w:hAnsi="Georgia"/>
                <w:sz w:val="22"/>
              </w:rPr>
              <w:t>0.- El sistema elimina el producto</w:t>
            </w:r>
            <w:r>
              <w:rPr>
                <w:rFonts w:ascii="Georgia" w:hAnsi="Georgia"/>
                <w:sz w:val="22"/>
              </w:rPr>
              <w:t xml:space="preserve"> y todos sus vínculos</w:t>
            </w:r>
          </w:p>
        </w:tc>
        <w:tc>
          <w:tcPr>
            <w:tcW w:w="5156" w:type="dxa"/>
          </w:tcPr>
          <w:p w14:paraId="514B768E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39B2D973" w14:textId="77777777" w:rsidTr="001C6CA5">
        <w:trPr>
          <w:trHeight w:val="288"/>
        </w:trPr>
        <w:tc>
          <w:tcPr>
            <w:tcW w:w="5156" w:type="dxa"/>
          </w:tcPr>
          <w:p w14:paraId="1C4264B6" w14:textId="5D3BFDA7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11.- El sistema da retroalimenta</w:t>
            </w:r>
            <w:r>
              <w:rPr>
                <w:rFonts w:ascii="Georgia" w:hAnsi="Georgia"/>
                <w:sz w:val="22"/>
              </w:rPr>
              <w:t>ción de que se eliminó el producto</w:t>
            </w:r>
            <w:r>
              <w:rPr>
                <w:rFonts w:ascii="Georgia" w:hAnsi="Georgia"/>
                <w:sz w:val="22"/>
              </w:rPr>
              <w:t xml:space="preserve"> correctamente</w:t>
            </w:r>
          </w:p>
        </w:tc>
        <w:tc>
          <w:tcPr>
            <w:tcW w:w="5156" w:type="dxa"/>
          </w:tcPr>
          <w:p w14:paraId="3A1E5BC1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6808D088" w14:textId="77777777" w:rsidTr="001C6CA5">
        <w:trPr>
          <w:trHeight w:val="288"/>
        </w:trPr>
        <w:tc>
          <w:tcPr>
            <w:tcW w:w="5156" w:type="dxa"/>
          </w:tcPr>
          <w:p w14:paraId="1D4CDE8E" w14:textId="77777777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12.-El usuario acepta la retroalimentación</w:t>
            </w:r>
          </w:p>
        </w:tc>
        <w:tc>
          <w:tcPr>
            <w:tcW w:w="5156" w:type="dxa"/>
          </w:tcPr>
          <w:p w14:paraId="2902B5E5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1F1820A6" w14:textId="77777777" w:rsidR="008F0888" w:rsidRPr="0050038A" w:rsidRDefault="008F0888" w:rsidP="008F0888">
      <w:pPr>
        <w:pStyle w:val="NoSpacing"/>
        <w:rPr>
          <w:rFonts w:ascii="Georgia" w:hAnsi="Georgia"/>
          <w:sz w:val="22"/>
          <w:lang w:val="es-ES_tradnl"/>
        </w:rPr>
      </w:pPr>
    </w:p>
    <w:p w14:paraId="66359C3E" w14:textId="21534B99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>
        <w:rPr>
          <w:rFonts w:ascii="Georgia" w:hAnsi="Georgia"/>
          <w:b/>
          <w:bCs/>
          <w:sz w:val="22"/>
          <w:lang w:val="es-ES_tradnl"/>
        </w:rPr>
        <w:t>Ninguno</w:t>
      </w:r>
    </w:p>
    <w:p w14:paraId="31B7F707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798C8EB9" w14:textId="77777777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204C3E7A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28059E1F" w14:textId="77777777" w:rsidR="00CB09BB" w:rsidRPr="0050038A" w:rsidRDefault="00CB09BB" w:rsidP="00CB09BB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7A8FCFE5" w14:textId="77777777" w:rsidR="00CB09BB" w:rsidRDefault="00CB09BB" w:rsidP="00CB09BB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7A276CB7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3F7FF693" w14:textId="77777777" w:rsidR="007E01A1" w:rsidRDefault="007E01A1" w:rsidP="007E01A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 w:rsidRPr="00DE50E2">
        <w:rPr>
          <w:rFonts w:ascii="Georgia" w:hAnsi="Georgia"/>
          <w:sz w:val="22"/>
          <w:lang w:val="es-ES_tradnl"/>
        </w:rPr>
        <w:t>Ser usuario registrado</w:t>
      </w:r>
    </w:p>
    <w:p w14:paraId="2B2348C2" w14:textId="77777777" w:rsidR="007E01A1" w:rsidRDefault="007E01A1" w:rsidP="007E01A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Administrador</w:t>
      </w:r>
    </w:p>
    <w:p w14:paraId="03AB0EC6" w14:textId="77777777" w:rsidR="007E01A1" w:rsidRDefault="007E01A1" w:rsidP="007E01A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 w:rsidRPr="00DE50E2">
        <w:rPr>
          <w:rFonts w:ascii="Georgia" w:hAnsi="Georgia"/>
          <w:sz w:val="22"/>
          <w:lang w:val="es-ES_tradnl"/>
        </w:rPr>
        <w:t>Haber iniciado sesión y tener sesión activa</w:t>
      </w:r>
    </w:p>
    <w:p w14:paraId="546282AB" w14:textId="2717BA2E" w:rsidR="007E01A1" w:rsidRPr="00DE50E2" w:rsidRDefault="007E01A1" w:rsidP="007E01A1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Que exista </w:t>
      </w:r>
      <w:r>
        <w:rPr>
          <w:rFonts w:ascii="Georgia" w:hAnsi="Georgia"/>
          <w:sz w:val="22"/>
          <w:lang w:val="es-ES_tradnl"/>
        </w:rPr>
        <w:t>el producto que se desea eliminar</w:t>
      </w:r>
    </w:p>
    <w:p w14:paraId="4FB70342" w14:textId="1387EA2D" w:rsidR="00CB09BB" w:rsidRPr="009908F1" w:rsidRDefault="00CB09BB" w:rsidP="00CB09BB">
      <w:pPr>
        <w:pStyle w:val="NoSpacing"/>
        <w:ind w:left="720"/>
        <w:rPr>
          <w:rFonts w:ascii="Georgia" w:hAnsi="Georgia"/>
          <w:sz w:val="22"/>
          <w:lang w:val="es-ES_tradnl"/>
        </w:rPr>
      </w:pPr>
    </w:p>
    <w:p w14:paraId="3B04E9A5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468443A5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77E330F8" w14:textId="54693D0C" w:rsidR="008F0888" w:rsidRDefault="00CB09BB" w:rsidP="008F0888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6457C89A" w14:textId="77777777" w:rsidR="007E01A1" w:rsidRPr="007E01A1" w:rsidRDefault="007E01A1" w:rsidP="008F0888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</w:p>
    <w:p w14:paraId="348C7367" w14:textId="617EE228" w:rsidR="00141C4A" w:rsidRDefault="00141C4A">
      <w:pPr>
        <w:rPr>
          <w:rFonts w:ascii="Georgia" w:hAnsi="Georgia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41C4A" w:rsidRPr="00E11847" w14:paraId="4FB6E4EE" w14:textId="77777777" w:rsidTr="002827F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146969A8" w14:textId="21896220" w:rsidR="00141C4A" w:rsidRPr="00E11847" w:rsidRDefault="00667C06" w:rsidP="002827F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7F2081" wp14:editId="3A4AA11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760730</wp:posOffset>
                      </wp:positionV>
                      <wp:extent cx="3200400" cy="685800"/>
                      <wp:effectExtent l="0" t="0" r="0" b="0"/>
                      <wp:wrapSquare wrapText="bothSides"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90765" w14:textId="6E918DC0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 w:rsidR="007E01A1">
                                    <w:rPr>
                                      <w:sz w:val="32"/>
                                    </w:rPr>
                                    <w:t>ELIMINAR TU PRODUCTO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F2081" id="Cuadro de texto 12" o:spid="_x0000_s1036" type="#_x0000_t202" style="position:absolute;left:0;text-align:left;margin-left:18.1pt;margin-top:59.9pt;width:252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" filled="f" stroked="f">
                      <v:textbox>
                        <w:txbxContent>
                          <w:p w14:paraId="2B090765" w14:textId="6E918DC0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 w:rsidR="007E01A1">
                              <w:rPr>
                                <w:sz w:val="32"/>
                              </w:rPr>
                              <w:t>ELIMINAR TU PRODUCTO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41C4A" w:rsidRPr="00DE58E8">
              <w:rPr>
                <w:rFonts w:ascii="Georgia" w:hAnsi="Georgia"/>
                <w:sz w:val="28"/>
              </w:rPr>
              <w:t xml:space="preserve">Caso: </w:t>
            </w:r>
            <w:r w:rsidR="00141C4A">
              <w:rPr>
                <w:rFonts w:ascii="Georgia" w:hAnsi="Georgia"/>
                <w:sz w:val="28"/>
              </w:rPr>
              <w:t>54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41C4A" w:rsidRPr="00E11847" w14:paraId="4D2F879E" w14:textId="77777777" w:rsidTr="002827F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2B070090" w14:textId="77777777" w:rsidR="00141C4A" w:rsidRPr="00E11847" w:rsidRDefault="00141C4A" w:rsidP="002827F8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46AD666F" w14:textId="77777777" w:rsidR="00141C4A" w:rsidRDefault="00141C4A" w:rsidP="002827F8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053F8D2A" w14:textId="77777777" w:rsidR="00141C4A" w:rsidRPr="00E11847" w:rsidRDefault="00141C4A" w:rsidP="002827F8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721739C1" w14:textId="1377E240" w:rsidR="00141C4A" w:rsidRPr="001E2D17" w:rsidRDefault="00141C4A" w:rsidP="002827F8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rPr>
                      <w:rFonts w:ascii="Georgia" w:hAnsi="Georgia"/>
                      <w:b w:val="0"/>
                    </w:rPr>
                    <w:t>“</w:t>
                  </w:r>
                  <w:r w:rsidR="007E01A1" w:rsidRPr="007E01A1">
                    <w:rPr>
                      <w:rFonts w:ascii="Georgia" w:hAnsi="Georgia"/>
                      <w:b w:val="0"/>
                    </w:rPr>
                    <w:t xml:space="preserve">El sistema permitirá al usuario borrar </w:t>
                  </w:r>
                  <w:proofErr w:type="spellStart"/>
                  <w:r w:rsidR="007E01A1" w:rsidRPr="007E01A1">
                    <w:rPr>
                      <w:rFonts w:ascii="Georgia" w:hAnsi="Georgia"/>
                      <w:b w:val="0"/>
                    </w:rPr>
                    <w:t>produtos</w:t>
                  </w:r>
                  <w:proofErr w:type="spellEnd"/>
                  <w:r w:rsidR="007E01A1" w:rsidRPr="007E01A1">
                    <w:rPr>
                      <w:rFonts w:ascii="Georgia" w:hAnsi="Georgia"/>
                      <w:b w:val="0"/>
                    </w:rPr>
                    <w:t xml:space="preserve"> que </w:t>
                  </w:r>
                  <w:proofErr w:type="spellStart"/>
                  <w:r w:rsidR="007E01A1" w:rsidRPr="007E01A1">
                    <w:rPr>
                      <w:rFonts w:ascii="Georgia" w:hAnsi="Georgia"/>
                      <w:b w:val="0"/>
                    </w:rPr>
                    <w:t>estan</w:t>
                  </w:r>
                  <w:proofErr w:type="spellEnd"/>
                  <w:r w:rsidR="007E01A1" w:rsidRPr="007E01A1">
                    <w:rPr>
                      <w:rFonts w:ascii="Georgia" w:hAnsi="Georgia"/>
                      <w:b w:val="0"/>
                    </w:rPr>
                    <w:t xml:space="preserve"> en su catalogo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000F957B" w14:textId="77777777" w:rsidR="00141C4A" w:rsidRPr="00E71853" w:rsidRDefault="00141C4A" w:rsidP="002827F8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70E6469A" w14:textId="77777777" w:rsidR="00141C4A" w:rsidRPr="00E11847" w:rsidRDefault="00141C4A" w:rsidP="002827F8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3372A1D3" w14:textId="77777777" w:rsidR="00141C4A" w:rsidRPr="00E11847" w:rsidRDefault="00141C4A" w:rsidP="002827F8">
            <w:pPr>
              <w:rPr>
                <w:rFonts w:ascii="Georgia" w:hAnsi="Georgia"/>
              </w:rPr>
            </w:pPr>
          </w:p>
        </w:tc>
      </w:tr>
    </w:tbl>
    <w:p w14:paraId="36797107" w14:textId="77777777" w:rsidR="00141C4A" w:rsidRDefault="00141C4A" w:rsidP="00141C4A">
      <w:pPr>
        <w:pStyle w:val="NoSpacing"/>
        <w:rPr>
          <w:rFonts w:ascii="Georgia" w:hAnsi="Georgia"/>
        </w:rPr>
      </w:pPr>
    </w:p>
    <w:p w14:paraId="0AB590D9" w14:textId="77777777" w:rsidR="009F083F" w:rsidRDefault="009F083F" w:rsidP="009F083F">
      <w:pPr>
        <w:pStyle w:val="NoSpacing"/>
        <w:rPr>
          <w:rFonts w:ascii="Georgia" w:hAnsi="Georgi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7E01A1" w:rsidRPr="00E71853" w14:paraId="2F4CC297" w14:textId="77777777" w:rsidTr="001C6CA5">
        <w:tc>
          <w:tcPr>
            <w:tcW w:w="10312" w:type="dxa"/>
            <w:gridSpan w:val="2"/>
          </w:tcPr>
          <w:p w14:paraId="4030E84E" w14:textId="77777777" w:rsidR="007E01A1" w:rsidRPr="00E71853" w:rsidRDefault="007E01A1" w:rsidP="001C6CA5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7E01A1" w:rsidRPr="00E71853" w14:paraId="6FF6544D" w14:textId="77777777" w:rsidTr="001C6CA5">
        <w:trPr>
          <w:trHeight w:val="358"/>
        </w:trPr>
        <w:tc>
          <w:tcPr>
            <w:tcW w:w="5156" w:type="dxa"/>
          </w:tcPr>
          <w:p w14:paraId="2ED1F4EC" w14:textId="77777777" w:rsidR="007E01A1" w:rsidRPr="00E71853" w:rsidRDefault="007E01A1" w:rsidP="001C6CA5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47ADC1F3" w14:textId="77777777" w:rsidR="007E01A1" w:rsidRPr="00E71853" w:rsidRDefault="007E01A1" w:rsidP="001C6CA5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7E01A1" w:rsidRPr="00E71853" w14:paraId="419FDE62" w14:textId="77777777" w:rsidTr="001C6CA5">
        <w:tc>
          <w:tcPr>
            <w:tcW w:w="5156" w:type="dxa"/>
          </w:tcPr>
          <w:p w14:paraId="580D03AF" w14:textId="535FAA26" w:rsidR="007E01A1" w:rsidRPr="00E71853" w:rsidRDefault="007E01A1" w:rsidP="007E01A1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1.- El usuario selecciona eliminar</w:t>
            </w:r>
            <w:r>
              <w:rPr>
                <w:rFonts w:ascii="Georgia" w:hAnsi="Georgia"/>
                <w:sz w:val="22"/>
              </w:rPr>
              <w:t xml:space="preserve"> producto</w:t>
            </w:r>
          </w:p>
        </w:tc>
        <w:tc>
          <w:tcPr>
            <w:tcW w:w="5156" w:type="dxa"/>
          </w:tcPr>
          <w:p w14:paraId="06533834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76256121" w14:textId="77777777" w:rsidTr="001C6CA5">
        <w:tc>
          <w:tcPr>
            <w:tcW w:w="5156" w:type="dxa"/>
          </w:tcPr>
          <w:p w14:paraId="2D2337FC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3B2784FB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2B2367B2" w14:textId="77777777" w:rsidTr="001C6CA5">
        <w:trPr>
          <w:trHeight w:val="260"/>
        </w:trPr>
        <w:tc>
          <w:tcPr>
            <w:tcW w:w="5156" w:type="dxa"/>
          </w:tcPr>
          <w:p w14:paraId="130C27ED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5464692B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7E01A1" w:rsidRPr="00E71853" w14:paraId="151BF62F" w14:textId="77777777" w:rsidTr="001C6CA5">
        <w:trPr>
          <w:trHeight w:val="288"/>
        </w:trPr>
        <w:tc>
          <w:tcPr>
            <w:tcW w:w="5156" w:type="dxa"/>
          </w:tcPr>
          <w:p w14:paraId="084DDFAD" w14:textId="6A3A8E8E" w:rsidR="007E01A1" w:rsidRDefault="007E01A1" w:rsidP="00B86CC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4.-El sistema notifica al usuario que va a </w:t>
            </w:r>
            <w:r w:rsidR="00B86CC3">
              <w:rPr>
                <w:rFonts w:ascii="Georgia" w:hAnsi="Georgia"/>
                <w:sz w:val="22"/>
              </w:rPr>
              <w:t>eliminar el producto</w:t>
            </w:r>
          </w:p>
        </w:tc>
        <w:tc>
          <w:tcPr>
            <w:tcW w:w="5156" w:type="dxa"/>
          </w:tcPr>
          <w:p w14:paraId="2E8A9251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627B11C5" w14:textId="77777777" w:rsidTr="001C6CA5">
        <w:trPr>
          <w:trHeight w:val="288"/>
        </w:trPr>
        <w:tc>
          <w:tcPr>
            <w:tcW w:w="5156" w:type="dxa"/>
          </w:tcPr>
          <w:p w14:paraId="6CC02ADC" w14:textId="76A3D2C6" w:rsidR="007E01A1" w:rsidRDefault="007E01A1" w:rsidP="00B86CC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5.-</w:t>
            </w:r>
            <w:r w:rsidR="00B86CC3">
              <w:rPr>
                <w:rFonts w:ascii="Georgia" w:hAnsi="Georgia"/>
                <w:sz w:val="22"/>
              </w:rPr>
              <w:t>El usuario selecciona eliminar producto</w:t>
            </w:r>
          </w:p>
        </w:tc>
        <w:tc>
          <w:tcPr>
            <w:tcW w:w="5156" w:type="dxa"/>
          </w:tcPr>
          <w:p w14:paraId="23392632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5C9C2ADF" w14:textId="77777777" w:rsidTr="001C6CA5">
        <w:trPr>
          <w:trHeight w:val="288"/>
        </w:trPr>
        <w:tc>
          <w:tcPr>
            <w:tcW w:w="5156" w:type="dxa"/>
          </w:tcPr>
          <w:p w14:paraId="2665A8F4" w14:textId="77777777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6.-El sistema carga mensaje de confirmación</w:t>
            </w:r>
          </w:p>
        </w:tc>
        <w:tc>
          <w:tcPr>
            <w:tcW w:w="5156" w:type="dxa"/>
          </w:tcPr>
          <w:p w14:paraId="250F722F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135CE4A5" w14:textId="77777777" w:rsidTr="001C6CA5">
        <w:trPr>
          <w:trHeight w:val="540"/>
        </w:trPr>
        <w:tc>
          <w:tcPr>
            <w:tcW w:w="5156" w:type="dxa"/>
          </w:tcPr>
          <w:p w14:paraId="6E2596E2" w14:textId="77777777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usuario selecciona “si” en mensaje de confirmación</w:t>
            </w:r>
          </w:p>
        </w:tc>
        <w:tc>
          <w:tcPr>
            <w:tcW w:w="5156" w:type="dxa"/>
          </w:tcPr>
          <w:p w14:paraId="331A4F31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7.1.-El usuario selecciona “no” en mensaje de confirmación y finaliza el caso de uso </w:t>
            </w:r>
          </w:p>
        </w:tc>
      </w:tr>
      <w:tr w:rsidR="007E01A1" w:rsidRPr="00E71853" w14:paraId="6CC9D2E0" w14:textId="77777777" w:rsidTr="001C6CA5">
        <w:trPr>
          <w:trHeight w:val="288"/>
        </w:trPr>
        <w:tc>
          <w:tcPr>
            <w:tcW w:w="5156" w:type="dxa"/>
          </w:tcPr>
          <w:p w14:paraId="6DBC393F" w14:textId="02FBD26B" w:rsidR="007E01A1" w:rsidRDefault="007E01A1" w:rsidP="00B86CC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 El sistema elimina </w:t>
            </w:r>
            <w:r w:rsidR="00B86CC3">
              <w:rPr>
                <w:rFonts w:ascii="Georgia" w:hAnsi="Georgia"/>
                <w:sz w:val="22"/>
              </w:rPr>
              <w:t>el producto</w:t>
            </w:r>
            <w:r>
              <w:rPr>
                <w:rFonts w:ascii="Georgia" w:hAnsi="Georgia"/>
                <w:sz w:val="22"/>
              </w:rPr>
              <w:t xml:space="preserve"> y todos sus vínculos</w:t>
            </w:r>
          </w:p>
        </w:tc>
        <w:tc>
          <w:tcPr>
            <w:tcW w:w="5156" w:type="dxa"/>
          </w:tcPr>
          <w:p w14:paraId="68ED25A3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062AEC78" w14:textId="77777777" w:rsidTr="001C6CA5">
        <w:trPr>
          <w:trHeight w:val="288"/>
        </w:trPr>
        <w:tc>
          <w:tcPr>
            <w:tcW w:w="5156" w:type="dxa"/>
          </w:tcPr>
          <w:p w14:paraId="15ABD476" w14:textId="175BD1DE" w:rsidR="007E01A1" w:rsidRDefault="007E01A1" w:rsidP="00B86CC3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9.- El sistema da retroalimentación de q</w:t>
            </w:r>
            <w:r w:rsidR="00B86CC3">
              <w:rPr>
                <w:rFonts w:ascii="Georgia" w:hAnsi="Georgia"/>
                <w:sz w:val="22"/>
              </w:rPr>
              <w:t>ue se eliminó el producto</w:t>
            </w:r>
            <w:r>
              <w:rPr>
                <w:rFonts w:ascii="Georgia" w:hAnsi="Georgia"/>
                <w:sz w:val="22"/>
              </w:rPr>
              <w:t xml:space="preserve"> correctamente</w:t>
            </w:r>
          </w:p>
        </w:tc>
        <w:tc>
          <w:tcPr>
            <w:tcW w:w="5156" w:type="dxa"/>
          </w:tcPr>
          <w:p w14:paraId="7C027AB8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7E01A1" w:rsidRPr="00E71853" w14:paraId="73E8ECB0" w14:textId="77777777" w:rsidTr="001C6CA5">
        <w:trPr>
          <w:trHeight w:val="288"/>
        </w:trPr>
        <w:tc>
          <w:tcPr>
            <w:tcW w:w="5156" w:type="dxa"/>
          </w:tcPr>
          <w:p w14:paraId="37BE6261" w14:textId="77777777" w:rsidR="007E01A1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10.-El usuario acepta la retroalimentación</w:t>
            </w:r>
          </w:p>
        </w:tc>
        <w:tc>
          <w:tcPr>
            <w:tcW w:w="5156" w:type="dxa"/>
          </w:tcPr>
          <w:p w14:paraId="1DD0F237" w14:textId="77777777" w:rsidR="007E01A1" w:rsidRPr="00E71853" w:rsidRDefault="007E01A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71324FBE" w14:textId="77777777" w:rsidR="00141C4A" w:rsidRDefault="00141C4A" w:rsidP="00141C4A">
      <w:pPr>
        <w:pStyle w:val="NoSpacing"/>
        <w:rPr>
          <w:rFonts w:ascii="Georgia" w:hAnsi="Georgia"/>
          <w:sz w:val="22"/>
        </w:rPr>
      </w:pPr>
    </w:p>
    <w:p w14:paraId="16DE17FA" w14:textId="77777777" w:rsidR="001119E0" w:rsidRDefault="001119E0" w:rsidP="00141C4A">
      <w:pPr>
        <w:pStyle w:val="NoSpacing"/>
        <w:rPr>
          <w:rFonts w:ascii="Georgia" w:hAnsi="Georgia"/>
          <w:sz w:val="22"/>
        </w:rPr>
      </w:pPr>
    </w:p>
    <w:p w14:paraId="614A7E7A" w14:textId="77777777" w:rsidR="001119E0" w:rsidRDefault="001119E0" w:rsidP="00141C4A">
      <w:pPr>
        <w:pStyle w:val="NoSpacing"/>
        <w:rPr>
          <w:rFonts w:ascii="Georgia" w:hAnsi="Georgia"/>
          <w:sz w:val="22"/>
        </w:rPr>
      </w:pPr>
    </w:p>
    <w:p w14:paraId="7A6CAD7E" w14:textId="77777777" w:rsidR="001119E0" w:rsidRDefault="001119E0" w:rsidP="00141C4A">
      <w:pPr>
        <w:pStyle w:val="NoSpacing"/>
        <w:rPr>
          <w:rFonts w:ascii="Georgia" w:hAnsi="Georgia"/>
          <w:sz w:val="22"/>
        </w:rPr>
      </w:pPr>
    </w:p>
    <w:p w14:paraId="2533D8AF" w14:textId="77777777" w:rsidR="00141C4A" w:rsidRPr="0050038A" w:rsidRDefault="00141C4A" w:rsidP="00141C4A">
      <w:pPr>
        <w:pStyle w:val="NoSpacing"/>
        <w:rPr>
          <w:rFonts w:ascii="Georgia" w:hAnsi="Georgia"/>
          <w:sz w:val="22"/>
          <w:lang w:val="es-ES_tradnl"/>
        </w:rPr>
      </w:pPr>
    </w:p>
    <w:p w14:paraId="602F7FA9" w14:textId="603788EC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 w:rsidR="00B86CC3">
        <w:rPr>
          <w:rFonts w:ascii="Georgia" w:hAnsi="Georgia"/>
          <w:b/>
          <w:bCs/>
          <w:sz w:val="22"/>
          <w:lang w:val="es-ES_tradnl"/>
        </w:rPr>
        <w:t>Ninguno</w:t>
      </w:r>
    </w:p>
    <w:p w14:paraId="194162E5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7C7B9F43" w14:textId="77777777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2D99D6C3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01D0AF6A" w14:textId="77777777" w:rsidR="00CB09BB" w:rsidRPr="0050038A" w:rsidRDefault="00CB09BB" w:rsidP="00CB09BB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3DE62E4E" w14:textId="77777777" w:rsidR="00CB09BB" w:rsidRDefault="00CB09BB" w:rsidP="00CB09BB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428B340A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47FE5515" w14:textId="77777777" w:rsidR="00B86CC3" w:rsidRDefault="00B86CC3" w:rsidP="00B86CC3">
      <w:pPr>
        <w:pStyle w:val="NoSpacing"/>
        <w:numPr>
          <w:ilvl w:val="0"/>
          <w:numId w:val="6"/>
        </w:numPr>
        <w:rPr>
          <w:rFonts w:ascii="Georgia" w:hAnsi="Georgia"/>
          <w:sz w:val="22"/>
          <w:lang w:val="es-ES_tradnl"/>
        </w:rPr>
      </w:pPr>
      <w:r w:rsidRPr="00DE50E2">
        <w:rPr>
          <w:rFonts w:ascii="Georgia" w:hAnsi="Georgia"/>
          <w:sz w:val="22"/>
          <w:lang w:val="es-ES_tradnl"/>
        </w:rPr>
        <w:t>Ser usuario registrado</w:t>
      </w:r>
    </w:p>
    <w:p w14:paraId="0312EFAF" w14:textId="77777777" w:rsidR="00B86CC3" w:rsidRDefault="00B86CC3" w:rsidP="00B86CC3">
      <w:pPr>
        <w:pStyle w:val="NoSpacing"/>
        <w:numPr>
          <w:ilvl w:val="0"/>
          <w:numId w:val="6"/>
        </w:numPr>
        <w:rPr>
          <w:rFonts w:ascii="Georgia" w:hAnsi="Georgia"/>
          <w:sz w:val="22"/>
          <w:lang w:val="es-ES_tradnl"/>
        </w:rPr>
      </w:pPr>
      <w:r w:rsidRPr="00DE50E2">
        <w:rPr>
          <w:rFonts w:ascii="Georgia" w:hAnsi="Georgia"/>
          <w:sz w:val="22"/>
          <w:lang w:val="es-ES_tradnl"/>
        </w:rPr>
        <w:t>Haber iniciado sesión y tener sesión activa</w:t>
      </w:r>
    </w:p>
    <w:p w14:paraId="326200AC" w14:textId="72BD5AE6" w:rsidR="00CB09BB" w:rsidRDefault="00B86CC3" w:rsidP="00CB09BB">
      <w:pPr>
        <w:pStyle w:val="NoSpacing"/>
        <w:numPr>
          <w:ilvl w:val="0"/>
          <w:numId w:val="6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Tener por lo menos un producto en tu catalogo</w:t>
      </w:r>
    </w:p>
    <w:p w14:paraId="287931A4" w14:textId="77777777" w:rsidR="00CB09BB" w:rsidRPr="0050038A" w:rsidRDefault="00CB09BB" w:rsidP="00CB09BB">
      <w:pPr>
        <w:pStyle w:val="NoSpacing"/>
        <w:ind w:left="720"/>
        <w:rPr>
          <w:rFonts w:ascii="Georgia" w:hAnsi="Georgia"/>
          <w:sz w:val="22"/>
          <w:lang w:val="es-ES_tradnl"/>
        </w:rPr>
      </w:pPr>
    </w:p>
    <w:p w14:paraId="45B62DE2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790B204C" w14:textId="77777777" w:rsidR="00CB09BB" w:rsidRPr="0050038A" w:rsidRDefault="00CB09BB" w:rsidP="00CB09BB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3AE304B6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323892C2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431F9B4D" w14:textId="77777777" w:rsidR="00141C4A" w:rsidRPr="0050038A" w:rsidRDefault="00141C4A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2E95B31D" w14:textId="77777777" w:rsidR="00141C4A" w:rsidRPr="0050038A" w:rsidRDefault="00141C4A" w:rsidP="00141C4A">
      <w:pPr>
        <w:pStyle w:val="NoSpacing"/>
        <w:rPr>
          <w:rFonts w:ascii="Georgia" w:hAnsi="Georgia"/>
          <w:sz w:val="22"/>
          <w:lang w:val="es-ES_tradnl"/>
        </w:rPr>
      </w:pPr>
    </w:p>
    <w:p w14:paraId="400526B8" w14:textId="77777777" w:rsidR="00141C4A" w:rsidRDefault="00141C4A" w:rsidP="00141C4A">
      <w:pPr>
        <w:pStyle w:val="NoSpacing"/>
        <w:rPr>
          <w:rFonts w:ascii="Georgia" w:hAnsi="Georgia"/>
          <w:sz w:val="22"/>
        </w:rPr>
      </w:pPr>
    </w:p>
    <w:p w14:paraId="4B97AA34" w14:textId="77777777" w:rsidR="0050038A" w:rsidRDefault="0050038A" w:rsidP="004670DD">
      <w:pPr>
        <w:pStyle w:val="NoSpacing"/>
        <w:rPr>
          <w:rFonts w:ascii="Georgia" w:hAnsi="Georgia"/>
          <w:sz w:val="22"/>
        </w:rPr>
      </w:pPr>
    </w:p>
    <w:p w14:paraId="32FBF38C" w14:textId="1554A117" w:rsidR="00853314" w:rsidRDefault="00853314">
      <w:pPr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853314" w:rsidRPr="00E11847" w14:paraId="0E5F4258" w14:textId="77777777" w:rsidTr="002827F8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p w14:paraId="2F19B414" w14:textId="0200E1F3" w:rsidR="00853314" w:rsidRPr="00E11847" w:rsidRDefault="00667C06" w:rsidP="00C07BC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sz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403D94" wp14:editId="2A802CC2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643890</wp:posOffset>
                      </wp:positionV>
                      <wp:extent cx="3200400" cy="685800"/>
                      <wp:effectExtent l="0" t="0" r="0" b="0"/>
                      <wp:wrapSquare wrapText="bothSides"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12B8EF" w14:textId="5F730065" w:rsidR="00C32521" w:rsidRPr="00667C06" w:rsidRDefault="00C32521" w:rsidP="00667C0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“</w:t>
                                  </w:r>
                                  <w:r w:rsidR="00C07BC1">
                                    <w:rPr>
                                      <w:sz w:val="32"/>
                                    </w:rPr>
                                    <w:t>ELIMINAR RANGO DEL PRODUCTO</w:t>
                                  </w:r>
                                  <w:r>
                                    <w:rPr>
                                      <w:sz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03D94" id="Cuadro de texto 13" o:spid="_x0000_s1037" type="#_x0000_t202" style="position:absolute;left:0;text-align:left;margin-left:9.05pt;margin-top:50.7pt;width:252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" filled="f" stroked="f">
                      <v:textbox>
                        <w:txbxContent>
                          <w:p w14:paraId="5C12B8EF" w14:textId="5F730065" w:rsidR="00C32521" w:rsidRPr="00667C06" w:rsidRDefault="00C32521" w:rsidP="00667C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  <w:r w:rsidR="00C07BC1">
                              <w:rPr>
                                <w:sz w:val="32"/>
                              </w:rPr>
                              <w:t>ELIMINAR RANGO DEL PRODUCTO</w:t>
                            </w:r>
                            <w:r>
                              <w:rPr>
                                <w:sz w:val="32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53314" w:rsidRPr="00DE58E8">
              <w:rPr>
                <w:rFonts w:ascii="Georgia" w:hAnsi="Georgia"/>
                <w:sz w:val="28"/>
              </w:rPr>
              <w:t xml:space="preserve">Caso: </w:t>
            </w:r>
            <w:r w:rsidR="00C07BC1">
              <w:rPr>
                <w:rFonts w:ascii="Georgia" w:hAnsi="Georgia"/>
                <w:sz w:val="28"/>
              </w:rPr>
              <w:t>40</w:t>
            </w:r>
          </w:p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853314" w:rsidRPr="00E11847" w14:paraId="0A6E89BC" w14:textId="77777777" w:rsidTr="002827F8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081E2A9A" w14:textId="77777777" w:rsidR="00853314" w:rsidRPr="00E11847" w:rsidRDefault="00853314" w:rsidP="002827F8">
                  <w:pPr>
                    <w:pStyle w:val="Heading2"/>
                    <w:jc w:val="left"/>
                    <w:rPr>
                      <w:rFonts w:ascii="Georgia" w:hAnsi="Georgia"/>
                    </w:rPr>
                  </w:pPr>
                </w:p>
                <w:p w14:paraId="0855066D" w14:textId="77777777" w:rsidR="00853314" w:rsidRDefault="00853314" w:rsidP="002827F8">
                  <w:pPr>
                    <w:pStyle w:val="Heading3"/>
                    <w:rPr>
                      <w:rFonts w:ascii="Georgia" w:hAnsi="Georgia"/>
                      <w:b w:val="0"/>
                    </w:rPr>
                  </w:pPr>
                  <w:r>
                    <w:rPr>
                      <w:rFonts w:ascii="Georgia" w:hAnsi="Georgia"/>
                    </w:rPr>
                    <w:t xml:space="preserve">Actores: </w:t>
                  </w:r>
                  <w:r w:rsidRPr="00E71853">
                    <w:rPr>
                      <w:rFonts w:ascii="Georgia" w:hAnsi="Georgia"/>
                      <w:b w:val="0"/>
                    </w:rPr>
                    <w:t>“Usuario”</w:t>
                  </w:r>
                </w:p>
                <w:p w14:paraId="40E44B14" w14:textId="77777777" w:rsidR="00853314" w:rsidRPr="00E11847" w:rsidRDefault="00853314" w:rsidP="002827F8">
                  <w:pPr>
                    <w:pStyle w:val="Heading3"/>
                    <w:rPr>
                      <w:rFonts w:ascii="Georgia" w:hAnsi="Georgia"/>
                    </w:rPr>
                  </w:pPr>
                </w:p>
                <w:p w14:paraId="1121230C" w14:textId="3FCF7DDF" w:rsidR="00853314" w:rsidRPr="001E2D17" w:rsidRDefault="00853314" w:rsidP="002827F8">
                  <w:pPr>
                    <w:pStyle w:val="Heading3"/>
                    <w:rPr>
                      <w:rFonts w:ascii="Georgia" w:hAnsi="Georgia"/>
                      <w:b w:val="0"/>
                      <w:lang w:val="es-ES_tradnl"/>
                    </w:rPr>
                  </w:pPr>
                  <w:r>
                    <w:rPr>
                      <w:rFonts w:ascii="Georgia" w:hAnsi="Georgia"/>
                    </w:rPr>
                    <w:t>Descripción:</w:t>
                  </w:r>
                  <w:r w:rsidRPr="004E268B">
                    <w:rPr>
                      <w:rFonts w:ascii="Georgia" w:hAnsi="Georgia"/>
                      <w:b w:val="0"/>
                    </w:rPr>
                    <w:t xml:space="preserve"> </w:t>
                  </w:r>
                  <w:r>
                    <w:rPr>
                      <w:rFonts w:ascii="Georgia" w:hAnsi="Georgia"/>
                      <w:b w:val="0"/>
                    </w:rPr>
                    <w:t>“</w:t>
                  </w:r>
                  <w:r w:rsidR="00C07BC1" w:rsidRPr="00C07BC1">
                    <w:rPr>
                      <w:rFonts w:ascii="Georgia" w:hAnsi="Georgia"/>
                      <w:b w:val="0"/>
                    </w:rPr>
                    <w:t xml:space="preserve">El usuario puede eliminar por completo el rango de su producto </w:t>
                  </w:r>
                  <w:r w:rsidRPr="001E2D17">
                    <w:rPr>
                      <w:rFonts w:ascii="Georgia" w:hAnsi="Georgia"/>
                      <w:b w:val="0"/>
                      <w:lang w:val="es-ES_tradnl"/>
                    </w:rPr>
                    <w:t>“</w:t>
                  </w:r>
                </w:p>
                <w:p w14:paraId="3F4A4299" w14:textId="77777777" w:rsidR="00853314" w:rsidRPr="00E71853" w:rsidRDefault="00853314" w:rsidP="002827F8">
                  <w:pPr>
                    <w:pStyle w:val="Heading3"/>
                    <w:rPr>
                      <w:rFonts w:ascii="Georgia" w:hAnsi="Georgia"/>
                      <w:lang w:val="es-ES_tradnl"/>
                    </w:rPr>
                  </w:pPr>
                </w:p>
                <w:p w14:paraId="1EE9CD1D" w14:textId="77777777" w:rsidR="00853314" w:rsidRPr="00E11847" w:rsidRDefault="00853314" w:rsidP="002827F8">
                  <w:pPr>
                    <w:pStyle w:val="Heading3"/>
                    <w:rPr>
                      <w:rFonts w:ascii="Georgia" w:hAnsi="Georgia"/>
                    </w:rPr>
                  </w:pPr>
                </w:p>
              </w:tc>
            </w:tr>
          </w:tbl>
          <w:p w14:paraId="4DA6AD9D" w14:textId="77777777" w:rsidR="00853314" w:rsidRPr="00E11847" w:rsidRDefault="00853314" w:rsidP="002827F8">
            <w:pPr>
              <w:rPr>
                <w:rFonts w:ascii="Georgia" w:hAnsi="Georgia"/>
              </w:rPr>
            </w:pPr>
          </w:p>
        </w:tc>
      </w:tr>
    </w:tbl>
    <w:p w14:paraId="7780E96E" w14:textId="77777777" w:rsidR="00853314" w:rsidRDefault="00853314" w:rsidP="00853314">
      <w:pPr>
        <w:pStyle w:val="NoSpacing"/>
        <w:rPr>
          <w:rFonts w:ascii="Georgia" w:hAnsi="Georgia"/>
        </w:rPr>
      </w:pPr>
    </w:p>
    <w:p w14:paraId="27881B65" w14:textId="77777777" w:rsidR="00853314" w:rsidRDefault="00853314" w:rsidP="00853314">
      <w:pPr>
        <w:pStyle w:val="NoSpacing"/>
        <w:rPr>
          <w:rFonts w:ascii="Georgia" w:hAnsi="Georgia"/>
          <w:sz w:val="22"/>
        </w:rPr>
      </w:pPr>
    </w:p>
    <w:p w14:paraId="40563EEC" w14:textId="77777777" w:rsidR="00853314" w:rsidRDefault="00853314" w:rsidP="00853314">
      <w:pPr>
        <w:pStyle w:val="NoSpacing"/>
        <w:rPr>
          <w:rFonts w:ascii="Georgia" w:hAnsi="Georgi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6"/>
        <w:gridCol w:w="5156"/>
      </w:tblGrid>
      <w:tr w:rsidR="00C07BC1" w:rsidRPr="00E71853" w14:paraId="0E7BF2BF" w14:textId="77777777" w:rsidTr="001C6CA5">
        <w:tc>
          <w:tcPr>
            <w:tcW w:w="10312" w:type="dxa"/>
            <w:gridSpan w:val="2"/>
          </w:tcPr>
          <w:p w14:paraId="5B05F459" w14:textId="77777777" w:rsidR="00C07BC1" w:rsidRPr="00E71853" w:rsidRDefault="00C07BC1" w:rsidP="001C6CA5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Flujo de Eventos</w:t>
            </w:r>
          </w:p>
        </w:tc>
      </w:tr>
      <w:tr w:rsidR="00C07BC1" w:rsidRPr="00E71853" w14:paraId="0E3E9331" w14:textId="77777777" w:rsidTr="001C6CA5">
        <w:trPr>
          <w:trHeight w:val="358"/>
        </w:trPr>
        <w:tc>
          <w:tcPr>
            <w:tcW w:w="5156" w:type="dxa"/>
          </w:tcPr>
          <w:p w14:paraId="441C38E4" w14:textId="77777777" w:rsidR="00C07BC1" w:rsidRPr="00E71853" w:rsidRDefault="00C07BC1" w:rsidP="001C6CA5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Curso Normal</w:t>
            </w:r>
          </w:p>
        </w:tc>
        <w:tc>
          <w:tcPr>
            <w:tcW w:w="5156" w:type="dxa"/>
          </w:tcPr>
          <w:p w14:paraId="09BF62D1" w14:textId="77777777" w:rsidR="00C07BC1" w:rsidRPr="00E71853" w:rsidRDefault="00C07BC1" w:rsidP="001C6CA5">
            <w:pPr>
              <w:pStyle w:val="NoSpacing"/>
              <w:rPr>
                <w:rFonts w:ascii="Georgia" w:hAnsi="Georgia"/>
                <w:b/>
                <w:sz w:val="24"/>
              </w:rPr>
            </w:pPr>
            <w:r w:rsidRPr="00E71853">
              <w:rPr>
                <w:rFonts w:ascii="Georgia" w:hAnsi="Georgia"/>
                <w:b/>
                <w:sz w:val="24"/>
              </w:rPr>
              <w:t>Alternativas</w:t>
            </w:r>
          </w:p>
        </w:tc>
      </w:tr>
      <w:tr w:rsidR="00C07BC1" w:rsidRPr="00E71853" w14:paraId="263CBF90" w14:textId="77777777" w:rsidTr="001C6CA5">
        <w:tc>
          <w:tcPr>
            <w:tcW w:w="5156" w:type="dxa"/>
          </w:tcPr>
          <w:p w14:paraId="11A1792C" w14:textId="55E732DE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1.- El usuario selecciona eliminar </w:t>
            </w:r>
            <w:r w:rsidR="00C40D13">
              <w:rPr>
                <w:rFonts w:ascii="Georgia" w:hAnsi="Georgia"/>
                <w:sz w:val="22"/>
              </w:rPr>
              <w:t xml:space="preserve">rango del </w:t>
            </w:r>
            <w:r>
              <w:rPr>
                <w:rFonts w:ascii="Georgia" w:hAnsi="Georgia"/>
                <w:sz w:val="22"/>
              </w:rPr>
              <w:t>producto</w:t>
            </w:r>
          </w:p>
        </w:tc>
        <w:tc>
          <w:tcPr>
            <w:tcW w:w="5156" w:type="dxa"/>
          </w:tcPr>
          <w:p w14:paraId="7AB25390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07BC1" w:rsidRPr="00E71853" w14:paraId="66075A04" w14:textId="77777777" w:rsidTr="001C6CA5">
        <w:tc>
          <w:tcPr>
            <w:tcW w:w="5156" w:type="dxa"/>
          </w:tcPr>
          <w:p w14:paraId="038DC1B8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2.- El sistema obtiene los datos de la sesión del alumno por medio del catálogo de los usuarios</w:t>
            </w:r>
          </w:p>
        </w:tc>
        <w:tc>
          <w:tcPr>
            <w:tcW w:w="5156" w:type="dxa"/>
          </w:tcPr>
          <w:p w14:paraId="704D717A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07BC1" w:rsidRPr="00E71853" w14:paraId="08BDCD47" w14:textId="77777777" w:rsidTr="001C6CA5">
        <w:trPr>
          <w:trHeight w:val="260"/>
        </w:trPr>
        <w:tc>
          <w:tcPr>
            <w:tcW w:w="5156" w:type="dxa"/>
          </w:tcPr>
          <w:p w14:paraId="43153FAB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3.- El sistema confirma si la sesión estaba activa</w:t>
            </w:r>
          </w:p>
        </w:tc>
        <w:tc>
          <w:tcPr>
            <w:tcW w:w="5156" w:type="dxa"/>
          </w:tcPr>
          <w:p w14:paraId="21385266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3.1.- El usuario no está activo y el caso de uso finaliza</w:t>
            </w:r>
          </w:p>
        </w:tc>
      </w:tr>
      <w:tr w:rsidR="00C07BC1" w:rsidRPr="00E71853" w14:paraId="6FE88E94" w14:textId="77777777" w:rsidTr="001C6CA5">
        <w:trPr>
          <w:trHeight w:val="288"/>
        </w:trPr>
        <w:tc>
          <w:tcPr>
            <w:tcW w:w="5156" w:type="dxa"/>
          </w:tcPr>
          <w:p w14:paraId="7478D570" w14:textId="21975B5F" w:rsidR="00C07BC1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4.-El sistema notifica al usuario que va a eliminar el </w:t>
            </w:r>
            <w:r w:rsidR="00C40D13">
              <w:rPr>
                <w:rFonts w:ascii="Georgia" w:hAnsi="Georgia"/>
                <w:sz w:val="22"/>
              </w:rPr>
              <w:t xml:space="preserve">rango del </w:t>
            </w:r>
            <w:r>
              <w:rPr>
                <w:rFonts w:ascii="Georgia" w:hAnsi="Georgia"/>
                <w:sz w:val="22"/>
              </w:rPr>
              <w:t>producto</w:t>
            </w:r>
          </w:p>
        </w:tc>
        <w:tc>
          <w:tcPr>
            <w:tcW w:w="5156" w:type="dxa"/>
          </w:tcPr>
          <w:p w14:paraId="5AA10FD0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07BC1" w:rsidRPr="00E71853" w14:paraId="04EF8960" w14:textId="77777777" w:rsidTr="001C6CA5">
        <w:trPr>
          <w:trHeight w:val="288"/>
        </w:trPr>
        <w:tc>
          <w:tcPr>
            <w:tcW w:w="5156" w:type="dxa"/>
          </w:tcPr>
          <w:p w14:paraId="47B2B2CF" w14:textId="4699147E" w:rsidR="00C07BC1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5.-El usuario selecciona eliminar </w:t>
            </w:r>
            <w:r w:rsidR="00C40D13">
              <w:rPr>
                <w:rFonts w:ascii="Georgia" w:hAnsi="Georgia"/>
                <w:sz w:val="22"/>
              </w:rPr>
              <w:t xml:space="preserve">rango del </w:t>
            </w:r>
            <w:r>
              <w:rPr>
                <w:rFonts w:ascii="Georgia" w:hAnsi="Georgia"/>
                <w:sz w:val="22"/>
              </w:rPr>
              <w:t>producto</w:t>
            </w:r>
          </w:p>
        </w:tc>
        <w:tc>
          <w:tcPr>
            <w:tcW w:w="5156" w:type="dxa"/>
          </w:tcPr>
          <w:p w14:paraId="2D829088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07BC1" w:rsidRPr="00E71853" w14:paraId="7A1D56C2" w14:textId="77777777" w:rsidTr="001C6CA5">
        <w:trPr>
          <w:trHeight w:val="288"/>
        </w:trPr>
        <w:tc>
          <w:tcPr>
            <w:tcW w:w="5156" w:type="dxa"/>
          </w:tcPr>
          <w:p w14:paraId="7475E4CA" w14:textId="77777777" w:rsidR="00C07BC1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6.-El sistema carga mensaje de confirmación</w:t>
            </w:r>
          </w:p>
        </w:tc>
        <w:tc>
          <w:tcPr>
            <w:tcW w:w="5156" w:type="dxa"/>
          </w:tcPr>
          <w:p w14:paraId="69D70D12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07BC1" w:rsidRPr="00E71853" w14:paraId="4F14CD47" w14:textId="77777777" w:rsidTr="001C6CA5">
        <w:trPr>
          <w:trHeight w:val="540"/>
        </w:trPr>
        <w:tc>
          <w:tcPr>
            <w:tcW w:w="5156" w:type="dxa"/>
          </w:tcPr>
          <w:p w14:paraId="52964DE8" w14:textId="77777777" w:rsidR="00C07BC1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7.- El usuario selecciona “si” en mensaje de confirmación</w:t>
            </w:r>
          </w:p>
        </w:tc>
        <w:tc>
          <w:tcPr>
            <w:tcW w:w="5156" w:type="dxa"/>
          </w:tcPr>
          <w:p w14:paraId="6B3799D1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7.1.-El usuario selecciona “no” en mensaje de confirmación y finaliza el caso de uso </w:t>
            </w:r>
          </w:p>
        </w:tc>
      </w:tr>
      <w:tr w:rsidR="00C07BC1" w:rsidRPr="00E71853" w14:paraId="2D0F4539" w14:textId="77777777" w:rsidTr="001C6CA5">
        <w:trPr>
          <w:trHeight w:val="288"/>
        </w:trPr>
        <w:tc>
          <w:tcPr>
            <w:tcW w:w="5156" w:type="dxa"/>
          </w:tcPr>
          <w:p w14:paraId="6C13FB6D" w14:textId="5645B926" w:rsidR="00C07BC1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8.- El sistema elimina </w:t>
            </w:r>
            <w:r w:rsidR="00C40D13">
              <w:rPr>
                <w:rFonts w:ascii="Georgia" w:hAnsi="Georgia"/>
                <w:sz w:val="22"/>
              </w:rPr>
              <w:t xml:space="preserve">el rango del </w:t>
            </w:r>
            <w:r>
              <w:rPr>
                <w:rFonts w:ascii="Georgia" w:hAnsi="Georgia"/>
                <w:sz w:val="22"/>
              </w:rPr>
              <w:t>producto</w:t>
            </w:r>
          </w:p>
        </w:tc>
        <w:tc>
          <w:tcPr>
            <w:tcW w:w="5156" w:type="dxa"/>
          </w:tcPr>
          <w:p w14:paraId="55A16E3F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07BC1" w:rsidRPr="00E71853" w14:paraId="793B9B65" w14:textId="77777777" w:rsidTr="001C6CA5">
        <w:trPr>
          <w:trHeight w:val="288"/>
        </w:trPr>
        <w:tc>
          <w:tcPr>
            <w:tcW w:w="5156" w:type="dxa"/>
          </w:tcPr>
          <w:p w14:paraId="3DDF697C" w14:textId="4BDCD386" w:rsidR="00C07BC1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9.- El sistema da retroalimentación de que se eliminó el </w:t>
            </w:r>
            <w:r w:rsidR="00C40D13">
              <w:rPr>
                <w:rFonts w:ascii="Georgia" w:hAnsi="Georgia"/>
                <w:sz w:val="22"/>
              </w:rPr>
              <w:t xml:space="preserve">rango del </w:t>
            </w:r>
            <w:r>
              <w:rPr>
                <w:rFonts w:ascii="Georgia" w:hAnsi="Georgia"/>
                <w:sz w:val="22"/>
              </w:rPr>
              <w:t>producto correctamente</w:t>
            </w:r>
          </w:p>
        </w:tc>
        <w:tc>
          <w:tcPr>
            <w:tcW w:w="5156" w:type="dxa"/>
          </w:tcPr>
          <w:p w14:paraId="3EDE825A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  <w:tr w:rsidR="00C07BC1" w:rsidRPr="00E71853" w14:paraId="286963A0" w14:textId="77777777" w:rsidTr="001C6CA5">
        <w:trPr>
          <w:trHeight w:val="288"/>
        </w:trPr>
        <w:tc>
          <w:tcPr>
            <w:tcW w:w="5156" w:type="dxa"/>
          </w:tcPr>
          <w:p w14:paraId="7EC576B0" w14:textId="77777777" w:rsidR="00C07BC1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10.-El usuario acepta la retroalimentación</w:t>
            </w:r>
          </w:p>
        </w:tc>
        <w:tc>
          <w:tcPr>
            <w:tcW w:w="5156" w:type="dxa"/>
          </w:tcPr>
          <w:p w14:paraId="786727A9" w14:textId="77777777" w:rsidR="00C07BC1" w:rsidRPr="00E71853" w:rsidRDefault="00C07BC1" w:rsidP="001C6CA5">
            <w:pPr>
              <w:pStyle w:val="NoSpacing"/>
              <w:rPr>
                <w:rFonts w:ascii="Georgia" w:hAnsi="Georgia"/>
                <w:sz w:val="22"/>
              </w:rPr>
            </w:pPr>
          </w:p>
        </w:tc>
      </w:tr>
    </w:tbl>
    <w:p w14:paraId="12EC074A" w14:textId="77777777" w:rsidR="00853314" w:rsidRDefault="00853314" w:rsidP="00853314">
      <w:pPr>
        <w:pStyle w:val="NoSpacing"/>
        <w:rPr>
          <w:rFonts w:ascii="Georgia" w:hAnsi="Georgia"/>
          <w:sz w:val="22"/>
        </w:rPr>
      </w:pPr>
    </w:p>
    <w:p w14:paraId="03E064CC" w14:textId="77777777" w:rsidR="00853314" w:rsidRDefault="00853314" w:rsidP="00853314">
      <w:pPr>
        <w:pStyle w:val="NoSpacing"/>
        <w:rPr>
          <w:rFonts w:ascii="Georgia" w:hAnsi="Georgia"/>
          <w:sz w:val="22"/>
        </w:rPr>
      </w:pPr>
    </w:p>
    <w:p w14:paraId="5287A174" w14:textId="77777777" w:rsidR="00853314" w:rsidRDefault="00853314" w:rsidP="00853314">
      <w:pPr>
        <w:pStyle w:val="NoSpacing"/>
        <w:rPr>
          <w:rFonts w:ascii="Georgia" w:hAnsi="Georgia"/>
          <w:sz w:val="22"/>
        </w:rPr>
      </w:pPr>
    </w:p>
    <w:p w14:paraId="14564D33" w14:textId="77777777" w:rsidR="00853314" w:rsidRPr="0050038A" w:rsidRDefault="00853314" w:rsidP="00853314">
      <w:pPr>
        <w:pStyle w:val="NoSpacing"/>
        <w:rPr>
          <w:rFonts w:ascii="Georgia" w:hAnsi="Georgia"/>
          <w:sz w:val="22"/>
          <w:lang w:val="es-ES_tradnl"/>
        </w:rPr>
      </w:pPr>
    </w:p>
    <w:p w14:paraId="3C3CF7B1" w14:textId="4F6AE545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Puntos de extensión: </w:t>
      </w:r>
      <w:r w:rsidR="00C40D13">
        <w:rPr>
          <w:rFonts w:ascii="Georgia" w:hAnsi="Georgia"/>
          <w:b/>
          <w:bCs/>
          <w:sz w:val="22"/>
          <w:lang w:val="es-ES_tradnl"/>
        </w:rPr>
        <w:t>ninguno</w:t>
      </w:r>
      <w:bookmarkStart w:id="0" w:name="_GoBack"/>
      <w:bookmarkEnd w:id="0"/>
    </w:p>
    <w:p w14:paraId="09F70D0F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65BC9E10" w14:textId="77777777" w:rsidR="00CB09BB" w:rsidRDefault="00CB09BB" w:rsidP="00354981">
      <w:pPr>
        <w:pStyle w:val="NoSpacing"/>
        <w:outlineLvl w:val="0"/>
        <w:rPr>
          <w:rFonts w:ascii="Georgia" w:hAnsi="Georgia"/>
          <w:b/>
          <w:bCs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 xml:space="preserve">Requerimientos Especiales: </w:t>
      </w:r>
    </w:p>
    <w:p w14:paraId="1008ACB3" w14:textId="77777777" w:rsidR="00CB09BB" w:rsidRPr="0050038A" w:rsidRDefault="00CB09BB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37D5FD2F" w14:textId="77777777" w:rsidR="00CB09BB" w:rsidRPr="0050038A" w:rsidRDefault="00CB09BB" w:rsidP="00CB09BB">
      <w:pPr>
        <w:pStyle w:val="NoSpacing"/>
        <w:numPr>
          <w:ilvl w:val="0"/>
          <w:numId w:val="4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Ninguno </w:t>
      </w:r>
    </w:p>
    <w:p w14:paraId="275EC9B8" w14:textId="77777777" w:rsidR="00CB09BB" w:rsidRDefault="00CB09BB" w:rsidP="00CB09BB">
      <w:pPr>
        <w:pStyle w:val="NoSpacing"/>
        <w:rPr>
          <w:rFonts w:ascii="Georgia" w:hAnsi="Georgia"/>
          <w:b/>
          <w:bCs/>
          <w:sz w:val="22"/>
          <w:lang w:val="es-ES_tradnl"/>
        </w:rPr>
      </w:pPr>
    </w:p>
    <w:p w14:paraId="7A6D62EB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>
        <w:rPr>
          <w:rFonts w:ascii="Georgia" w:hAnsi="Georgia"/>
          <w:b/>
          <w:bCs/>
          <w:sz w:val="22"/>
          <w:lang w:val="es-ES_tradnl"/>
        </w:rPr>
        <w:t>Pre</w:t>
      </w:r>
      <w:r w:rsidRPr="0050038A">
        <w:rPr>
          <w:rFonts w:ascii="Georgia" w:hAnsi="Georgia"/>
          <w:b/>
          <w:bCs/>
          <w:sz w:val="22"/>
          <w:lang w:val="es-ES_tradnl"/>
        </w:rPr>
        <w:t>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5178D1B9" w14:textId="77777777" w:rsidR="00CB09BB" w:rsidRDefault="00CB09BB" w:rsidP="00CB09BB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Ser usuario registrado</w:t>
      </w:r>
    </w:p>
    <w:p w14:paraId="664C35C4" w14:textId="12936534" w:rsidR="00CB09BB" w:rsidRDefault="00CB09BB" w:rsidP="00CB09BB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Haber iniciado sesión y tener sesión activ</w:t>
      </w:r>
      <w:r w:rsidR="00C40D13">
        <w:rPr>
          <w:rFonts w:ascii="Georgia" w:hAnsi="Georgia"/>
          <w:sz w:val="22"/>
          <w:lang w:val="es-ES_tradnl"/>
        </w:rPr>
        <w:t>a</w:t>
      </w:r>
    </w:p>
    <w:p w14:paraId="1EA09C28" w14:textId="03079FC2" w:rsidR="00C40D13" w:rsidRPr="00C40D13" w:rsidRDefault="00C40D13" w:rsidP="00CB09BB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 xml:space="preserve">Tener por lo menos un rango en algún producto del </w:t>
      </w:r>
      <w:proofErr w:type="spellStart"/>
      <w:r>
        <w:rPr>
          <w:rFonts w:ascii="Georgia" w:hAnsi="Georgia"/>
          <w:sz w:val="22"/>
          <w:lang w:val="es-ES_tradnl"/>
        </w:rPr>
        <w:t>catalogo</w:t>
      </w:r>
      <w:proofErr w:type="spellEnd"/>
      <w:r>
        <w:rPr>
          <w:rFonts w:ascii="Georgia" w:hAnsi="Georgia"/>
          <w:sz w:val="22"/>
          <w:lang w:val="es-ES_tradnl"/>
        </w:rPr>
        <w:t xml:space="preserve"> del usuario</w:t>
      </w:r>
    </w:p>
    <w:p w14:paraId="14B78BA7" w14:textId="77777777" w:rsidR="00CB09BB" w:rsidRPr="0050038A" w:rsidRDefault="00CB09BB" w:rsidP="00354981">
      <w:pPr>
        <w:pStyle w:val="NoSpacing"/>
        <w:outlineLvl w:val="0"/>
        <w:rPr>
          <w:rFonts w:ascii="Georgia" w:hAnsi="Georgia"/>
          <w:sz w:val="22"/>
          <w:lang w:val="es-ES_tradnl"/>
        </w:rPr>
      </w:pPr>
      <w:r w:rsidRPr="0050038A">
        <w:rPr>
          <w:rFonts w:ascii="Georgia" w:hAnsi="Georgia"/>
          <w:b/>
          <w:bCs/>
          <w:sz w:val="22"/>
          <w:lang w:val="es-ES_tradnl"/>
        </w:rPr>
        <w:t>Post-Condiciones:</w:t>
      </w:r>
      <w:r w:rsidRPr="0050038A">
        <w:rPr>
          <w:rFonts w:ascii="Georgia" w:hAnsi="Georgia"/>
          <w:b/>
          <w:bCs/>
          <w:sz w:val="22"/>
          <w:lang w:val="es-ES_tradnl"/>
        </w:rPr>
        <w:tab/>
      </w:r>
    </w:p>
    <w:p w14:paraId="60754B46" w14:textId="77777777" w:rsidR="00CB09BB" w:rsidRPr="0050038A" w:rsidRDefault="00CB09BB" w:rsidP="00CB09BB">
      <w:pPr>
        <w:pStyle w:val="NoSpacing"/>
        <w:numPr>
          <w:ilvl w:val="0"/>
          <w:numId w:val="5"/>
        </w:numPr>
        <w:rPr>
          <w:rFonts w:ascii="Georgia" w:hAnsi="Georgia"/>
          <w:sz w:val="22"/>
          <w:lang w:val="es-ES_tradnl"/>
        </w:rPr>
      </w:pPr>
      <w:r>
        <w:rPr>
          <w:rFonts w:ascii="Georgia" w:hAnsi="Georgia"/>
          <w:sz w:val="22"/>
          <w:lang w:val="es-ES_tradnl"/>
        </w:rPr>
        <w:t>Se guarda un registro de las operaciones realizadas</w:t>
      </w:r>
    </w:p>
    <w:p w14:paraId="669C7C91" w14:textId="77777777" w:rsidR="00853314" w:rsidRPr="0050038A" w:rsidRDefault="00853314" w:rsidP="00CB09BB">
      <w:pPr>
        <w:pStyle w:val="NoSpacing"/>
        <w:rPr>
          <w:rFonts w:ascii="Georgia" w:hAnsi="Georgia"/>
          <w:sz w:val="22"/>
          <w:lang w:val="es-ES_tradnl"/>
        </w:rPr>
      </w:pPr>
    </w:p>
    <w:p w14:paraId="1C63AE9B" w14:textId="77777777" w:rsidR="00853314" w:rsidRPr="0050038A" w:rsidRDefault="00853314" w:rsidP="00853314">
      <w:pPr>
        <w:pStyle w:val="NoSpacing"/>
        <w:rPr>
          <w:rFonts w:ascii="Georgia" w:hAnsi="Georgia"/>
          <w:sz w:val="22"/>
          <w:lang w:val="es-ES_tradnl"/>
        </w:rPr>
      </w:pPr>
    </w:p>
    <w:p w14:paraId="372E2150" w14:textId="77777777" w:rsidR="00853314" w:rsidRDefault="00853314" w:rsidP="00853314">
      <w:pPr>
        <w:pStyle w:val="NoSpacing"/>
        <w:rPr>
          <w:rFonts w:ascii="Georgia" w:hAnsi="Georgia"/>
          <w:sz w:val="22"/>
        </w:rPr>
      </w:pPr>
    </w:p>
    <w:p w14:paraId="7FC0CBF5" w14:textId="77777777" w:rsidR="00853314" w:rsidRDefault="00853314" w:rsidP="00853314">
      <w:pPr>
        <w:pStyle w:val="NoSpacing"/>
        <w:rPr>
          <w:rFonts w:ascii="Georgia" w:hAnsi="Georgia"/>
          <w:sz w:val="22"/>
        </w:rPr>
      </w:pPr>
    </w:p>
    <w:p w14:paraId="6AB4A48D" w14:textId="3B3E2B0A" w:rsidR="001119E0" w:rsidRDefault="001119E0">
      <w:pPr>
        <w:rPr>
          <w:rFonts w:ascii="Georgia" w:hAnsi="Georgia"/>
          <w:sz w:val="22"/>
        </w:rPr>
      </w:pPr>
    </w:p>
    <w:sectPr w:rsidR="001119E0" w:rsidSect="00FA31AB">
      <w:footerReference w:type="defaul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8FE60" w14:textId="77777777" w:rsidR="00937527" w:rsidRDefault="00937527" w:rsidP="008B2920">
      <w:pPr>
        <w:spacing w:after="0" w:line="240" w:lineRule="auto"/>
      </w:pPr>
      <w:r>
        <w:separator/>
      </w:r>
    </w:p>
  </w:endnote>
  <w:endnote w:type="continuationSeparator" w:id="0">
    <w:p w14:paraId="43092420" w14:textId="77777777" w:rsidR="00937527" w:rsidRDefault="00937527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4023B" w14:textId="77777777" w:rsidR="00C32521" w:rsidRDefault="00C32521" w:rsidP="00853CE2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9196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3DC09" w14:textId="77777777" w:rsidR="00937527" w:rsidRDefault="00937527" w:rsidP="008B2920">
      <w:pPr>
        <w:spacing w:after="0" w:line="240" w:lineRule="auto"/>
      </w:pPr>
      <w:r>
        <w:separator/>
      </w:r>
    </w:p>
  </w:footnote>
  <w:footnote w:type="continuationSeparator" w:id="0">
    <w:p w14:paraId="3CCA6B0E" w14:textId="77777777" w:rsidR="00937527" w:rsidRDefault="00937527" w:rsidP="008B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B020C"/>
    <w:multiLevelType w:val="multilevel"/>
    <w:tmpl w:val="6B9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F6167"/>
    <w:multiLevelType w:val="hybridMultilevel"/>
    <w:tmpl w:val="F87680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E08AD"/>
    <w:multiLevelType w:val="hybridMultilevel"/>
    <w:tmpl w:val="1D384A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0388D"/>
    <w:multiLevelType w:val="hybridMultilevel"/>
    <w:tmpl w:val="5A4ECE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63746"/>
    <w:multiLevelType w:val="multilevel"/>
    <w:tmpl w:val="5270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B05CD3"/>
    <w:multiLevelType w:val="hybridMultilevel"/>
    <w:tmpl w:val="CA68A8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47"/>
    <w:rsid w:val="00017834"/>
    <w:rsid w:val="000210A2"/>
    <w:rsid w:val="000243D1"/>
    <w:rsid w:val="00046C82"/>
    <w:rsid w:val="00057BFF"/>
    <w:rsid w:val="00057F04"/>
    <w:rsid w:val="00060255"/>
    <w:rsid w:val="000723F1"/>
    <w:rsid w:val="00084543"/>
    <w:rsid w:val="00087243"/>
    <w:rsid w:val="00095C0F"/>
    <w:rsid w:val="000A378C"/>
    <w:rsid w:val="000B70AB"/>
    <w:rsid w:val="000D08BD"/>
    <w:rsid w:val="0010042F"/>
    <w:rsid w:val="001045CA"/>
    <w:rsid w:val="00110DF1"/>
    <w:rsid w:val="001119E0"/>
    <w:rsid w:val="00135C2C"/>
    <w:rsid w:val="00141C4A"/>
    <w:rsid w:val="00142F58"/>
    <w:rsid w:val="00153ED4"/>
    <w:rsid w:val="00166AE3"/>
    <w:rsid w:val="0017501F"/>
    <w:rsid w:val="00184664"/>
    <w:rsid w:val="00191969"/>
    <w:rsid w:val="00193D6F"/>
    <w:rsid w:val="001D5162"/>
    <w:rsid w:val="001E2D17"/>
    <w:rsid w:val="001F60D3"/>
    <w:rsid w:val="0027115C"/>
    <w:rsid w:val="002827F8"/>
    <w:rsid w:val="00293B83"/>
    <w:rsid w:val="002C5D46"/>
    <w:rsid w:val="002F3160"/>
    <w:rsid w:val="003345FE"/>
    <w:rsid w:val="00344C1D"/>
    <w:rsid w:val="00354981"/>
    <w:rsid w:val="00362C4A"/>
    <w:rsid w:val="00390414"/>
    <w:rsid w:val="003B5B09"/>
    <w:rsid w:val="003D741E"/>
    <w:rsid w:val="003E1711"/>
    <w:rsid w:val="00404057"/>
    <w:rsid w:val="0045425A"/>
    <w:rsid w:val="00454631"/>
    <w:rsid w:val="00463A38"/>
    <w:rsid w:val="004670DD"/>
    <w:rsid w:val="0048346B"/>
    <w:rsid w:val="004D516F"/>
    <w:rsid w:val="004E268B"/>
    <w:rsid w:val="004E4CA5"/>
    <w:rsid w:val="004F5FDD"/>
    <w:rsid w:val="0050038A"/>
    <w:rsid w:val="00502D70"/>
    <w:rsid w:val="00510060"/>
    <w:rsid w:val="00510920"/>
    <w:rsid w:val="005129BB"/>
    <w:rsid w:val="00554BCB"/>
    <w:rsid w:val="005949D2"/>
    <w:rsid w:val="005B0E81"/>
    <w:rsid w:val="00630D36"/>
    <w:rsid w:val="006337E6"/>
    <w:rsid w:val="00667C06"/>
    <w:rsid w:val="006A1AD0"/>
    <w:rsid w:val="006A3CE7"/>
    <w:rsid w:val="006A6346"/>
    <w:rsid w:val="006B155A"/>
    <w:rsid w:val="006C6DEF"/>
    <w:rsid w:val="006D7FAC"/>
    <w:rsid w:val="006F1734"/>
    <w:rsid w:val="006F57E0"/>
    <w:rsid w:val="007410CB"/>
    <w:rsid w:val="00781D13"/>
    <w:rsid w:val="00783C41"/>
    <w:rsid w:val="00787503"/>
    <w:rsid w:val="007E01A1"/>
    <w:rsid w:val="007E7032"/>
    <w:rsid w:val="0080362F"/>
    <w:rsid w:val="0081149D"/>
    <w:rsid w:val="00833359"/>
    <w:rsid w:val="00853314"/>
    <w:rsid w:val="00853CE2"/>
    <w:rsid w:val="00860491"/>
    <w:rsid w:val="00887A77"/>
    <w:rsid w:val="008B2920"/>
    <w:rsid w:val="008B2DF7"/>
    <w:rsid w:val="008F0888"/>
    <w:rsid w:val="008F7CCA"/>
    <w:rsid w:val="009039F1"/>
    <w:rsid w:val="00907300"/>
    <w:rsid w:val="009244EC"/>
    <w:rsid w:val="00937527"/>
    <w:rsid w:val="00943060"/>
    <w:rsid w:val="0094456C"/>
    <w:rsid w:val="009908F1"/>
    <w:rsid w:val="009F083F"/>
    <w:rsid w:val="00A213B1"/>
    <w:rsid w:val="00A50A33"/>
    <w:rsid w:val="00A84470"/>
    <w:rsid w:val="00A85B6F"/>
    <w:rsid w:val="00AA3476"/>
    <w:rsid w:val="00AA6B7B"/>
    <w:rsid w:val="00AB1351"/>
    <w:rsid w:val="00AB540C"/>
    <w:rsid w:val="00AC5D83"/>
    <w:rsid w:val="00AD23CB"/>
    <w:rsid w:val="00AD4190"/>
    <w:rsid w:val="00B41780"/>
    <w:rsid w:val="00B50F9D"/>
    <w:rsid w:val="00B56F21"/>
    <w:rsid w:val="00B67DB0"/>
    <w:rsid w:val="00B86CC3"/>
    <w:rsid w:val="00B919C2"/>
    <w:rsid w:val="00BD0B18"/>
    <w:rsid w:val="00BD5EFB"/>
    <w:rsid w:val="00C07BC1"/>
    <w:rsid w:val="00C25229"/>
    <w:rsid w:val="00C32521"/>
    <w:rsid w:val="00C35EFB"/>
    <w:rsid w:val="00C40D13"/>
    <w:rsid w:val="00C73037"/>
    <w:rsid w:val="00C7324F"/>
    <w:rsid w:val="00CB09BB"/>
    <w:rsid w:val="00CB5280"/>
    <w:rsid w:val="00CC6948"/>
    <w:rsid w:val="00CC750A"/>
    <w:rsid w:val="00CD7978"/>
    <w:rsid w:val="00CF114C"/>
    <w:rsid w:val="00D01758"/>
    <w:rsid w:val="00D2689C"/>
    <w:rsid w:val="00D441FA"/>
    <w:rsid w:val="00DA0E41"/>
    <w:rsid w:val="00DE2385"/>
    <w:rsid w:val="00DE50E2"/>
    <w:rsid w:val="00DE58E8"/>
    <w:rsid w:val="00DF29DA"/>
    <w:rsid w:val="00DF6A6F"/>
    <w:rsid w:val="00E11847"/>
    <w:rsid w:val="00E136D4"/>
    <w:rsid w:val="00E20402"/>
    <w:rsid w:val="00E51590"/>
    <w:rsid w:val="00E7158F"/>
    <w:rsid w:val="00E71853"/>
    <w:rsid w:val="00E928A3"/>
    <w:rsid w:val="00F34646"/>
    <w:rsid w:val="00F67FBA"/>
    <w:rsid w:val="00F879CE"/>
    <w:rsid w:val="00FA31AB"/>
    <w:rsid w:val="00FB4333"/>
    <w:rsid w:val="00FE1639"/>
    <w:rsid w:val="00F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FF9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2"/>
        <w:lang w:val="es-E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4631"/>
  </w:style>
  <w:style w:type="paragraph" w:styleId="Heading1">
    <w:name w:val="heading 1"/>
    <w:basedOn w:val="Normal"/>
    <w:link w:val="Heading1Ch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4E4CA5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A5"/>
    <w:rPr>
      <w:rFonts w:asciiTheme="majorHAnsi" w:eastAsiaTheme="majorEastAsia" w:hAnsiTheme="majorHAnsi" w:cstheme="majorBidi"/>
      <w:color w:val="A5A5A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98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362C4A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362C4A"/>
  </w:style>
  <w:style w:type="paragraph" w:styleId="Closing">
    <w:name w:val="Closing"/>
    <w:basedOn w:val="Normal"/>
    <w:next w:val="Signature"/>
    <w:link w:val="ClosingChar"/>
    <w:uiPriority w:val="13"/>
    <w:qFormat/>
    <w:rsid w:val="00362C4A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B56F21"/>
  </w:style>
  <w:style w:type="paragraph" w:styleId="Signature">
    <w:name w:val="Signature"/>
    <w:basedOn w:val="Normal"/>
    <w:next w:val="Normal"/>
    <w:link w:val="SignatureChar"/>
    <w:uiPriority w:val="14"/>
    <w:qFormat/>
    <w:rsid w:val="00362C4A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B56F21"/>
  </w:style>
  <w:style w:type="paragraph" w:styleId="Date">
    <w:name w:val="Date"/>
    <w:basedOn w:val="Normal"/>
    <w:next w:val="Normal"/>
    <w:link w:val="DateChar"/>
    <w:uiPriority w:val="11"/>
    <w:qFormat/>
    <w:rsid w:val="00362C4A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362C4A"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cked/Library/Containers/com.microsoft.Word/Data/Library/Caches/3082/TM16392741/Carta%20de%20presentacio&#769;n%20impoluta%20disen&#77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50"/>
    <w:rsid w:val="009F6550"/>
    <w:rsid w:val="00E7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CAE373E51B1647B084687562675C6F">
    <w:name w:val="35CAE373E51B1647B084687562675C6F"/>
  </w:style>
  <w:style w:type="paragraph" w:customStyle="1" w:styleId="BBBE357EEAFFB646A06A1E4EA0E86D41">
    <w:name w:val="BBBE357EEAFFB646A06A1E4EA0E86D41"/>
  </w:style>
  <w:style w:type="paragraph" w:customStyle="1" w:styleId="F0EC37ABE6D4544F8DB94796FF69C16F">
    <w:name w:val="F0EC37ABE6D4544F8DB94796FF69C16F"/>
  </w:style>
  <w:style w:type="paragraph" w:customStyle="1" w:styleId="889944BF7C6849488FD8324B626DF6AC">
    <w:name w:val="889944BF7C6849488FD8324B626DF6AC"/>
  </w:style>
  <w:style w:type="paragraph" w:customStyle="1" w:styleId="CEEAC6C57D81C5429B0B7172358B585C">
    <w:name w:val="CEEAC6C57D81C5429B0B7172358B585C"/>
  </w:style>
  <w:style w:type="paragraph" w:customStyle="1" w:styleId="7C48D8891F241A418F3D7179434F476E">
    <w:name w:val="7C48D8891F241A418F3D7179434F476E"/>
  </w:style>
  <w:style w:type="paragraph" w:customStyle="1" w:styleId="1A0AC0ED2C050743A2FC0608D794FBED">
    <w:name w:val="1A0AC0ED2C050743A2FC0608D794FBED"/>
  </w:style>
  <w:style w:type="paragraph" w:customStyle="1" w:styleId="B8C66CA1E70750499710008CD91B8405">
    <w:name w:val="B8C66CA1E70750499710008CD91B8405"/>
  </w:style>
  <w:style w:type="paragraph" w:customStyle="1" w:styleId="26E70E7138D3494F89765E9E51B4386B">
    <w:name w:val="26E70E7138D3494F89765E9E51B4386B"/>
  </w:style>
  <w:style w:type="paragraph" w:customStyle="1" w:styleId="D2DB8439DC859C42864AB77AB07A8213">
    <w:name w:val="D2DB8439DC859C42864AB77AB07A8213"/>
  </w:style>
  <w:style w:type="paragraph" w:customStyle="1" w:styleId="AA17EA11EA7CA04191FF133132D62696">
    <w:name w:val="AA17EA11EA7CA04191FF133132D62696"/>
  </w:style>
  <w:style w:type="paragraph" w:customStyle="1" w:styleId="E17788353C5B1B4B9FCD34279C3A83D1">
    <w:name w:val="E17788353C5B1B4B9FCD34279C3A83D1"/>
  </w:style>
  <w:style w:type="paragraph" w:customStyle="1" w:styleId="5DBA5884861A744F8D4378E1B2C5E817">
    <w:name w:val="5DBA5884861A744F8D4378E1B2C5E817"/>
  </w:style>
  <w:style w:type="paragraph" w:customStyle="1" w:styleId="01AD565F9C7CE245803B5B369B85913E">
    <w:name w:val="01AD565F9C7CE245803B5B369B85913E"/>
  </w:style>
  <w:style w:type="paragraph" w:customStyle="1" w:styleId="502D8F82C58FED40AD663A370D247F8F">
    <w:name w:val="502D8F82C58FED40AD663A370D247F8F"/>
  </w:style>
  <w:style w:type="paragraph" w:customStyle="1" w:styleId="BEADED0007078845B6521D9640B2CED3">
    <w:name w:val="BEADED0007078845B6521D9640B2CED3"/>
  </w:style>
  <w:style w:type="paragraph" w:customStyle="1" w:styleId="7572F0E017FB864885B2D17DE2CBAFD3">
    <w:name w:val="7572F0E017FB864885B2D17DE2CBAFD3"/>
    <w:rsid w:val="009F6550"/>
  </w:style>
  <w:style w:type="paragraph" w:customStyle="1" w:styleId="CE3210050993594EBCD7E97005363E20">
    <w:name w:val="CE3210050993594EBCD7E97005363E20"/>
    <w:rsid w:val="009F6550"/>
  </w:style>
  <w:style w:type="paragraph" w:customStyle="1" w:styleId="A79C370B613BF24E8AF8EC83E7FDDA68">
    <w:name w:val="A79C370B613BF24E8AF8EC83E7FDDA68"/>
    <w:rsid w:val="009F6550"/>
  </w:style>
  <w:style w:type="paragraph" w:customStyle="1" w:styleId="7E3C30F25B63314596D49EA52D251312">
    <w:name w:val="7E3C30F25B63314596D49EA52D251312"/>
    <w:rsid w:val="009F6550"/>
  </w:style>
  <w:style w:type="paragraph" w:customStyle="1" w:styleId="C457CF5ACD6F7D468BF33863D243C0D5">
    <w:name w:val="C457CF5ACD6F7D468BF33863D243C0D5"/>
    <w:rsid w:val="009F6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PUBLICAR ANU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96290-4153-C442-8C7E-4071EBD6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presentación impoluta diseñada por MOO.dotx</Template>
  <TotalTime>1</TotalTime>
  <Pages>15</Pages>
  <Words>2446</Words>
  <Characters>13946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Descripci</dc:creator>
  <cp:keywords/>
  <dc:description/>
  <cp:lastModifiedBy>Guillermo Carsolio González</cp:lastModifiedBy>
  <cp:revision>2</cp:revision>
  <cp:lastPrinted>2016-06-29T01:32:00Z</cp:lastPrinted>
  <dcterms:created xsi:type="dcterms:W3CDTF">2017-09-07T05:29:00Z</dcterms:created>
  <dcterms:modified xsi:type="dcterms:W3CDTF">2017-09-07T05:29:00Z</dcterms:modified>
</cp:coreProperties>
</file>